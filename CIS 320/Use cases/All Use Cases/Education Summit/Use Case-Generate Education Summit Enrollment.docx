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495347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14:paraId="019F1746" w14:textId="4B3CB10B" w:rsidR="009A1E00" w:rsidRDefault="00495347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347332">
          <w:t xml:space="preserve">Generate </w:t>
        </w:r>
        <w:r w:rsidR="003631D1">
          <w:t>Education Summit</w:t>
        </w:r>
        <w:r w:rsidR="00E218AE">
          <w:t xml:space="preserve"> Enrollment</w:t>
        </w:r>
      </w:fldSimple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0BB99B98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1B36D003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65EACFDD" w:rsidR="009A1E00" w:rsidRDefault="004332C0" w:rsidP="004332C0">
            <w:pPr>
              <w:pStyle w:val="Tabletext"/>
            </w:pPr>
            <w:r>
              <w:t xml:space="preserve">Use Case Specification: </w:t>
            </w:r>
            <w:r w:rsidR="004D2833">
              <w:t xml:space="preserve"> Generate </w:t>
            </w:r>
            <w:r w:rsidR="003631D1">
              <w:t>Education Summit</w:t>
            </w:r>
            <w:r w:rsidR="004D2833">
              <w:t xml:space="preserve"> Enroll</w:t>
            </w:r>
            <w:r>
              <w:t>ment</w:t>
            </w:r>
          </w:p>
        </w:tc>
        <w:tc>
          <w:tcPr>
            <w:tcW w:w="2304" w:type="dxa"/>
          </w:tcPr>
          <w:p w14:paraId="0E36AF88" w14:textId="6E553A24" w:rsidR="009A1E00" w:rsidRDefault="00DC201C">
            <w:pPr>
              <w:pStyle w:val="Tabletext"/>
            </w:pPr>
            <w:r>
              <w:t>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17DC9C15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1FDAA250" w14:textId="0C50B4C0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2191A4D7" w14:textId="2F633477" w:rsidR="004332C0" w:rsidRDefault="00631A9B" w:rsidP="004332C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 w:rsidR="004332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 w:rsidR="004332C0">
        <w:rPr>
          <w:noProof/>
        </w:rPr>
        <w:tab/>
        <w:t>4</w:t>
      </w:r>
    </w:p>
    <w:p w14:paraId="6B6D9469" w14:textId="77777777" w:rsidR="004332C0" w:rsidRPr="004332C0" w:rsidRDefault="004332C0" w:rsidP="004332C0">
      <w:pPr>
        <w:rPr>
          <w:rFonts w:eastAsiaTheme="minorEastAsia"/>
        </w:rPr>
      </w:pPr>
    </w:p>
    <w:p w14:paraId="65E364D9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5D34AF78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Name of Extension Point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20A166D5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182B8B">
        <w:lastRenderedPageBreak/>
        <w:fldChar w:fldCharType="begin"/>
      </w:r>
      <w:r w:rsidR="00182B8B">
        <w:instrText xml:space="preserve">title  \* Mergeformat </w:instrText>
      </w:r>
      <w:r w:rsidR="00182B8B">
        <w:fldChar w:fldCharType="separate"/>
      </w:r>
      <w:r w:rsidR="00E218AE">
        <w:t xml:space="preserve">Use Case </w:t>
      </w:r>
      <w:r w:rsidR="00A22042">
        <w:t xml:space="preserve">Specification: </w:t>
      </w:r>
      <w:r w:rsidR="00347332">
        <w:t xml:space="preserve">Generate </w:t>
      </w:r>
      <w:r w:rsidR="003631D1">
        <w:t>Education Summit</w:t>
      </w:r>
      <w:r w:rsidR="00E218AE">
        <w:t xml:space="preserve"> Enrollment</w:t>
      </w:r>
      <w:r w:rsidR="00182B8B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AD84AEC" w14:textId="77777777" w:rsidR="009A1E00" w:rsidRDefault="009A1E00" w:rsidP="009D190D">
      <w:pPr>
        <w:pStyle w:val="InfoBlue"/>
      </w:pPr>
    </w:p>
    <w:p w14:paraId="66BF25EF" w14:textId="7BC414E2"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347332">
        <w:t xml:space="preserve">Generate </w:t>
      </w:r>
      <w:r w:rsidR="003631D1">
        <w:t>Education Summit</w:t>
      </w:r>
      <w:r w:rsidR="00DC201C">
        <w:t xml:space="preserve"> Enrollment</w:t>
      </w:r>
    </w:p>
    <w:p w14:paraId="4E1F38BC" w14:textId="77777777"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14:paraId="1ED06841" w14:textId="484FC42C" w:rsidR="009A1E00" w:rsidRPr="006D4B35" w:rsidRDefault="006D4B35" w:rsidP="009D190D">
      <w:pPr>
        <w:pStyle w:val="InfoBlue"/>
      </w:pPr>
      <w:r>
        <w:t>The Parent</w:t>
      </w:r>
      <w:r w:rsidR="009D190D">
        <w:t>/Guardian</w:t>
      </w:r>
      <w:r>
        <w:t>, Program Director, or Assi</w:t>
      </w:r>
      <w:r w:rsidR="009C078E">
        <w:t>s</w:t>
      </w:r>
      <w:r>
        <w:t xml:space="preserve">tant Director enrolls student into </w:t>
      </w:r>
      <w:r w:rsidR="003631D1">
        <w:t>Education Summit</w:t>
      </w:r>
      <w:r>
        <w:t xml:space="preserve"> Program.</w:t>
      </w:r>
    </w:p>
    <w:p w14:paraId="3C3C44EE" w14:textId="77777777"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14:paraId="6F2D2497" w14:textId="77777777"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14:paraId="31E1B5A9" w14:textId="6C2301EC" w:rsidR="006D4B35" w:rsidRDefault="00495347" w:rsidP="006D4B35">
      <w:pPr>
        <w:pStyle w:val="ListParagraph"/>
        <w:numPr>
          <w:ilvl w:val="0"/>
          <w:numId w:val="23"/>
        </w:numPr>
      </w:pPr>
      <w:r>
        <w:t>The use case starts when a P</w:t>
      </w:r>
      <w:r w:rsidR="006D4B35">
        <w:t>arent</w:t>
      </w:r>
      <w:r>
        <w:t>/Guardian</w:t>
      </w:r>
      <w:r w:rsidR="006D4B35">
        <w:t xml:space="preserve"> wants to enroll their child into the program.</w:t>
      </w:r>
    </w:p>
    <w:p w14:paraId="3B02D129" w14:textId="79771016" w:rsidR="006D4B35" w:rsidRDefault="006D4B35" w:rsidP="006D4B35">
      <w:pPr>
        <w:pStyle w:val="ListParagraph"/>
        <w:numPr>
          <w:ilvl w:val="0"/>
          <w:numId w:val="23"/>
        </w:numPr>
      </w:pPr>
      <w:r>
        <w:t>If</w:t>
      </w:r>
      <w:r w:rsidR="000E2333">
        <w:t xml:space="preserve"> P</w:t>
      </w:r>
      <w:r>
        <w:t>arent</w:t>
      </w:r>
      <w:r w:rsidR="00495347">
        <w:t>/Guardian</w:t>
      </w:r>
      <w:r>
        <w:t xml:space="preserve"> </w:t>
      </w:r>
      <w:r w:rsidR="00713EE5">
        <w:t>decides to enroll online</w:t>
      </w:r>
    </w:p>
    <w:p w14:paraId="761EF7A5" w14:textId="77777777" w:rsidR="00713EE5" w:rsidRDefault="00713EE5" w:rsidP="00713EE5">
      <w:pPr>
        <w:pStyle w:val="ListParagraph"/>
        <w:numPr>
          <w:ilvl w:val="1"/>
          <w:numId w:val="23"/>
        </w:numPr>
      </w:pPr>
      <w:r>
        <w:t>The system r</w:t>
      </w:r>
      <w:r w:rsidR="000E2333">
        <w:t xml:space="preserve">equests </w:t>
      </w:r>
      <w:r>
        <w:t>youth demographics, parent/gua</w:t>
      </w:r>
      <w:r w:rsidR="000E2333">
        <w:t xml:space="preserve">rdian information, and </w:t>
      </w:r>
      <w:r>
        <w:t>additional youth information.</w:t>
      </w:r>
    </w:p>
    <w:p w14:paraId="1D0F6869" w14:textId="77777777" w:rsidR="00713EE5" w:rsidRDefault="000E2333" w:rsidP="00713EE5">
      <w:pPr>
        <w:pStyle w:val="ListParagraph"/>
        <w:numPr>
          <w:ilvl w:val="1"/>
          <w:numId w:val="23"/>
        </w:numPr>
      </w:pPr>
      <w:r>
        <w:t>The P</w:t>
      </w:r>
      <w:r w:rsidR="00713EE5">
        <w:t>arent</w:t>
      </w:r>
      <w:r w:rsidR="009D190D">
        <w:t>/Guardian</w:t>
      </w:r>
      <w:r w:rsidR="00713EE5">
        <w:t xml:space="preserve"> provi</w:t>
      </w:r>
      <w:r>
        <w:t xml:space="preserve">des the </w:t>
      </w:r>
      <w:r w:rsidR="00713EE5">
        <w:t>youth demographics, parent/guardian information, and additional youth information.</w:t>
      </w:r>
    </w:p>
    <w:p w14:paraId="7325342C" w14:textId="77777777" w:rsidR="00713EE5" w:rsidRDefault="00713EE5" w:rsidP="00713EE5">
      <w:pPr>
        <w:pStyle w:val="ListParagraph"/>
        <w:numPr>
          <w:ilvl w:val="1"/>
          <w:numId w:val="23"/>
        </w:numPr>
      </w:pPr>
      <w:r>
        <w:t>The system reco</w:t>
      </w:r>
      <w:r w:rsidR="000E2333">
        <w:t xml:space="preserve">rds the </w:t>
      </w:r>
      <w:r>
        <w:t>youth demographics, parent/guardian information, and additional youth information.</w:t>
      </w:r>
    </w:p>
    <w:p w14:paraId="754F6661" w14:textId="77777777" w:rsidR="00713EE5" w:rsidRDefault="000E2333" w:rsidP="000E2333">
      <w:pPr>
        <w:pStyle w:val="ListParagraph"/>
        <w:numPr>
          <w:ilvl w:val="0"/>
          <w:numId w:val="23"/>
        </w:numPr>
      </w:pPr>
      <w:r>
        <w:t>If Parent</w:t>
      </w:r>
      <w:r w:rsidR="009D190D">
        <w:t>/Guardian</w:t>
      </w:r>
      <w:r>
        <w:t xml:space="preserve"> decides to enroll on-site</w:t>
      </w:r>
    </w:p>
    <w:p w14:paraId="021794BF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Program Director/Assistant Director requests youth demographics, parent/guardian information, and additional youth inf</w:t>
      </w:r>
      <w:bookmarkStart w:id="12" w:name="_GoBack"/>
      <w:bookmarkEnd w:id="12"/>
      <w:r>
        <w:t>ormation.</w:t>
      </w:r>
    </w:p>
    <w:p w14:paraId="5DB22074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Parent</w:t>
      </w:r>
      <w:r w:rsidR="009D190D">
        <w:t>/Guardian</w:t>
      </w:r>
      <w:r>
        <w:t xml:space="preserve"> provides the youth demographics, parent/guardian information, and additional youth information.</w:t>
      </w:r>
    </w:p>
    <w:p w14:paraId="1593DD69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Program Director/Assistant Director inputs into system youth demographics, parent/guardian information, and additional youth information.</w:t>
      </w:r>
    </w:p>
    <w:p w14:paraId="64A1B266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system records the youth demographics, parent/guardian information, and additional youth information.</w:t>
      </w:r>
    </w:p>
    <w:p w14:paraId="75C25DC2" w14:textId="3C93DB4E" w:rsidR="00744696" w:rsidRPr="006D4B35" w:rsidRDefault="00744696" w:rsidP="00744696">
      <w:pPr>
        <w:pStyle w:val="ListParagraph"/>
        <w:numPr>
          <w:ilvl w:val="0"/>
          <w:numId w:val="23"/>
        </w:numPr>
      </w:pPr>
      <w:r>
        <w:t>Use Case Ends</w:t>
      </w:r>
    </w:p>
    <w:p w14:paraId="2A45E82B" w14:textId="77777777"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3D0C2228" w:rsidR="009A1E00" w:rsidRPr="009D190D" w:rsidRDefault="00927B75" w:rsidP="009D190D">
      <w:pPr>
        <w:pStyle w:val="InfoBlue"/>
      </w:pPr>
      <w:r>
        <w:t xml:space="preserve">1.  </w:t>
      </w:r>
      <w:r w:rsidR="003631D1">
        <w:t>Education Summit</w:t>
      </w:r>
      <w:r w:rsidR="009D190D" w:rsidRPr="009D190D">
        <w:t xml:space="preserve"> Program has been created within the system.</w:t>
      </w:r>
    </w:p>
    <w:p w14:paraId="23F4F118" w14:textId="77777777"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77777777" w:rsidR="009A1E00" w:rsidRDefault="009D190D" w:rsidP="009D190D">
      <w:pPr>
        <w:pStyle w:val="InfoBlue"/>
        <w:numPr>
          <w:ilvl w:val="0"/>
          <w:numId w:val="24"/>
        </w:numPr>
      </w:pPr>
      <w:r w:rsidRPr="009D190D">
        <w:t>The enrollee’s information has been recorded.</w:t>
      </w:r>
    </w:p>
    <w:p w14:paraId="4368EECC" w14:textId="77777777" w:rsidR="003B7C06" w:rsidRPr="003B7C06" w:rsidRDefault="003B7C06" w:rsidP="003B7C06">
      <w:pPr>
        <w:pStyle w:val="BodyText"/>
        <w:ind w:left="0"/>
        <w:rPr>
          <w:rFonts w:ascii="Arial" w:hAnsi="Arial"/>
          <w:b/>
        </w:rPr>
      </w:pPr>
      <w:r w:rsidRPr="003B7C06"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14:paraId="2B9DCF4B" w14:textId="77777777" w:rsidR="009D190D" w:rsidRPr="009D190D" w:rsidRDefault="009D190D" w:rsidP="009D190D">
      <w:pPr>
        <w:pStyle w:val="BodyText"/>
        <w:numPr>
          <w:ilvl w:val="0"/>
          <w:numId w:val="24"/>
        </w:numPr>
        <w:spacing w:after="0" w:line="240" w:lineRule="auto"/>
      </w:pPr>
      <w:r>
        <w:t>The Parent/Guardian receives confirmation their child has been enrolled, along with a schedule of the program.</w:t>
      </w:r>
    </w:p>
    <w:p w14:paraId="60263926" w14:textId="77777777" w:rsidR="009A1E00" w:rsidRDefault="00AE19B8">
      <w:pPr>
        <w:pStyle w:val="Heading1"/>
      </w:pPr>
      <w:bookmarkStart w:id="25" w:name="_Toc287957108"/>
      <w:r>
        <w:t>Extension Points</w:t>
      </w:r>
      <w:bookmarkEnd w:id="25"/>
    </w:p>
    <w:p w14:paraId="356B5CE5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6.1</w:t>
      </w:r>
      <w:r>
        <w:rPr>
          <w:rFonts w:ascii="Arial" w:hAnsi="Arial"/>
          <w:b/>
        </w:rPr>
        <w:tab/>
        <w:t>Name of Extension Point</w:t>
      </w:r>
    </w:p>
    <w:p w14:paraId="72D77ADB" w14:textId="77777777" w:rsidR="00CA0558" w:rsidRPr="009D190D" w:rsidRDefault="003B7C06" w:rsidP="009D190D">
      <w:pPr>
        <w:pStyle w:val="InfoBlue"/>
      </w:pPr>
      <w:r>
        <w:t>Extend:  Update existing youth demographics, parent/guardian information, and additional youth information.</w:t>
      </w: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B7914" w14:textId="77777777" w:rsidR="00182B8B" w:rsidRDefault="00182B8B">
      <w:pPr>
        <w:spacing w:line="240" w:lineRule="auto"/>
      </w:pPr>
      <w:r>
        <w:separator/>
      </w:r>
    </w:p>
  </w:endnote>
  <w:endnote w:type="continuationSeparator" w:id="0">
    <w:p w14:paraId="4A9589ED" w14:textId="77777777" w:rsidR="00182B8B" w:rsidRDefault="00182B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7C06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3B7C06" w:rsidRDefault="003B7C0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3EE0ACA5" w:rsidR="003B7C06" w:rsidRDefault="003B7C06" w:rsidP="00C84C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84CB8">
              <w:t>JKL Systems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44696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3B7C06" w:rsidRDefault="003B7C0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4469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3B7C06" w:rsidRDefault="003B7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70460" w14:textId="77777777" w:rsidR="00182B8B" w:rsidRDefault="00182B8B">
      <w:pPr>
        <w:spacing w:line="240" w:lineRule="auto"/>
      </w:pPr>
      <w:r>
        <w:separator/>
      </w:r>
    </w:p>
  </w:footnote>
  <w:footnote w:type="continuationSeparator" w:id="0">
    <w:p w14:paraId="7B28B5DA" w14:textId="77777777" w:rsidR="00182B8B" w:rsidRDefault="00182B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3B7C06" w:rsidRDefault="003B7C06">
    <w:pPr>
      <w:rPr>
        <w:sz w:val="24"/>
      </w:rPr>
    </w:pPr>
  </w:p>
  <w:p w14:paraId="1D7EC647" w14:textId="77777777" w:rsidR="003B7C06" w:rsidRDefault="003B7C06">
    <w:pPr>
      <w:pBdr>
        <w:top w:val="single" w:sz="6" w:space="1" w:color="auto"/>
      </w:pBdr>
      <w:rPr>
        <w:sz w:val="24"/>
      </w:rPr>
    </w:pPr>
  </w:p>
  <w:p w14:paraId="2389530F" w14:textId="77777777" w:rsidR="003B7C06" w:rsidRDefault="004953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B7C06" w:rsidRPr="00E218AE">
        <w:rPr>
          <w:rFonts w:ascii="Arial" w:hAnsi="Arial"/>
          <w:b/>
          <w:sz w:val="36"/>
        </w:rPr>
        <w:t>Louisville Urban League</w:t>
      </w:r>
    </w:fldSimple>
  </w:p>
  <w:p w14:paraId="664421F1" w14:textId="77777777" w:rsidR="003B7C06" w:rsidRDefault="003B7C06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3B7C06" w:rsidRDefault="003B7C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7C06" w14:paraId="1C48D847" w14:textId="77777777">
      <w:tc>
        <w:tcPr>
          <w:tcW w:w="6379" w:type="dxa"/>
        </w:tcPr>
        <w:p w14:paraId="64FF6AEC" w14:textId="77777777" w:rsidR="003B7C06" w:rsidRDefault="003B7C06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3B7C06" w:rsidRDefault="003B7C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7C06" w14:paraId="2098EE37" w14:textId="77777777">
      <w:tc>
        <w:tcPr>
          <w:tcW w:w="6379" w:type="dxa"/>
        </w:tcPr>
        <w:p w14:paraId="319DDACF" w14:textId="77777777" w:rsidR="003B7C06" w:rsidRDefault="00495347" w:rsidP="00C27CC8">
          <w:fldSimple w:instr="title  \* Mergeformat ">
            <w:r w:rsidR="003B7C06">
              <w:t>Use Case Specification: Generate Street Academy Enrollment</w:t>
            </w:r>
          </w:fldSimple>
        </w:p>
      </w:tc>
      <w:tc>
        <w:tcPr>
          <w:tcW w:w="3179" w:type="dxa"/>
        </w:tcPr>
        <w:p w14:paraId="0FE007D3" w14:textId="77777777" w:rsidR="003B7C06" w:rsidRDefault="003B7C06" w:rsidP="00C27CC8">
          <w:r>
            <w:t xml:space="preserve">  Date:  3/15/2011</w:t>
          </w:r>
        </w:p>
      </w:tc>
    </w:tr>
  </w:tbl>
  <w:p w14:paraId="25F76F2D" w14:textId="77777777" w:rsidR="003B7C06" w:rsidRDefault="003B7C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E2333"/>
    <w:rsid w:val="00182B8B"/>
    <w:rsid w:val="0025393F"/>
    <w:rsid w:val="002838E2"/>
    <w:rsid w:val="00347332"/>
    <w:rsid w:val="003631D1"/>
    <w:rsid w:val="003B7C06"/>
    <w:rsid w:val="004332C0"/>
    <w:rsid w:val="00495347"/>
    <w:rsid w:val="004D2833"/>
    <w:rsid w:val="00621785"/>
    <w:rsid w:val="00625C76"/>
    <w:rsid w:val="00631A9B"/>
    <w:rsid w:val="00661A06"/>
    <w:rsid w:val="006D4B35"/>
    <w:rsid w:val="00713EE5"/>
    <w:rsid w:val="00744696"/>
    <w:rsid w:val="00790748"/>
    <w:rsid w:val="00927B75"/>
    <w:rsid w:val="00980B98"/>
    <w:rsid w:val="009A1E00"/>
    <w:rsid w:val="009C078E"/>
    <w:rsid w:val="009D190D"/>
    <w:rsid w:val="00A22042"/>
    <w:rsid w:val="00AD4832"/>
    <w:rsid w:val="00AE19B8"/>
    <w:rsid w:val="00C27CC8"/>
    <w:rsid w:val="00C84CB8"/>
    <w:rsid w:val="00CA0558"/>
    <w:rsid w:val="00CB6E9C"/>
    <w:rsid w:val="00DC201C"/>
    <w:rsid w:val="00E218AE"/>
    <w:rsid w:val="00F3460F"/>
    <w:rsid w:val="00F6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22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Leslie Dawson</cp:lastModifiedBy>
  <cp:revision>15</cp:revision>
  <cp:lastPrinted>2011-02-23T16:45:00Z</cp:lastPrinted>
  <dcterms:created xsi:type="dcterms:W3CDTF">2011-03-15T18:11:00Z</dcterms:created>
  <dcterms:modified xsi:type="dcterms:W3CDTF">2011-03-16T17:36:00Z</dcterms:modified>
</cp:coreProperties>
</file>