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FD003" w14:textId="77777777" w:rsidR="00F745A1" w:rsidRDefault="00F745A1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D03CF">
        <w:t>Louisville Urban League Youth Development and Education Project</w:t>
      </w:r>
      <w:r>
        <w:fldChar w:fldCharType="end"/>
      </w:r>
    </w:p>
    <w:p w14:paraId="105BD1C5" w14:textId="3B4F5E74" w:rsidR="00F745A1" w:rsidRDefault="003A00A8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D03CF">
        <w:t xml:space="preserve">Use Case Specification:  Track Students for </w:t>
      </w:r>
      <w:r w:rsidR="00E17C0B">
        <w:t>Education Summit</w:t>
      </w:r>
      <w:r>
        <w:fldChar w:fldCharType="end"/>
      </w:r>
    </w:p>
    <w:p w14:paraId="2D8B1B67" w14:textId="77777777" w:rsidR="00F745A1" w:rsidRDefault="00F745A1">
      <w:pPr>
        <w:pStyle w:val="Title"/>
        <w:jc w:val="right"/>
      </w:pPr>
    </w:p>
    <w:p w14:paraId="4CA71808" w14:textId="77777777" w:rsidR="00F745A1" w:rsidRDefault="002C33C0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4151CE09" w14:textId="77777777" w:rsidR="00F745A1" w:rsidRDefault="00F745A1"/>
    <w:p w14:paraId="7A5A1505" w14:textId="77777777" w:rsidR="00F745A1" w:rsidRDefault="00F745A1"/>
    <w:p w14:paraId="6CE55447" w14:textId="77777777" w:rsidR="00F745A1" w:rsidRDefault="00F745A1">
      <w:pPr>
        <w:pStyle w:val="BodyText"/>
      </w:pPr>
    </w:p>
    <w:p w14:paraId="34DF248D" w14:textId="77777777" w:rsidR="00F745A1" w:rsidRDefault="00F745A1">
      <w:pPr>
        <w:pStyle w:val="BodyText"/>
      </w:pPr>
    </w:p>
    <w:p w14:paraId="6F89F954" w14:textId="77777777" w:rsidR="00F745A1" w:rsidRDefault="00F745A1">
      <w:pPr>
        <w:sectPr w:rsidR="00F745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B2F0FFE" w14:textId="77777777" w:rsidR="00F745A1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745A1" w14:paraId="3EE6A7CC" w14:textId="77777777">
        <w:tc>
          <w:tcPr>
            <w:tcW w:w="2304" w:type="dxa"/>
          </w:tcPr>
          <w:p w14:paraId="77853C24" w14:textId="77777777"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D612C1C" w14:textId="77777777"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3E611E7" w14:textId="77777777"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C499BB1" w14:textId="77777777"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745A1" w14:paraId="78DCEC80" w14:textId="77777777">
        <w:tc>
          <w:tcPr>
            <w:tcW w:w="2304" w:type="dxa"/>
          </w:tcPr>
          <w:p w14:paraId="31C0166D" w14:textId="77777777" w:rsidR="00F745A1" w:rsidRDefault="009F1BB5">
            <w:pPr>
              <w:pStyle w:val="Tabletext"/>
            </w:pPr>
            <w:r>
              <w:t>3/15/2011</w:t>
            </w:r>
          </w:p>
        </w:tc>
        <w:tc>
          <w:tcPr>
            <w:tcW w:w="1152" w:type="dxa"/>
          </w:tcPr>
          <w:p w14:paraId="31291ADB" w14:textId="77777777" w:rsidR="00F745A1" w:rsidRDefault="009F1BB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0F8136F" w14:textId="3ED1684E" w:rsidR="00F745A1" w:rsidRDefault="009F1BB5">
            <w:pPr>
              <w:pStyle w:val="Tabletext"/>
            </w:pPr>
            <w:r>
              <w:t xml:space="preserve">Use Case Specification: Track Students for </w:t>
            </w:r>
            <w:r w:rsidR="00E17C0B">
              <w:t>Education Summit</w:t>
            </w:r>
          </w:p>
        </w:tc>
        <w:tc>
          <w:tcPr>
            <w:tcW w:w="2304" w:type="dxa"/>
          </w:tcPr>
          <w:p w14:paraId="180E54EE" w14:textId="74800114" w:rsidR="00F745A1" w:rsidRDefault="00305F62">
            <w:pPr>
              <w:pStyle w:val="Tabletext"/>
            </w:pPr>
            <w:r>
              <w:t>Leslie Dawson</w:t>
            </w:r>
          </w:p>
        </w:tc>
      </w:tr>
      <w:tr w:rsidR="00F745A1" w14:paraId="5C848A34" w14:textId="77777777">
        <w:tc>
          <w:tcPr>
            <w:tcW w:w="2304" w:type="dxa"/>
          </w:tcPr>
          <w:p w14:paraId="4E69D3A0" w14:textId="77777777"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14:paraId="4CE874F8" w14:textId="77777777"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14:paraId="0CDC31C0" w14:textId="77777777"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14:paraId="766D5C8D" w14:textId="77777777" w:rsidR="00F745A1" w:rsidRDefault="00F745A1">
            <w:pPr>
              <w:pStyle w:val="Tabletext"/>
            </w:pPr>
          </w:p>
        </w:tc>
      </w:tr>
      <w:tr w:rsidR="00F745A1" w14:paraId="7FDA91CE" w14:textId="77777777">
        <w:tc>
          <w:tcPr>
            <w:tcW w:w="2304" w:type="dxa"/>
          </w:tcPr>
          <w:p w14:paraId="63B6C5D4" w14:textId="77777777"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14:paraId="75D04728" w14:textId="77777777"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14:paraId="5246AE02" w14:textId="77777777"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14:paraId="7C8E72E4" w14:textId="77777777" w:rsidR="00F745A1" w:rsidRDefault="00F745A1">
            <w:pPr>
              <w:pStyle w:val="Tabletext"/>
            </w:pPr>
          </w:p>
        </w:tc>
      </w:tr>
      <w:tr w:rsidR="00F745A1" w14:paraId="5C022A66" w14:textId="77777777">
        <w:tc>
          <w:tcPr>
            <w:tcW w:w="2304" w:type="dxa"/>
          </w:tcPr>
          <w:p w14:paraId="7F188B23" w14:textId="77777777"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14:paraId="6B9EAEEE" w14:textId="77777777"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14:paraId="41A9CBFC" w14:textId="77777777"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14:paraId="2A034F33" w14:textId="77777777" w:rsidR="00F745A1" w:rsidRDefault="00F745A1">
            <w:pPr>
              <w:pStyle w:val="Tabletext"/>
            </w:pPr>
          </w:p>
        </w:tc>
      </w:tr>
    </w:tbl>
    <w:p w14:paraId="5A2160D9" w14:textId="77777777" w:rsidR="00F745A1" w:rsidRDefault="00F745A1"/>
    <w:p w14:paraId="4D8D3DD9" w14:textId="77777777" w:rsidR="00F745A1" w:rsidRDefault="00AE19B8">
      <w:pPr>
        <w:pStyle w:val="Title"/>
      </w:pPr>
      <w:r>
        <w:br w:type="page"/>
      </w:r>
      <w:r>
        <w:lastRenderedPageBreak/>
        <w:t>Table of Contents</w:t>
      </w:r>
    </w:p>
    <w:p w14:paraId="3E8A7F94" w14:textId="77777777" w:rsidR="00CD03CF" w:rsidRDefault="00F745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AE19B8">
        <w:instrText xml:space="preserve"> TOC \o "1-3" </w:instrText>
      </w:r>
      <w:r>
        <w:fldChar w:fldCharType="separate"/>
      </w:r>
      <w:r w:rsidR="00CD03CF">
        <w:rPr>
          <w:noProof/>
        </w:rPr>
        <w:t>1.</w:t>
      </w:r>
      <w:r w:rsidR="00CD03C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D03CF">
        <w:rPr>
          <w:noProof/>
        </w:rPr>
        <w:t>Use-Case Name</w:t>
      </w:r>
      <w:r w:rsidR="00CD03CF">
        <w:rPr>
          <w:noProof/>
        </w:rPr>
        <w:tab/>
      </w:r>
      <w:r w:rsidR="00CD03CF">
        <w:rPr>
          <w:noProof/>
        </w:rPr>
        <w:fldChar w:fldCharType="begin"/>
      </w:r>
      <w:r w:rsidR="00CD03CF">
        <w:rPr>
          <w:noProof/>
        </w:rPr>
        <w:instrText xml:space="preserve"> PAGEREF _Toc287959445 \h </w:instrText>
      </w:r>
      <w:r w:rsidR="00CD03CF">
        <w:rPr>
          <w:noProof/>
        </w:rPr>
      </w:r>
      <w:r w:rsidR="00CD03CF">
        <w:rPr>
          <w:noProof/>
        </w:rPr>
        <w:fldChar w:fldCharType="separate"/>
      </w:r>
      <w:r w:rsidR="00CD03CF">
        <w:rPr>
          <w:noProof/>
        </w:rPr>
        <w:t>4</w:t>
      </w:r>
      <w:r w:rsidR="00CD03CF">
        <w:rPr>
          <w:noProof/>
        </w:rPr>
        <w:fldChar w:fldCharType="end"/>
      </w:r>
    </w:p>
    <w:p w14:paraId="624D311F" w14:textId="77777777"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6262BB" w14:textId="77777777"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726C10" w14:textId="77777777" w:rsidR="002436D0" w:rsidRPr="002436D0" w:rsidRDefault="00CD03CF" w:rsidP="002436D0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 w:rsidR="002436D0">
        <w:rPr>
          <w:noProof/>
        </w:rPr>
        <w:tab/>
        <w:t>4</w:t>
      </w:r>
      <w:r w:rsidR="002436D0">
        <w:rPr>
          <w:rFonts w:eastAsiaTheme="minorEastAsia"/>
        </w:rPr>
        <w:tab/>
      </w:r>
    </w:p>
    <w:p w14:paraId="5701A558" w14:textId="3B25A815" w:rsidR="00CD03CF" w:rsidRDefault="00CD03CF" w:rsidP="00D332A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332A9">
        <w:rPr>
          <w:noProof/>
        </w:rPr>
        <w:t>Alternative Flows</w:t>
      </w:r>
    </w:p>
    <w:p w14:paraId="7530F75C" w14:textId="77777777"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8E6ED1" w14:textId="77777777" w:rsidR="00CD03CF" w:rsidRDefault="005102C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None</w:t>
      </w:r>
    </w:p>
    <w:p w14:paraId="5D3E456E" w14:textId="77777777"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FA7064" w14:textId="77777777"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 xml:space="preserve"> Pre-condition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B68796" w14:textId="77777777"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7C8ED6" w14:textId="77777777"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 xml:space="preserve">Post-condition One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807FA3" w14:textId="77777777"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AD462A" w14:textId="77777777"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>Extension Point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698AB5" w14:textId="188D3DFA" w:rsidR="00F745A1" w:rsidRPr="005102C7" w:rsidRDefault="00F745A1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r w:rsidR="003A00A8">
        <w:lastRenderedPageBreak/>
        <w:fldChar w:fldCharType="begin"/>
      </w:r>
      <w:r w:rsidR="003A00A8">
        <w:instrText xml:space="preserve">title  \* Mergeformat </w:instrText>
      </w:r>
      <w:r w:rsidR="003A00A8">
        <w:fldChar w:fldCharType="separate"/>
      </w:r>
      <w:r w:rsidR="00CD03CF" w:rsidRPr="005102C7">
        <w:rPr>
          <w:rFonts w:ascii="Times New Roman" w:hAnsi="Times New Roman"/>
        </w:rPr>
        <w:t xml:space="preserve">Use Case Specification:  Track Students for </w:t>
      </w:r>
      <w:r w:rsidR="00E17C0B">
        <w:rPr>
          <w:rFonts w:ascii="Times New Roman" w:hAnsi="Times New Roman"/>
        </w:rPr>
        <w:t>Education Summit</w:t>
      </w:r>
      <w:r w:rsidR="003A00A8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AE19B8" w:rsidRPr="005102C7">
        <w:rPr>
          <w:rFonts w:ascii="Times New Roman" w:hAnsi="Times New Roman"/>
        </w:rPr>
        <w:t xml:space="preserve"> </w:t>
      </w:r>
      <w:bookmarkEnd w:id="0"/>
      <w:bookmarkEnd w:id="1"/>
    </w:p>
    <w:p w14:paraId="01FB063E" w14:textId="77777777" w:rsidR="00F745A1" w:rsidRPr="005102C7" w:rsidRDefault="00F745A1">
      <w:pPr>
        <w:pStyle w:val="InfoBlue"/>
      </w:pPr>
    </w:p>
    <w:p w14:paraId="162B2CC0" w14:textId="7DA0FD1C" w:rsidR="00F745A1" w:rsidRPr="005102C7" w:rsidRDefault="00AE19B8">
      <w:pPr>
        <w:pStyle w:val="Heading1"/>
        <w:rPr>
          <w:rFonts w:ascii="Times New Roman" w:hAnsi="Times New Roman"/>
        </w:rPr>
      </w:pPr>
      <w:bookmarkStart w:id="2" w:name="_Toc287959445"/>
      <w:bookmarkStart w:id="3" w:name="_Toc423410238"/>
      <w:bookmarkStart w:id="4" w:name="_Toc425054504"/>
      <w:r w:rsidRPr="005102C7">
        <w:rPr>
          <w:rFonts w:ascii="Times New Roman" w:hAnsi="Times New Roman"/>
        </w:rPr>
        <w:t>Use-Case Name</w:t>
      </w:r>
      <w:bookmarkEnd w:id="2"/>
      <w:r w:rsidRPr="005102C7">
        <w:rPr>
          <w:rFonts w:ascii="Times New Roman" w:hAnsi="Times New Roman"/>
        </w:rPr>
        <w:t xml:space="preserve"> </w:t>
      </w:r>
      <w:r w:rsidR="00CD03CF" w:rsidRPr="005102C7">
        <w:rPr>
          <w:rFonts w:ascii="Times New Roman" w:hAnsi="Times New Roman"/>
        </w:rPr>
        <w:t xml:space="preserve">– Track Students for </w:t>
      </w:r>
      <w:r w:rsidR="00E17C0B">
        <w:rPr>
          <w:rFonts w:ascii="Times New Roman" w:hAnsi="Times New Roman"/>
        </w:rPr>
        <w:t>Education Summit</w:t>
      </w:r>
    </w:p>
    <w:p w14:paraId="11608C62" w14:textId="77777777" w:rsidR="00F745A1" w:rsidRPr="005102C7" w:rsidRDefault="00AE19B8">
      <w:pPr>
        <w:pStyle w:val="Heading2"/>
        <w:rPr>
          <w:rFonts w:ascii="Times New Roman" w:hAnsi="Times New Roman"/>
        </w:rPr>
      </w:pPr>
      <w:bookmarkStart w:id="5" w:name="_Toc287959446"/>
      <w:r w:rsidRPr="005102C7">
        <w:rPr>
          <w:rFonts w:ascii="Times New Roman" w:hAnsi="Times New Roman"/>
        </w:rPr>
        <w:t>Brief Description</w:t>
      </w:r>
      <w:bookmarkEnd w:id="3"/>
      <w:bookmarkEnd w:id="4"/>
      <w:bookmarkEnd w:id="5"/>
    </w:p>
    <w:p w14:paraId="3FF652C9" w14:textId="77777777" w:rsidR="00682B16" w:rsidRPr="005102C7" w:rsidRDefault="00682B16" w:rsidP="00682B16">
      <w:pPr>
        <w:ind w:left="720"/>
      </w:pPr>
      <w:r w:rsidRPr="005102C7">
        <w:t>The Program Directors or Assistant Directors will make the program schedule, take attendance, run the program,</w:t>
      </w:r>
      <w:r w:rsidR="00C43F0D" w:rsidRPr="005102C7">
        <w:t xml:space="preserve"> </w:t>
      </w:r>
      <w:proofErr w:type="gramStart"/>
      <w:r w:rsidR="00C43F0D" w:rsidRPr="005102C7">
        <w:t xml:space="preserve">and </w:t>
      </w:r>
      <w:r w:rsidRPr="005102C7">
        <w:t xml:space="preserve"> enter</w:t>
      </w:r>
      <w:proofErr w:type="gramEnd"/>
      <w:r w:rsidRPr="005102C7">
        <w:t xml:space="preserve"> attendance records into the system</w:t>
      </w:r>
      <w:r w:rsidR="00C43F0D" w:rsidRPr="005102C7">
        <w:t>.</w:t>
      </w:r>
    </w:p>
    <w:p w14:paraId="67D2B1EC" w14:textId="77777777" w:rsidR="00F745A1" w:rsidRPr="005102C7" w:rsidRDefault="00AE19B8">
      <w:pPr>
        <w:pStyle w:val="Heading1"/>
        <w:widowControl/>
        <w:rPr>
          <w:rFonts w:ascii="Times New Roman" w:hAnsi="Times New Roman"/>
        </w:rPr>
      </w:pPr>
      <w:bookmarkStart w:id="6" w:name="_Toc423410239"/>
      <w:bookmarkStart w:id="7" w:name="_Toc425054505"/>
      <w:bookmarkStart w:id="8" w:name="_Toc287959447"/>
      <w:r w:rsidRPr="005102C7">
        <w:rPr>
          <w:rFonts w:ascii="Times New Roman" w:hAnsi="Times New Roman"/>
        </w:rPr>
        <w:t>Flow of Events</w:t>
      </w:r>
      <w:bookmarkEnd w:id="6"/>
      <w:bookmarkEnd w:id="7"/>
      <w:bookmarkEnd w:id="8"/>
    </w:p>
    <w:p w14:paraId="1900A0D3" w14:textId="77777777" w:rsidR="00F745A1" w:rsidRPr="005102C7" w:rsidRDefault="00AE19B8">
      <w:pPr>
        <w:pStyle w:val="Heading2"/>
        <w:widowControl/>
        <w:rPr>
          <w:rFonts w:ascii="Times New Roman" w:hAnsi="Times New Roman"/>
        </w:rPr>
      </w:pPr>
      <w:bookmarkStart w:id="9" w:name="_Toc423410240"/>
      <w:bookmarkStart w:id="10" w:name="_Toc425054506"/>
      <w:bookmarkStart w:id="11" w:name="_Toc287959448"/>
      <w:r w:rsidRPr="005102C7">
        <w:rPr>
          <w:rFonts w:ascii="Times New Roman" w:hAnsi="Times New Roman"/>
        </w:rPr>
        <w:t>Basic Flow</w:t>
      </w:r>
      <w:bookmarkEnd w:id="9"/>
      <w:bookmarkEnd w:id="10"/>
      <w:bookmarkEnd w:id="11"/>
      <w:r w:rsidRPr="005102C7">
        <w:rPr>
          <w:rFonts w:ascii="Times New Roman" w:hAnsi="Times New Roman"/>
        </w:rPr>
        <w:t xml:space="preserve"> </w:t>
      </w:r>
    </w:p>
    <w:p w14:paraId="48267C51" w14:textId="77777777" w:rsidR="00163367" w:rsidRPr="005102C7" w:rsidRDefault="00682B16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 xml:space="preserve">The use case begins when </w:t>
      </w:r>
      <w:r w:rsidR="00163367" w:rsidRPr="005102C7">
        <w:rPr>
          <w:rFonts w:ascii="Times New Roman" w:hAnsi="Times New Roman"/>
          <w:i w:val="0"/>
        </w:rPr>
        <w:t>the Program Director chooses to make the schedule for the program.</w:t>
      </w:r>
    </w:p>
    <w:p w14:paraId="077C1C13" w14:textId="3E7D490E"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 xml:space="preserve">The Students arrive for the </w:t>
      </w:r>
      <w:r w:rsidR="00E17C0B">
        <w:rPr>
          <w:rFonts w:ascii="Times New Roman" w:hAnsi="Times New Roman"/>
          <w:i w:val="0"/>
        </w:rPr>
        <w:t>Education Summit</w:t>
      </w:r>
      <w:r w:rsidRPr="005102C7">
        <w:rPr>
          <w:rFonts w:ascii="Times New Roman" w:hAnsi="Times New Roman"/>
          <w:i w:val="0"/>
        </w:rPr>
        <w:t xml:space="preserve"> Program</w:t>
      </w:r>
    </w:p>
    <w:p w14:paraId="3F4DC6EA" w14:textId="77777777"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Students pro</w:t>
      </w:r>
      <w:bookmarkStart w:id="12" w:name="_GoBack"/>
      <w:bookmarkEnd w:id="12"/>
      <w:r w:rsidRPr="005102C7">
        <w:rPr>
          <w:rFonts w:ascii="Times New Roman" w:hAnsi="Times New Roman"/>
          <w:i w:val="0"/>
        </w:rPr>
        <w:t>vide their information to the Program Directors.</w:t>
      </w:r>
    </w:p>
    <w:p w14:paraId="25D4D9D3" w14:textId="77777777"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Program Director record</w:t>
      </w:r>
      <w:r w:rsidR="00C43F0D" w:rsidRPr="005102C7">
        <w:rPr>
          <w:rFonts w:ascii="Times New Roman" w:hAnsi="Times New Roman"/>
          <w:i w:val="0"/>
        </w:rPr>
        <w:t>s</w:t>
      </w:r>
      <w:r w:rsidRPr="005102C7">
        <w:rPr>
          <w:rFonts w:ascii="Times New Roman" w:hAnsi="Times New Roman"/>
          <w:i w:val="0"/>
        </w:rPr>
        <w:t xml:space="preserve"> the attendance.</w:t>
      </w:r>
    </w:p>
    <w:p w14:paraId="2081A894" w14:textId="2FF49032" w:rsidR="001F2E55" w:rsidRDefault="00C43F0D" w:rsidP="001F2E55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Program Director enters the attendance into the database</w:t>
      </w:r>
    </w:p>
    <w:p w14:paraId="544CAB26" w14:textId="733606E8" w:rsidR="001F2E55" w:rsidRPr="001F2E55" w:rsidRDefault="001F2E55" w:rsidP="001F2E55">
      <w:pPr>
        <w:ind w:left="720"/>
      </w:pPr>
      <w:r w:rsidRPr="001F2E55">
        <w:rPr>
          <w:b/>
        </w:rPr>
        <w:t>6</w:t>
      </w:r>
      <w:r>
        <w:t xml:space="preserve">. </w:t>
      </w:r>
      <w:r>
        <w:tab/>
        <w:t>Use case ends</w:t>
      </w:r>
    </w:p>
    <w:p w14:paraId="4E8564D5" w14:textId="77777777" w:rsidR="00C43F0D" w:rsidRPr="005102C7" w:rsidRDefault="00C43F0D" w:rsidP="00163367"/>
    <w:p w14:paraId="6E7A129F" w14:textId="77777777" w:rsidR="00F745A1" w:rsidRPr="005102C7" w:rsidRDefault="00AE19B8" w:rsidP="00C43F0D">
      <w:pPr>
        <w:pStyle w:val="Heading2"/>
        <w:widowControl/>
        <w:rPr>
          <w:rFonts w:ascii="Times New Roman" w:hAnsi="Times New Roman"/>
        </w:rPr>
      </w:pPr>
      <w:bookmarkStart w:id="13" w:name="_Toc423410241"/>
      <w:bookmarkStart w:id="14" w:name="_Toc425054507"/>
      <w:bookmarkStart w:id="15" w:name="_Toc287959449"/>
      <w:r w:rsidRPr="005102C7">
        <w:rPr>
          <w:rFonts w:ascii="Times New Roman" w:hAnsi="Times New Roman"/>
        </w:rPr>
        <w:t>Alternative Flows</w:t>
      </w:r>
      <w:bookmarkEnd w:id="13"/>
      <w:bookmarkEnd w:id="14"/>
      <w:bookmarkEnd w:id="15"/>
    </w:p>
    <w:p w14:paraId="5C295665" w14:textId="77777777" w:rsidR="00C43F0D" w:rsidRPr="005102C7" w:rsidRDefault="00C43F0D" w:rsidP="00C43F0D">
      <w:pPr>
        <w:ind w:left="720"/>
      </w:pPr>
      <w:r w:rsidRPr="005102C7">
        <w:t>None</w:t>
      </w:r>
    </w:p>
    <w:p w14:paraId="38E44B9D" w14:textId="77777777" w:rsidR="00F745A1" w:rsidRPr="005102C7" w:rsidRDefault="00AE19B8">
      <w:pPr>
        <w:pStyle w:val="Heading1"/>
        <w:rPr>
          <w:rFonts w:ascii="Times New Roman" w:hAnsi="Times New Roman"/>
        </w:rPr>
      </w:pPr>
      <w:bookmarkStart w:id="16" w:name="_Toc423410251"/>
      <w:bookmarkStart w:id="17" w:name="_Toc425054510"/>
      <w:bookmarkStart w:id="18" w:name="_Toc287959452"/>
      <w:r w:rsidRPr="005102C7">
        <w:rPr>
          <w:rFonts w:ascii="Times New Roman" w:hAnsi="Times New Roman"/>
        </w:rPr>
        <w:t>Special Requirements</w:t>
      </w:r>
      <w:bookmarkEnd w:id="16"/>
      <w:bookmarkEnd w:id="17"/>
      <w:bookmarkEnd w:id="18"/>
    </w:p>
    <w:p w14:paraId="2935A798" w14:textId="77777777" w:rsidR="00F745A1" w:rsidRPr="005102C7" w:rsidRDefault="00C43F0D" w:rsidP="00900CDB">
      <w:pPr>
        <w:pStyle w:val="Heading2"/>
        <w:widowControl/>
        <w:numPr>
          <w:ilvl w:val="0"/>
          <w:numId w:val="0"/>
        </w:numPr>
        <w:ind w:left="720"/>
        <w:rPr>
          <w:rFonts w:ascii="Times New Roman" w:hAnsi="Times New Roman"/>
        </w:rPr>
      </w:pPr>
      <w:r w:rsidRPr="005102C7">
        <w:rPr>
          <w:rFonts w:ascii="Times New Roman" w:hAnsi="Times New Roman"/>
          <w:b w:val="0"/>
        </w:rPr>
        <w:t>None</w:t>
      </w:r>
    </w:p>
    <w:p w14:paraId="0A6B38BB" w14:textId="77777777" w:rsidR="00F745A1" w:rsidRPr="005102C7" w:rsidRDefault="00AE19B8">
      <w:pPr>
        <w:pStyle w:val="Heading1"/>
        <w:widowControl/>
        <w:rPr>
          <w:rFonts w:ascii="Times New Roman" w:hAnsi="Times New Roman"/>
        </w:rPr>
      </w:pPr>
      <w:bookmarkStart w:id="19" w:name="_Toc423410253"/>
      <w:bookmarkStart w:id="20" w:name="_Toc425054512"/>
      <w:bookmarkStart w:id="21" w:name="_Toc287959454"/>
      <w:r w:rsidRPr="005102C7">
        <w:rPr>
          <w:rFonts w:ascii="Times New Roman" w:hAnsi="Times New Roman"/>
        </w:rPr>
        <w:t>Pre-conditions</w:t>
      </w:r>
      <w:bookmarkEnd w:id="19"/>
      <w:bookmarkEnd w:id="20"/>
      <w:bookmarkEnd w:id="21"/>
    </w:p>
    <w:p w14:paraId="4E6C0E7D" w14:textId="77777777" w:rsidR="00900CDB" w:rsidRPr="005102C7" w:rsidRDefault="00900CDB">
      <w:pPr>
        <w:pStyle w:val="Heading2"/>
        <w:widowControl/>
        <w:rPr>
          <w:rFonts w:ascii="Times New Roman" w:hAnsi="Times New Roman"/>
        </w:rPr>
      </w:pPr>
      <w:r w:rsidRPr="005102C7">
        <w:rPr>
          <w:rFonts w:ascii="Times New Roman" w:hAnsi="Times New Roman"/>
        </w:rPr>
        <w:t>Pre-condition One</w:t>
      </w:r>
    </w:p>
    <w:p w14:paraId="22749FDD" w14:textId="2BF905DA" w:rsidR="00F745A1" w:rsidRPr="005102C7" w:rsidRDefault="00C43F0D" w:rsidP="00900CDB">
      <w:pPr>
        <w:pStyle w:val="Heading2"/>
        <w:widowControl/>
        <w:numPr>
          <w:ilvl w:val="0"/>
          <w:numId w:val="0"/>
        </w:numPr>
        <w:ind w:left="720"/>
        <w:rPr>
          <w:rFonts w:ascii="Times New Roman" w:hAnsi="Times New Roman"/>
          <w:b w:val="0"/>
        </w:rPr>
      </w:pPr>
      <w:r w:rsidRPr="005102C7">
        <w:rPr>
          <w:rFonts w:ascii="Times New Roman" w:hAnsi="Times New Roman"/>
          <w:b w:val="0"/>
        </w:rPr>
        <w:t xml:space="preserve">Enrollment for the </w:t>
      </w:r>
      <w:r w:rsidR="00E17C0B">
        <w:rPr>
          <w:rFonts w:ascii="Times New Roman" w:hAnsi="Times New Roman"/>
          <w:b w:val="0"/>
        </w:rPr>
        <w:t>Education Summit</w:t>
      </w:r>
      <w:r w:rsidRPr="005102C7">
        <w:rPr>
          <w:rFonts w:ascii="Times New Roman" w:hAnsi="Times New Roman"/>
          <w:b w:val="0"/>
        </w:rPr>
        <w:t xml:space="preserve"> Program has been inputted into the system</w:t>
      </w:r>
      <w:r w:rsidR="00900CDB" w:rsidRPr="005102C7">
        <w:rPr>
          <w:rFonts w:ascii="Times New Roman" w:hAnsi="Times New Roman"/>
          <w:b w:val="0"/>
        </w:rPr>
        <w:t xml:space="preserve"> database</w:t>
      </w:r>
      <w:r w:rsidRPr="005102C7">
        <w:rPr>
          <w:rFonts w:ascii="Times New Roman" w:hAnsi="Times New Roman"/>
          <w:b w:val="0"/>
        </w:rPr>
        <w:t>.</w:t>
      </w:r>
    </w:p>
    <w:p w14:paraId="6F259B94" w14:textId="77777777" w:rsidR="00F745A1" w:rsidRPr="005102C7" w:rsidRDefault="00AE19B8" w:rsidP="00C43F0D">
      <w:pPr>
        <w:pStyle w:val="Heading1"/>
        <w:widowControl/>
        <w:rPr>
          <w:rFonts w:ascii="Times New Roman" w:hAnsi="Times New Roman"/>
        </w:rPr>
      </w:pPr>
      <w:bookmarkStart w:id="22" w:name="_Toc423410255"/>
      <w:bookmarkStart w:id="23" w:name="_Toc425054514"/>
      <w:bookmarkStart w:id="24" w:name="_Toc287959456"/>
      <w:r w:rsidRPr="005102C7">
        <w:rPr>
          <w:rFonts w:ascii="Times New Roman" w:hAnsi="Times New Roman"/>
        </w:rPr>
        <w:t>Post-conditions</w:t>
      </w:r>
      <w:bookmarkEnd w:id="22"/>
      <w:bookmarkEnd w:id="23"/>
      <w:bookmarkEnd w:id="24"/>
      <w:r w:rsidR="00900CDB" w:rsidRPr="005102C7">
        <w:rPr>
          <w:rFonts w:ascii="Times New Roman" w:hAnsi="Times New Roman"/>
        </w:rPr>
        <w:t xml:space="preserve"> </w:t>
      </w:r>
    </w:p>
    <w:p w14:paraId="10CE62BF" w14:textId="77777777" w:rsidR="00F745A1" w:rsidRPr="005102C7" w:rsidRDefault="00900CDB">
      <w:pPr>
        <w:pStyle w:val="Heading2"/>
        <w:widowControl/>
        <w:rPr>
          <w:rFonts w:ascii="Times New Roman" w:hAnsi="Times New Roman"/>
        </w:rPr>
      </w:pPr>
      <w:r w:rsidRPr="005102C7">
        <w:rPr>
          <w:rFonts w:ascii="Times New Roman" w:hAnsi="Times New Roman"/>
        </w:rPr>
        <w:t>Post-condition One</w:t>
      </w:r>
    </w:p>
    <w:p w14:paraId="58AEF51A" w14:textId="77777777" w:rsidR="00900CDB" w:rsidRPr="005102C7" w:rsidRDefault="00900CDB" w:rsidP="00900CDB">
      <w:pPr>
        <w:ind w:left="720"/>
      </w:pPr>
      <w:r w:rsidRPr="005102C7">
        <w:t>The attendance records have been inputted into the system database.</w:t>
      </w:r>
    </w:p>
    <w:p w14:paraId="4AFDDDBB" w14:textId="77777777" w:rsidR="00F745A1" w:rsidRPr="005102C7" w:rsidRDefault="00AE19B8">
      <w:pPr>
        <w:pStyle w:val="Heading1"/>
        <w:rPr>
          <w:rFonts w:ascii="Times New Roman" w:hAnsi="Times New Roman"/>
        </w:rPr>
      </w:pPr>
      <w:bookmarkStart w:id="25" w:name="_Toc287959458"/>
      <w:r w:rsidRPr="005102C7">
        <w:rPr>
          <w:rFonts w:ascii="Times New Roman" w:hAnsi="Times New Roman"/>
        </w:rPr>
        <w:t>Extension Points</w:t>
      </w:r>
      <w:bookmarkEnd w:id="25"/>
    </w:p>
    <w:p w14:paraId="08302F5F" w14:textId="77777777" w:rsidR="00F745A1" w:rsidRPr="005102C7" w:rsidRDefault="00900CDB">
      <w:pPr>
        <w:pStyle w:val="Heading2"/>
        <w:rPr>
          <w:rFonts w:ascii="Times New Roman" w:hAnsi="Times New Roman"/>
        </w:rPr>
      </w:pPr>
      <w:bookmarkStart w:id="26" w:name="_Toc287959459"/>
      <w:r w:rsidRPr="005102C7">
        <w:rPr>
          <w:rFonts w:ascii="Times New Roman" w:hAnsi="Times New Roman"/>
        </w:rPr>
        <w:t>Extend One</w:t>
      </w:r>
      <w:bookmarkEnd w:id="26"/>
    </w:p>
    <w:p w14:paraId="3B95FA39" w14:textId="77777777" w:rsidR="00900CDB" w:rsidRPr="005102C7" w:rsidRDefault="00900CDB" w:rsidP="00900CDB">
      <w:pPr>
        <w:ind w:left="720"/>
      </w:pPr>
      <w:r w:rsidRPr="005102C7">
        <w:t>Extend: Update Student information if needed.</w:t>
      </w:r>
    </w:p>
    <w:sectPr w:rsidR="00900CDB" w:rsidRPr="005102C7" w:rsidSect="00F745A1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B822F9" w14:textId="77777777" w:rsidR="003A00A8" w:rsidRDefault="003A00A8">
      <w:pPr>
        <w:spacing w:line="240" w:lineRule="auto"/>
      </w:pPr>
      <w:r>
        <w:separator/>
      </w:r>
    </w:p>
  </w:endnote>
  <w:endnote w:type="continuationSeparator" w:id="0">
    <w:p w14:paraId="6EDBD014" w14:textId="77777777" w:rsidR="003A00A8" w:rsidRDefault="003A00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432B6" w14:textId="77777777" w:rsidR="00291168" w:rsidRDefault="002911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6204D" w14:textId="77777777" w:rsidR="00291168" w:rsidRDefault="002911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42B64B" w14:textId="77777777" w:rsidR="00291168" w:rsidRDefault="0029116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745A1" w14:paraId="02CC91C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345DCD" w14:textId="77777777" w:rsidR="00F745A1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FF7E01" w14:textId="77777777" w:rsidR="00F745A1" w:rsidRDefault="00F745A1" w:rsidP="00291168">
          <w:pPr>
            <w:jc w:val="center"/>
          </w:pPr>
          <w:r>
            <w:fldChar w:fldCharType="begin"/>
          </w:r>
          <w:r w:rsidR="00AE19B8">
            <w:instrText>symbol 211 \f "Symbol" \s 10</w:instrText>
          </w:r>
          <w:r>
            <w:fldChar w:fldCharType="separate"/>
          </w:r>
          <w:r w:rsidR="00AE19B8">
            <w:rPr>
              <w:rFonts w:ascii="Symbol" w:hAnsi="Symbol"/>
            </w:rPr>
            <w:t>Ó</w:t>
          </w:r>
          <w:r>
            <w:fldChar w:fldCharType="end"/>
          </w:r>
          <w:r w:rsidR="003A00A8">
            <w:fldChar w:fldCharType="begin"/>
          </w:r>
          <w:r w:rsidR="003A00A8">
            <w:instrText xml:space="preserve"> DOCPROPERTY "Company"  \* MERGEFORMAT </w:instrText>
          </w:r>
          <w:r w:rsidR="003A00A8">
            <w:fldChar w:fldCharType="separate"/>
          </w:r>
          <w:r w:rsidR="00291168">
            <w:t>JKL Systems</w:t>
          </w:r>
          <w:r w:rsidR="003A00A8">
            <w:fldChar w:fldCharType="end"/>
          </w:r>
          <w:r w:rsidR="00AE19B8">
            <w:t xml:space="preserve">, </w:t>
          </w:r>
          <w:r>
            <w:fldChar w:fldCharType="begin"/>
          </w:r>
          <w:r w:rsidR="00AE19B8">
            <w:instrText xml:space="preserve"> DATE \@ "yyyy" </w:instrText>
          </w:r>
          <w:r>
            <w:fldChar w:fldCharType="separate"/>
          </w:r>
          <w:r w:rsidR="001F2E55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91C201" w14:textId="77777777" w:rsidR="00F745A1" w:rsidRDefault="00AE19B8">
          <w:pPr>
            <w:jc w:val="right"/>
          </w:pPr>
          <w:r>
            <w:t xml:space="preserve">Page </w:t>
          </w:r>
          <w:r w:rsidR="00F745A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F745A1">
            <w:rPr>
              <w:rStyle w:val="PageNumber"/>
            </w:rPr>
            <w:fldChar w:fldCharType="separate"/>
          </w:r>
          <w:r w:rsidR="001F2E55">
            <w:rPr>
              <w:rStyle w:val="PageNumber"/>
              <w:noProof/>
            </w:rPr>
            <w:t>4</w:t>
          </w:r>
          <w:r w:rsidR="00F745A1">
            <w:rPr>
              <w:rStyle w:val="PageNumber"/>
            </w:rPr>
            <w:fldChar w:fldCharType="end"/>
          </w:r>
        </w:p>
      </w:tc>
    </w:tr>
  </w:tbl>
  <w:p w14:paraId="7D0265D2" w14:textId="77777777" w:rsidR="00F745A1" w:rsidRDefault="00F745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C89D5" w14:textId="77777777" w:rsidR="003A00A8" w:rsidRDefault="003A00A8">
      <w:pPr>
        <w:spacing w:line="240" w:lineRule="auto"/>
      </w:pPr>
      <w:r>
        <w:separator/>
      </w:r>
    </w:p>
  </w:footnote>
  <w:footnote w:type="continuationSeparator" w:id="0">
    <w:p w14:paraId="5517DDD8" w14:textId="77777777" w:rsidR="003A00A8" w:rsidRDefault="003A00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2BCD7" w14:textId="77777777" w:rsidR="00291168" w:rsidRDefault="002911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B0B14" w14:textId="77777777" w:rsidR="00F745A1" w:rsidRDefault="00F745A1">
    <w:pPr>
      <w:rPr>
        <w:sz w:val="24"/>
      </w:rPr>
    </w:pPr>
  </w:p>
  <w:p w14:paraId="0864AF7F" w14:textId="77777777" w:rsidR="00F745A1" w:rsidRDefault="00F745A1">
    <w:pPr>
      <w:pBdr>
        <w:top w:val="single" w:sz="6" w:space="1" w:color="auto"/>
      </w:pBdr>
      <w:rPr>
        <w:sz w:val="24"/>
      </w:rPr>
    </w:pPr>
  </w:p>
  <w:p w14:paraId="19AD5B94" w14:textId="77777777" w:rsidR="00F745A1" w:rsidRDefault="003A00A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426CAD">
      <w:rPr>
        <w:rFonts w:ascii="Arial" w:hAnsi="Arial"/>
        <w:b/>
        <w:sz w:val="36"/>
      </w:rPr>
      <w:t>Louisville Urban League</w:t>
    </w:r>
    <w:r>
      <w:rPr>
        <w:rFonts w:ascii="Arial" w:hAnsi="Arial"/>
        <w:b/>
        <w:sz w:val="36"/>
      </w:rPr>
      <w:fldChar w:fldCharType="end"/>
    </w:r>
  </w:p>
  <w:p w14:paraId="2A9EF856" w14:textId="77777777" w:rsidR="00F745A1" w:rsidRDefault="00F745A1">
    <w:pPr>
      <w:pBdr>
        <w:bottom w:val="single" w:sz="6" w:space="1" w:color="auto"/>
      </w:pBdr>
      <w:jc w:val="right"/>
      <w:rPr>
        <w:sz w:val="24"/>
      </w:rPr>
    </w:pPr>
  </w:p>
  <w:p w14:paraId="2FA9BE3B" w14:textId="77777777" w:rsidR="00F745A1" w:rsidRDefault="00F745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9F830" w14:textId="77777777" w:rsidR="00291168" w:rsidRDefault="0029116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745A1" w14:paraId="19C1E4EC" w14:textId="77777777">
      <w:tc>
        <w:tcPr>
          <w:tcW w:w="6379" w:type="dxa"/>
        </w:tcPr>
        <w:p w14:paraId="71D99493" w14:textId="77777777" w:rsidR="00F745A1" w:rsidRDefault="009F1BB5" w:rsidP="009F1BB5">
          <w:r>
            <w:t>LUL Youth Development and Education Program</w:t>
          </w:r>
        </w:p>
      </w:tc>
      <w:tc>
        <w:tcPr>
          <w:tcW w:w="3179" w:type="dxa"/>
        </w:tcPr>
        <w:p w14:paraId="4325BC9E" w14:textId="77777777" w:rsidR="00F745A1" w:rsidRDefault="009F1BB5" w:rsidP="009F1BB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E19B8">
            <w:t>1.0</w:t>
          </w:r>
        </w:p>
      </w:tc>
    </w:tr>
    <w:tr w:rsidR="00F745A1" w14:paraId="459EF3A5" w14:textId="77777777">
      <w:tc>
        <w:tcPr>
          <w:tcW w:w="6379" w:type="dxa"/>
        </w:tcPr>
        <w:p w14:paraId="3E77FE50" w14:textId="53A8AA2D" w:rsidR="00F745A1" w:rsidRDefault="003A00A8" w:rsidP="009F1BB5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9F1BB5">
            <w:t xml:space="preserve">Use Case Specification: Track Students for </w:t>
          </w:r>
          <w:r w:rsidR="00E17C0B">
            <w:t>Education Summit</w:t>
          </w:r>
          <w:r>
            <w:fldChar w:fldCharType="end"/>
          </w:r>
        </w:p>
      </w:tc>
      <w:tc>
        <w:tcPr>
          <w:tcW w:w="3179" w:type="dxa"/>
        </w:tcPr>
        <w:p w14:paraId="1C640EF8" w14:textId="77777777" w:rsidR="00F745A1" w:rsidRDefault="009F1BB5" w:rsidP="009F1BB5">
          <w:r>
            <w:t xml:space="preserve">  Date:  3</w:t>
          </w:r>
          <w:r w:rsidR="00AE19B8">
            <w:t>/</w:t>
          </w:r>
          <w:r>
            <w:t>15</w:t>
          </w:r>
          <w:r w:rsidR="00AE19B8">
            <w:t>/</w:t>
          </w:r>
          <w:r>
            <w:t>2011</w:t>
          </w:r>
        </w:p>
      </w:tc>
    </w:tr>
  </w:tbl>
  <w:p w14:paraId="7DF5D994" w14:textId="77777777" w:rsidR="00F745A1" w:rsidRDefault="00F745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156882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3."/>
      <w:legacy w:legacy="1" w:legacySpace="144" w:legacyIndent="0"/>
      <w:lvlJc w:val="left"/>
      <w:rPr>
        <w:rFonts w:ascii="Times New Roman" w:eastAsia="Times New Roman" w:hAnsi="Times New Roman" w:cs="Times New Roman"/>
        <w:b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8BB0CA5"/>
    <w:multiLevelType w:val="multilevel"/>
    <w:tmpl w:val="752EE4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AE19B8"/>
    <w:rsid w:val="00071DA4"/>
    <w:rsid w:val="00163367"/>
    <w:rsid w:val="001749ED"/>
    <w:rsid w:val="001F2E55"/>
    <w:rsid w:val="002436D0"/>
    <w:rsid w:val="00291168"/>
    <w:rsid w:val="002B3C53"/>
    <w:rsid w:val="002C33C0"/>
    <w:rsid w:val="00305F62"/>
    <w:rsid w:val="003A00A8"/>
    <w:rsid w:val="003F4F21"/>
    <w:rsid w:val="00426CAD"/>
    <w:rsid w:val="005102C7"/>
    <w:rsid w:val="00682B16"/>
    <w:rsid w:val="008B3B97"/>
    <w:rsid w:val="00900CDB"/>
    <w:rsid w:val="009F10F7"/>
    <w:rsid w:val="009F1BB5"/>
    <w:rsid w:val="00AE19B8"/>
    <w:rsid w:val="00C43F0D"/>
    <w:rsid w:val="00CA0558"/>
    <w:rsid w:val="00CD03CF"/>
    <w:rsid w:val="00D332A9"/>
    <w:rsid w:val="00D73A9D"/>
    <w:rsid w:val="00E17C0B"/>
    <w:rsid w:val="00EC5893"/>
    <w:rsid w:val="00F7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B01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5A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F745A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F745A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F745A1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F745A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F745A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F745A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745A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F745A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745A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745A1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F745A1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F745A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F745A1"/>
    <w:pPr>
      <w:ind w:left="900" w:hanging="900"/>
    </w:pPr>
  </w:style>
  <w:style w:type="paragraph" w:styleId="TOC1">
    <w:name w:val="toc 1"/>
    <w:basedOn w:val="Normal"/>
    <w:next w:val="Normal"/>
    <w:uiPriority w:val="39"/>
    <w:rsid w:val="00F745A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745A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745A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F745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745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745A1"/>
  </w:style>
  <w:style w:type="paragraph" w:customStyle="1" w:styleId="Paragraph3">
    <w:name w:val="Paragraph3"/>
    <w:basedOn w:val="Normal"/>
    <w:rsid w:val="00F745A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745A1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F745A1"/>
    <w:pPr>
      <w:keepLines/>
      <w:spacing w:after="120"/>
    </w:pPr>
  </w:style>
  <w:style w:type="paragraph" w:styleId="BodyText">
    <w:name w:val="Body Text"/>
    <w:basedOn w:val="Normal"/>
    <w:semiHidden/>
    <w:rsid w:val="00F745A1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F745A1"/>
    <w:pPr>
      <w:ind w:left="600"/>
    </w:pPr>
  </w:style>
  <w:style w:type="paragraph" w:styleId="TOC5">
    <w:name w:val="toc 5"/>
    <w:basedOn w:val="Normal"/>
    <w:next w:val="Normal"/>
    <w:semiHidden/>
    <w:rsid w:val="00F745A1"/>
    <w:pPr>
      <w:ind w:left="800"/>
    </w:pPr>
  </w:style>
  <w:style w:type="paragraph" w:styleId="TOC6">
    <w:name w:val="toc 6"/>
    <w:basedOn w:val="Normal"/>
    <w:next w:val="Normal"/>
    <w:semiHidden/>
    <w:rsid w:val="00F745A1"/>
    <w:pPr>
      <w:ind w:left="1000"/>
    </w:pPr>
  </w:style>
  <w:style w:type="paragraph" w:styleId="TOC7">
    <w:name w:val="toc 7"/>
    <w:basedOn w:val="Normal"/>
    <w:next w:val="Normal"/>
    <w:semiHidden/>
    <w:rsid w:val="00F745A1"/>
    <w:pPr>
      <w:ind w:left="1200"/>
    </w:pPr>
  </w:style>
  <w:style w:type="paragraph" w:styleId="TOC8">
    <w:name w:val="toc 8"/>
    <w:basedOn w:val="Normal"/>
    <w:next w:val="Normal"/>
    <w:semiHidden/>
    <w:rsid w:val="00F745A1"/>
    <w:pPr>
      <w:ind w:left="1400"/>
    </w:pPr>
  </w:style>
  <w:style w:type="paragraph" w:styleId="TOC9">
    <w:name w:val="toc 9"/>
    <w:basedOn w:val="Normal"/>
    <w:next w:val="Normal"/>
    <w:semiHidden/>
    <w:rsid w:val="00F745A1"/>
    <w:pPr>
      <w:ind w:left="1600"/>
    </w:pPr>
  </w:style>
  <w:style w:type="paragraph" w:customStyle="1" w:styleId="Bullet1">
    <w:name w:val="Bullet1"/>
    <w:basedOn w:val="Normal"/>
    <w:rsid w:val="00F745A1"/>
    <w:pPr>
      <w:ind w:left="720" w:hanging="432"/>
    </w:pPr>
  </w:style>
  <w:style w:type="paragraph" w:customStyle="1" w:styleId="Bullet2">
    <w:name w:val="Bullet2"/>
    <w:basedOn w:val="Normal"/>
    <w:rsid w:val="00F745A1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F745A1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F745A1"/>
    <w:rPr>
      <w:sz w:val="20"/>
      <w:vertAlign w:val="superscript"/>
    </w:rPr>
  </w:style>
  <w:style w:type="paragraph" w:styleId="FootnoteText">
    <w:name w:val="footnote text"/>
    <w:basedOn w:val="Normal"/>
    <w:semiHidden/>
    <w:rsid w:val="00F745A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745A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745A1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F745A1"/>
    <w:rPr>
      <w:i/>
      <w:color w:val="0000FF"/>
    </w:rPr>
  </w:style>
  <w:style w:type="paragraph" w:styleId="BodyTextIndent">
    <w:name w:val="Body Text Indent"/>
    <w:basedOn w:val="Normal"/>
    <w:semiHidden/>
    <w:rsid w:val="00F745A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745A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745A1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745A1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F745A1"/>
    <w:rPr>
      <w:color w:val="0000FF"/>
      <w:u w:val="single"/>
    </w:rPr>
  </w:style>
  <w:style w:type="paragraph" w:styleId="NormalWeb">
    <w:name w:val="Normal (Web)"/>
    <w:basedOn w:val="Normal"/>
    <w:semiHidden/>
    <w:rsid w:val="00F745A1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3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3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16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 Track Students for Street Academy</vt:lpstr>
    </vt:vector>
  </TitlesOfParts>
  <Company>&lt;Company Name&gt;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 Track Students for Street Academy</dc:title>
  <dc:subject>Louisville Urban League Youth Development and Education Project</dc:subject>
  <dc:creator>rmbark01</dc:creator>
  <cp:lastModifiedBy>Leslie Dawson</cp:lastModifiedBy>
  <cp:revision>12</cp:revision>
  <cp:lastPrinted>2011-02-23T16:45:00Z</cp:lastPrinted>
  <dcterms:created xsi:type="dcterms:W3CDTF">2011-03-15T19:28:00Z</dcterms:created>
  <dcterms:modified xsi:type="dcterms:W3CDTF">2011-03-16T17:37:00Z</dcterms:modified>
</cp:coreProperties>
</file>