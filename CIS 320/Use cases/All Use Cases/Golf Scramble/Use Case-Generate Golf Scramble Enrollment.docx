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ED0BDE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14:paraId="019F1746" w14:textId="1EB25FEE" w:rsidR="009A1E00" w:rsidRDefault="00ED0BDE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293BDB">
          <w:t>Golf Scramble</w:t>
        </w:r>
        <w:r w:rsidR="00E218AE">
          <w:t xml:space="preserve"> Enrollment</w:t>
        </w:r>
      </w:fldSimple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7FCDD9B7"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293BDB">
              <w:t>Golf Scramble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14:paraId="0E36AF88" w14:textId="2446BC10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7DC9C15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1FDAA250" w14:textId="0C50B4C0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2191A4D7" w14:textId="2F633477"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14:paraId="6B6D9469" w14:textId="77777777" w:rsidR="004332C0" w:rsidRPr="004332C0" w:rsidRDefault="004332C0" w:rsidP="004332C0">
      <w:pPr>
        <w:rPr>
          <w:rFonts w:eastAsiaTheme="minorEastAsia"/>
        </w:rPr>
      </w:pPr>
    </w:p>
    <w:p w14:paraId="65E364D9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5D34AF78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33C95044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75A7D">
        <w:lastRenderedPageBreak/>
        <w:fldChar w:fldCharType="begin"/>
      </w:r>
      <w:r w:rsidR="00375A7D">
        <w:instrText xml:space="preserve">title  \* Mergeformat </w:instrText>
      </w:r>
      <w:r w:rsidR="00375A7D">
        <w:fldChar w:fldCharType="separate"/>
      </w:r>
      <w:r w:rsidR="00E218AE">
        <w:t xml:space="preserve">Use Case </w:t>
      </w:r>
      <w:r w:rsidR="00A22042">
        <w:t xml:space="preserve">Specification: </w:t>
      </w:r>
      <w:r w:rsidR="00347332">
        <w:t xml:space="preserve">Generate </w:t>
      </w:r>
      <w:r w:rsidR="00293BDB">
        <w:t>Golf Scramble</w:t>
      </w:r>
      <w:r w:rsidR="00E218AE">
        <w:t xml:space="preserve"> Enrollment</w:t>
      </w:r>
      <w:r w:rsidR="00375A7D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5832EB9F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293BDB">
        <w:t>Golf Scramble</w:t>
      </w:r>
      <w:r w:rsidR="00DC201C">
        <w:t xml:space="preserve"> Enrollment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18E2BBFC"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293BDB">
        <w:t>Golf Scramble</w:t>
      </w:r>
      <w:r>
        <w:t xml:space="preserve"> Program.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53A376EB" w:rsidR="006D4B35" w:rsidRDefault="00ED0BDE" w:rsidP="006D4B35">
      <w:pPr>
        <w:pStyle w:val="ListParagraph"/>
        <w:numPr>
          <w:ilvl w:val="0"/>
          <w:numId w:val="23"/>
        </w:numPr>
      </w:pPr>
      <w:r>
        <w:t>The use case starts when a P</w:t>
      </w:r>
      <w:r w:rsidR="006D4B35">
        <w:t>arent</w:t>
      </w:r>
      <w:r>
        <w:t>/Guardian</w:t>
      </w:r>
      <w:r w:rsidR="006D4B35">
        <w:t xml:space="preserve"> wants to enroll their child into the program.</w:t>
      </w:r>
    </w:p>
    <w:p w14:paraId="3B02D129" w14:textId="3094D9C4"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ED0BDE">
        <w:t>/Guardian</w:t>
      </w:r>
      <w:r>
        <w:t xml:space="preserve"> </w:t>
      </w:r>
      <w:r w:rsidR="00713EE5">
        <w:t>decides to enroll online</w:t>
      </w:r>
    </w:p>
    <w:p w14:paraId="761EF7A5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14:paraId="1D0F6869" w14:textId="77777777"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14:paraId="7325342C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14:paraId="754F6661" w14:textId="77777777"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14:paraId="021794BF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14:paraId="5DB22074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14:paraId="1593DD69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14:paraId="64A1B266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14:paraId="7FBF9E6B" w14:textId="15CD57CC" w:rsidR="00722E21" w:rsidRPr="006D4B35" w:rsidRDefault="00722E21" w:rsidP="00722E21">
      <w:pPr>
        <w:pStyle w:val="ListParagraph"/>
        <w:numPr>
          <w:ilvl w:val="0"/>
          <w:numId w:val="23"/>
        </w:numPr>
      </w:pPr>
      <w:r>
        <w:t>Use Case Ends</w:t>
      </w: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7150F59C" w:rsidR="009A1E00" w:rsidRPr="009D190D" w:rsidRDefault="00927B75" w:rsidP="009D190D">
      <w:pPr>
        <w:pStyle w:val="InfoBlue"/>
      </w:pPr>
      <w:r>
        <w:t xml:space="preserve">1.  </w:t>
      </w:r>
      <w:r w:rsidR="00293BDB">
        <w:t>Golf Scramble</w:t>
      </w:r>
      <w:r w:rsidR="009D190D" w:rsidRPr="009D190D">
        <w:t xml:space="preserve"> Program has been created within the system.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77777777"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14:paraId="4368EECC" w14:textId="77777777"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2B9DCF4B" w14:textId="77777777"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14:paraId="60263926" w14:textId="77777777"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14:paraId="356B5CE5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14:paraId="72D77ADB" w14:textId="77777777"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48BED" w14:textId="77777777" w:rsidR="00375A7D" w:rsidRDefault="00375A7D">
      <w:pPr>
        <w:spacing w:line="240" w:lineRule="auto"/>
      </w:pPr>
      <w:r>
        <w:separator/>
      </w:r>
    </w:p>
  </w:endnote>
  <w:endnote w:type="continuationSeparator" w:id="0">
    <w:p w14:paraId="53F95478" w14:textId="77777777" w:rsidR="00375A7D" w:rsidRDefault="00375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7C06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3EE0ACA5" w:rsidR="003B7C06" w:rsidRDefault="003B7C06" w:rsidP="00C84C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2E2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3B7C06" w:rsidRDefault="003B7C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22E2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3B7C06" w:rsidRDefault="003B7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849EA" w14:textId="77777777" w:rsidR="00375A7D" w:rsidRDefault="00375A7D">
      <w:pPr>
        <w:spacing w:line="240" w:lineRule="auto"/>
      </w:pPr>
      <w:r>
        <w:separator/>
      </w:r>
    </w:p>
  </w:footnote>
  <w:footnote w:type="continuationSeparator" w:id="0">
    <w:p w14:paraId="5FC2D81E" w14:textId="77777777" w:rsidR="00375A7D" w:rsidRDefault="00375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3B7C06" w:rsidRDefault="003B7C06">
    <w:pPr>
      <w:rPr>
        <w:sz w:val="24"/>
      </w:rPr>
    </w:pPr>
  </w:p>
  <w:p w14:paraId="1D7EC647" w14:textId="77777777" w:rsidR="003B7C06" w:rsidRDefault="003B7C06">
    <w:pPr>
      <w:pBdr>
        <w:top w:val="single" w:sz="6" w:space="1" w:color="auto"/>
      </w:pBdr>
      <w:rPr>
        <w:sz w:val="24"/>
      </w:rPr>
    </w:pPr>
  </w:p>
  <w:p w14:paraId="2389530F" w14:textId="77777777" w:rsidR="003B7C06" w:rsidRDefault="00ED0BD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14:paraId="664421F1" w14:textId="77777777" w:rsidR="003B7C06" w:rsidRDefault="003B7C06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3B7C06" w:rsidRDefault="003B7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7C06" w14:paraId="1C48D847" w14:textId="77777777">
      <w:tc>
        <w:tcPr>
          <w:tcW w:w="6379" w:type="dxa"/>
        </w:tcPr>
        <w:p w14:paraId="64FF6AEC" w14:textId="77777777"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 w14:paraId="2098EE37" w14:textId="77777777">
      <w:tc>
        <w:tcPr>
          <w:tcW w:w="6379" w:type="dxa"/>
        </w:tcPr>
        <w:p w14:paraId="319DDACF" w14:textId="65A0C559" w:rsidR="003B7C06" w:rsidRDefault="00ED0BDE" w:rsidP="00C27CC8">
          <w:fldSimple w:instr="title  \* Mergeformat ">
            <w:r w:rsidR="003B7C06">
              <w:t xml:space="preserve">Use Case Specification: Generate </w:t>
            </w:r>
            <w:r w:rsidR="00293BDB">
              <w:t>Golf Scramble</w:t>
            </w:r>
            <w:r w:rsidR="003B7C06">
              <w:t xml:space="preserve"> Enrollment</w:t>
            </w:r>
          </w:fldSimple>
        </w:p>
      </w:tc>
      <w:tc>
        <w:tcPr>
          <w:tcW w:w="3179" w:type="dxa"/>
        </w:tcPr>
        <w:p w14:paraId="0FE007D3" w14:textId="77777777" w:rsidR="003B7C06" w:rsidRDefault="003B7C06" w:rsidP="00C27CC8">
          <w:r>
            <w:t xml:space="preserve">  Date:  3/15/2011</w:t>
          </w:r>
        </w:p>
      </w:tc>
    </w:tr>
  </w:tbl>
  <w:p w14:paraId="25F76F2D" w14:textId="77777777" w:rsidR="003B7C06" w:rsidRDefault="003B7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E2333"/>
    <w:rsid w:val="0025393F"/>
    <w:rsid w:val="00293BDB"/>
    <w:rsid w:val="002A4012"/>
    <w:rsid w:val="00347332"/>
    <w:rsid w:val="00375A7D"/>
    <w:rsid w:val="003B7C06"/>
    <w:rsid w:val="004332C0"/>
    <w:rsid w:val="004D2833"/>
    <w:rsid w:val="00621785"/>
    <w:rsid w:val="006257EF"/>
    <w:rsid w:val="00631A9B"/>
    <w:rsid w:val="00661A06"/>
    <w:rsid w:val="006D4B35"/>
    <w:rsid w:val="00713EE5"/>
    <w:rsid w:val="00722E21"/>
    <w:rsid w:val="00790748"/>
    <w:rsid w:val="00927B75"/>
    <w:rsid w:val="00980B98"/>
    <w:rsid w:val="009A1E00"/>
    <w:rsid w:val="009C078E"/>
    <w:rsid w:val="009D190D"/>
    <w:rsid w:val="00A22042"/>
    <w:rsid w:val="00AD4832"/>
    <w:rsid w:val="00AE19B8"/>
    <w:rsid w:val="00C27CC8"/>
    <w:rsid w:val="00C84CB8"/>
    <w:rsid w:val="00CA0558"/>
    <w:rsid w:val="00CB6E9C"/>
    <w:rsid w:val="00DC201C"/>
    <w:rsid w:val="00E218AE"/>
    <w:rsid w:val="00ED0BDE"/>
    <w:rsid w:val="00F3460F"/>
    <w:rsid w:val="00F8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21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15</cp:revision>
  <cp:lastPrinted>2011-02-23T16:45:00Z</cp:lastPrinted>
  <dcterms:created xsi:type="dcterms:W3CDTF">2011-03-15T18:11:00Z</dcterms:created>
  <dcterms:modified xsi:type="dcterms:W3CDTF">2011-03-16T17:39:00Z</dcterms:modified>
</cp:coreProperties>
</file>