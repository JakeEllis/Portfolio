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D003" w14:textId="77777777" w:rsidR="00F745A1" w:rsidRDefault="00F745A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14:paraId="105BD1C5" w14:textId="2A909CDE" w:rsidR="00F745A1" w:rsidRDefault="0003487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D03CF">
        <w:t xml:space="preserve">Use Case Specification:  Track Students for </w:t>
      </w:r>
      <w:r w:rsidR="00A21352">
        <w:t>Golf Scramble</w:t>
      </w:r>
      <w:r>
        <w:fldChar w:fldCharType="end"/>
      </w:r>
    </w:p>
    <w:p w14:paraId="2D8B1B67" w14:textId="77777777" w:rsidR="00F745A1" w:rsidRDefault="00F745A1">
      <w:pPr>
        <w:pStyle w:val="Title"/>
        <w:jc w:val="right"/>
      </w:pPr>
    </w:p>
    <w:p w14:paraId="4CA71808" w14:textId="77777777"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151CE09" w14:textId="77777777" w:rsidR="00F745A1" w:rsidRDefault="00F745A1"/>
    <w:p w14:paraId="7A5A1505" w14:textId="77777777" w:rsidR="00F745A1" w:rsidRDefault="00F745A1"/>
    <w:p w14:paraId="6CE55447" w14:textId="77777777" w:rsidR="00F745A1" w:rsidRDefault="00F745A1">
      <w:pPr>
        <w:pStyle w:val="BodyText"/>
      </w:pPr>
    </w:p>
    <w:p w14:paraId="34DF248D" w14:textId="77777777" w:rsidR="00F745A1" w:rsidRDefault="00F745A1">
      <w:pPr>
        <w:pStyle w:val="BodyText"/>
      </w:pPr>
    </w:p>
    <w:p w14:paraId="6F89F954" w14:textId="77777777" w:rsidR="00F745A1" w:rsidRDefault="00F745A1">
      <w:pPr>
        <w:sectPr w:rsidR="00F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2F0FFE" w14:textId="77777777"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45A1" w14:paraId="3EE6A7CC" w14:textId="77777777">
        <w:tc>
          <w:tcPr>
            <w:tcW w:w="2304" w:type="dxa"/>
          </w:tcPr>
          <w:p w14:paraId="77853C24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D612C1C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611E7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499BB1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 w14:paraId="78DCEC80" w14:textId="77777777">
        <w:tc>
          <w:tcPr>
            <w:tcW w:w="2304" w:type="dxa"/>
          </w:tcPr>
          <w:p w14:paraId="31C0166D" w14:textId="77777777"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14:paraId="31291ADB" w14:textId="77777777"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F8136F" w14:textId="147B8FBA"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A21352">
              <w:t>Golf Scramble</w:t>
            </w:r>
          </w:p>
        </w:tc>
        <w:tc>
          <w:tcPr>
            <w:tcW w:w="2304" w:type="dxa"/>
          </w:tcPr>
          <w:p w14:paraId="180E54EE" w14:textId="37EF3DC2" w:rsidR="00F745A1" w:rsidRDefault="006D1BDD">
            <w:pPr>
              <w:pStyle w:val="Tabletext"/>
            </w:pPr>
            <w:r>
              <w:t>Leslie Dawson</w:t>
            </w:r>
          </w:p>
        </w:tc>
      </w:tr>
      <w:tr w:rsidR="00F745A1" w14:paraId="5C848A34" w14:textId="77777777">
        <w:tc>
          <w:tcPr>
            <w:tcW w:w="2304" w:type="dxa"/>
          </w:tcPr>
          <w:p w14:paraId="4E69D3A0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4CE874F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0CDC31C0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66D5C8D" w14:textId="77777777" w:rsidR="00F745A1" w:rsidRDefault="00F745A1">
            <w:pPr>
              <w:pStyle w:val="Tabletext"/>
            </w:pPr>
          </w:p>
        </w:tc>
      </w:tr>
      <w:tr w:rsidR="00F745A1" w14:paraId="7FDA91CE" w14:textId="77777777">
        <w:tc>
          <w:tcPr>
            <w:tcW w:w="2304" w:type="dxa"/>
          </w:tcPr>
          <w:p w14:paraId="63B6C5D4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75D0472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5246AE02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C8E72E4" w14:textId="77777777" w:rsidR="00F745A1" w:rsidRDefault="00F745A1">
            <w:pPr>
              <w:pStyle w:val="Tabletext"/>
            </w:pPr>
          </w:p>
        </w:tc>
      </w:tr>
      <w:tr w:rsidR="00F745A1" w14:paraId="5C022A66" w14:textId="77777777">
        <w:tc>
          <w:tcPr>
            <w:tcW w:w="2304" w:type="dxa"/>
          </w:tcPr>
          <w:p w14:paraId="7F188B23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6B9EAEEE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41A9CBFC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2A034F33" w14:textId="77777777" w:rsidR="00F745A1" w:rsidRDefault="00F745A1">
            <w:pPr>
              <w:pStyle w:val="Tabletext"/>
            </w:pPr>
          </w:p>
        </w:tc>
      </w:tr>
    </w:tbl>
    <w:p w14:paraId="5A2160D9" w14:textId="77777777" w:rsidR="00F745A1" w:rsidRDefault="00F745A1"/>
    <w:p w14:paraId="4D8D3DD9" w14:textId="77777777"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14:paraId="3E8A7F94" w14:textId="77777777" w:rsidR="00CD03CF" w:rsidRDefault="00F745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9B8">
        <w:instrText xml:space="preserve"> TOC \o "1-3" </w:instrText>
      </w:r>
      <w:r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 w:rsidR="00CD03CF"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 w:rsidR="00CD03CF">
        <w:rPr>
          <w:noProof/>
        </w:rPr>
      </w:r>
      <w:r w:rsidR="00CD03CF">
        <w:rPr>
          <w:noProof/>
        </w:rPr>
        <w:fldChar w:fldCharType="separate"/>
      </w:r>
      <w:r w:rsidR="00CD03CF">
        <w:rPr>
          <w:noProof/>
        </w:rPr>
        <w:t>4</w:t>
      </w:r>
      <w:r w:rsidR="00CD03CF">
        <w:rPr>
          <w:noProof/>
        </w:rPr>
        <w:fldChar w:fldCharType="end"/>
      </w:r>
    </w:p>
    <w:p w14:paraId="624D311F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262BB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26C10" w14:textId="77777777"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14:paraId="5701A558" w14:textId="3B25A815"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14:paraId="7530F75C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E6ED1" w14:textId="77777777"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14:paraId="5D3E456E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A7064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8796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C8ED6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07FA3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D462A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98AB5" w14:textId="7F92D0BD" w:rsidR="00F745A1" w:rsidRPr="005102C7" w:rsidRDefault="00F745A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r w:rsidR="0003487A">
        <w:lastRenderedPageBreak/>
        <w:fldChar w:fldCharType="begin"/>
      </w:r>
      <w:r w:rsidR="0003487A">
        <w:instrText xml:space="preserve">title  \* Mergeformat </w:instrText>
      </w:r>
      <w:r w:rsidR="0003487A">
        <w:fldChar w:fldCharType="separate"/>
      </w:r>
      <w:r w:rsidR="00CD03CF" w:rsidRPr="005102C7">
        <w:rPr>
          <w:rFonts w:ascii="Times New Roman" w:hAnsi="Times New Roman"/>
        </w:rPr>
        <w:t xml:space="preserve">Use Case Specification:  Track Students for </w:t>
      </w:r>
      <w:r w:rsidR="00A21352">
        <w:rPr>
          <w:rFonts w:ascii="Times New Roman" w:hAnsi="Times New Roman"/>
        </w:rPr>
        <w:t>Golf Scramble</w:t>
      </w:r>
      <w:r w:rsidR="0003487A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14:paraId="01FB063E" w14:textId="77777777" w:rsidR="00F745A1" w:rsidRPr="005102C7" w:rsidRDefault="00F745A1">
      <w:pPr>
        <w:pStyle w:val="InfoBlue"/>
      </w:pPr>
    </w:p>
    <w:p w14:paraId="162B2CC0" w14:textId="5B0C549E"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A21352">
        <w:rPr>
          <w:rFonts w:ascii="Times New Roman" w:hAnsi="Times New Roman"/>
        </w:rPr>
        <w:t>Golf Scramble</w:t>
      </w:r>
    </w:p>
    <w:p w14:paraId="11608C62" w14:textId="77777777"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3FF652C9" w14:textId="77777777"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14:paraId="67D2B1EC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900A0D3" w14:textId="77777777"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14:paraId="48267C51" w14:textId="77777777"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14:paraId="077C1C13" w14:textId="279B0360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A21352">
        <w:rPr>
          <w:rFonts w:ascii="Times New Roman" w:hAnsi="Times New Roman"/>
          <w:i w:val="0"/>
        </w:rPr>
        <w:t>Golf Scramble</w:t>
      </w:r>
      <w:r w:rsidRPr="005102C7">
        <w:rPr>
          <w:rFonts w:ascii="Times New Roman" w:hAnsi="Times New Roman"/>
          <w:i w:val="0"/>
        </w:rPr>
        <w:t xml:space="preserve"> Program</w:t>
      </w:r>
    </w:p>
    <w:p w14:paraId="3F4DC6EA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14:paraId="25D4D9D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14:paraId="71B52CD2" w14:textId="77777777"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14:paraId="752D91ED" w14:textId="2C8E123E" w:rsidR="003C73BC" w:rsidRPr="003C73BC" w:rsidRDefault="003C73BC" w:rsidP="003C73BC">
      <w:pPr>
        <w:ind w:left="720"/>
      </w:pPr>
      <w:bookmarkStart w:id="12" w:name="_GoBack"/>
      <w:r w:rsidRPr="003C73BC">
        <w:rPr>
          <w:b/>
        </w:rPr>
        <w:t>6</w:t>
      </w:r>
      <w:bookmarkEnd w:id="12"/>
      <w:r>
        <w:t>.</w:t>
      </w:r>
      <w:r>
        <w:tab/>
        <w:t>Use Case Ends</w:t>
      </w:r>
    </w:p>
    <w:p w14:paraId="4E8564D5" w14:textId="77777777" w:rsidR="00C43F0D" w:rsidRPr="005102C7" w:rsidRDefault="00C43F0D" w:rsidP="00163367"/>
    <w:p w14:paraId="6E7A129F" w14:textId="77777777"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5C295665" w14:textId="77777777" w:rsidR="00C43F0D" w:rsidRPr="005102C7" w:rsidRDefault="00C43F0D" w:rsidP="00C43F0D">
      <w:pPr>
        <w:ind w:left="720"/>
      </w:pPr>
      <w:r w:rsidRPr="005102C7">
        <w:t>None</w:t>
      </w:r>
    </w:p>
    <w:p w14:paraId="38E44B9D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14:paraId="2935A798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14:paraId="0A6B38BB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14:paraId="4E6C0E7D" w14:textId="77777777"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14:paraId="22749FDD" w14:textId="42ED7E2B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A21352">
        <w:rPr>
          <w:rFonts w:ascii="Times New Roman" w:hAnsi="Times New Roman"/>
          <w:b w:val="0"/>
        </w:rPr>
        <w:t>Golf Scramble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14:paraId="6F259B94" w14:textId="77777777"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14:paraId="10CE62BF" w14:textId="77777777"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14:paraId="58AEF51A" w14:textId="77777777"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14:paraId="4AFDDDBB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14:paraId="08302F5F" w14:textId="77777777"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14:paraId="3B95FA39" w14:textId="77777777"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B11FC" w14:textId="77777777" w:rsidR="0003487A" w:rsidRDefault="0003487A">
      <w:pPr>
        <w:spacing w:line="240" w:lineRule="auto"/>
      </w:pPr>
      <w:r>
        <w:separator/>
      </w:r>
    </w:p>
  </w:endnote>
  <w:endnote w:type="continuationSeparator" w:id="0">
    <w:p w14:paraId="65C9363C" w14:textId="77777777" w:rsidR="0003487A" w:rsidRDefault="00034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32B6" w14:textId="77777777" w:rsidR="00291168" w:rsidRDefault="0029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204D" w14:textId="77777777" w:rsidR="00291168" w:rsidRDefault="002911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B64B" w14:textId="77777777" w:rsidR="00291168" w:rsidRDefault="002911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45A1" w14:paraId="02CC9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45DCD" w14:textId="77777777"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F7E01" w14:textId="77777777" w:rsidR="00F745A1" w:rsidRDefault="00F745A1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03487A">
            <w:fldChar w:fldCharType="begin"/>
          </w:r>
          <w:r w:rsidR="0003487A">
            <w:instrText xml:space="preserve"> DOCPROPERTY "Company"  \* MERGEFORMAT </w:instrText>
          </w:r>
          <w:r w:rsidR="0003487A">
            <w:fldChar w:fldCharType="separate"/>
          </w:r>
          <w:r w:rsidR="00291168">
            <w:t>JKL Systems</w:t>
          </w:r>
          <w:r w:rsidR="0003487A">
            <w:fldChar w:fldCharType="end"/>
          </w:r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3C73B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91C201" w14:textId="77777777" w:rsidR="00F745A1" w:rsidRDefault="00AE19B8">
          <w:pPr>
            <w:jc w:val="right"/>
          </w:pPr>
          <w:r>
            <w:t xml:space="preserve">Page </w:t>
          </w:r>
          <w:r w:rsidR="00F745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745A1">
            <w:rPr>
              <w:rStyle w:val="PageNumber"/>
            </w:rPr>
            <w:fldChar w:fldCharType="separate"/>
          </w:r>
          <w:r w:rsidR="003C73BC">
            <w:rPr>
              <w:rStyle w:val="PageNumber"/>
              <w:noProof/>
            </w:rPr>
            <w:t>4</w:t>
          </w:r>
          <w:r w:rsidR="00F745A1">
            <w:rPr>
              <w:rStyle w:val="PageNumber"/>
            </w:rPr>
            <w:fldChar w:fldCharType="end"/>
          </w:r>
        </w:p>
      </w:tc>
    </w:tr>
  </w:tbl>
  <w:p w14:paraId="7D0265D2" w14:textId="77777777" w:rsidR="00F745A1" w:rsidRDefault="00F74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9A3F0" w14:textId="77777777" w:rsidR="0003487A" w:rsidRDefault="0003487A">
      <w:pPr>
        <w:spacing w:line="240" w:lineRule="auto"/>
      </w:pPr>
      <w:r>
        <w:separator/>
      </w:r>
    </w:p>
  </w:footnote>
  <w:footnote w:type="continuationSeparator" w:id="0">
    <w:p w14:paraId="399AB6A4" w14:textId="77777777" w:rsidR="0003487A" w:rsidRDefault="00034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BCD7" w14:textId="77777777" w:rsidR="00291168" w:rsidRDefault="0029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0B14" w14:textId="77777777" w:rsidR="00F745A1" w:rsidRDefault="00F745A1">
    <w:pPr>
      <w:rPr>
        <w:sz w:val="24"/>
      </w:rPr>
    </w:pPr>
  </w:p>
  <w:p w14:paraId="0864AF7F" w14:textId="77777777" w:rsidR="00F745A1" w:rsidRDefault="00F745A1">
    <w:pPr>
      <w:pBdr>
        <w:top w:val="single" w:sz="6" w:space="1" w:color="auto"/>
      </w:pBdr>
      <w:rPr>
        <w:sz w:val="24"/>
      </w:rPr>
    </w:pPr>
  </w:p>
  <w:p w14:paraId="19AD5B94" w14:textId="77777777" w:rsidR="00F745A1" w:rsidRDefault="0003487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26CAD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2A9EF856" w14:textId="77777777" w:rsidR="00F745A1" w:rsidRDefault="00F745A1">
    <w:pPr>
      <w:pBdr>
        <w:bottom w:val="single" w:sz="6" w:space="1" w:color="auto"/>
      </w:pBdr>
      <w:jc w:val="right"/>
      <w:rPr>
        <w:sz w:val="24"/>
      </w:rPr>
    </w:pPr>
  </w:p>
  <w:p w14:paraId="2FA9BE3B" w14:textId="77777777" w:rsidR="00F745A1" w:rsidRDefault="00F74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9F830" w14:textId="77777777" w:rsidR="00291168" w:rsidRDefault="0029116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45A1" w14:paraId="19C1E4EC" w14:textId="77777777">
      <w:tc>
        <w:tcPr>
          <w:tcW w:w="6379" w:type="dxa"/>
        </w:tcPr>
        <w:p w14:paraId="71D99493" w14:textId="77777777"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14:paraId="4325BC9E" w14:textId="77777777"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 w14:paraId="459EF3A5" w14:textId="77777777">
      <w:tc>
        <w:tcPr>
          <w:tcW w:w="6379" w:type="dxa"/>
        </w:tcPr>
        <w:p w14:paraId="3E77FE50" w14:textId="32C678BF" w:rsidR="00F745A1" w:rsidRDefault="0003487A" w:rsidP="009F1B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F1BB5">
            <w:t xml:space="preserve">Use Case Specification: Track Students for </w:t>
          </w:r>
          <w:r w:rsidR="00A21352">
            <w:t>Golf Scramble</w:t>
          </w:r>
          <w:r>
            <w:fldChar w:fldCharType="end"/>
          </w:r>
        </w:p>
      </w:tc>
      <w:tc>
        <w:tcPr>
          <w:tcW w:w="3179" w:type="dxa"/>
        </w:tcPr>
        <w:p w14:paraId="1C640EF8" w14:textId="77777777"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14:paraId="7DF5D994" w14:textId="77777777" w:rsidR="00F745A1" w:rsidRDefault="00F74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E19B8"/>
    <w:rsid w:val="0003487A"/>
    <w:rsid w:val="00071DA4"/>
    <w:rsid w:val="00163367"/>
    <w:rsid w:val="002436D0"/>
    <w:rsid w:val="00291168"/>
    <w:rsid w:val="002C33C0"/>
    <w:rsid w:val="002E7AC1"/>
    <w:rsid w:val="003C73BC"/>
    <w:rsid w:val="003F4F21"/>
    <w:rsid w:val="00426CAD"/>
    <w:rsid w:val="005102C7"/>
    <w:rsid w:val="00682B16"/>
    <w:rsid w:val="006945A7"/>
    <w:rsid w:val="006D1BDD"/>
    <w:rsid w:val="008B3B97"/>
    <w:rsid w:val="00900CDB"/>
    <w:rsid w:val="009F10F7"/>
    <w:rsid w:val="009F1BB5"/>
    <w:rsid w:val="00A21352"/>
    <w:rsid w:val="00AE19B8"/>
    <w:rsid w:val="00C43F0D"/>
    <w:rsid w:val="00CA0558"/>
    <w:rsid w:val="00CD03CF"/>
    <w:rsid w:val="00D332A9"/>
    <w:rsid w:val="00D73A9D"/>
    <w:rsid w:val="00EC5893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B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Leslie Dawson</cp:lastModifiedBy>
  <cp:revision>12</cp:revision>
  <cp:lastPrinted>2011-02-23T16:45:00Z</cp:lastPrinted>
  <dcterms:created xsi:type="dcterms:W3CDTF">2011-03-15T19:28:00Z</dcterms:created>
  <dcterms:modified xsi:type="dcterms:W3CDTF">2011-03-16T17:38:00Z</dcterms:modified>
</cp:coreProperties>
</file>