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635307" w:rsidP="00E444B5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639484BB" w:rsidR="009A1E00" w:rsidRDefault="0063530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E444B5">
        <w:t>Project Ready Summer Reach</w:t>
      </w:r>
      <w:r w:rsidR="00E218AE">
        <w:t xml:space="preserve"> Enrollment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5B35C436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E444B5">
              <w:t>Project Ready Summer Reach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2B27950D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6B6D9469" w14:textId="77777777" w:rsidR="004332C0" w:rsidRPr="004332C0" w:rsidRDefault="004332C0" w:rsidP="004332C0">
      <w:pPr>
        <w:rPr>
          <w:rFonts w:eastAsiaTheme="minorEastAsia"/>
        </w:rPr>
      </w:pP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5D34AF78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43774721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E444B5">
          <w:t>Project Ready Summer Reach</w:t>
        </w:r>
        <w:r w:rsidR="00E218AE">
          <w:t xml:space="preserve"> Enrollment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4C478403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E444B5">
        <w:t>Project Ready Summer Reach</w:t>
      </w:r>
      <w:r w:rsidR="00DC201C">
        <w:t xml:space="preserve">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183D75BA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E444B5">
        <w:t>Project Ready Summer Reach</w:t>
      </w:r>
      <w:r>
        <w:t xml:space="preserve">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7FF7F5E5" w:rsidR="006D4B35" w:rsidRDefault="00816586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14:paraId="3B02D129" w14:textId="4F5C3500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227077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303DDB37" w14:textId="42F327E2" w:rsidR="00A2426F" w:rsidRPr="006D4B35" w:rsidRDefault="00A2426F" w:rsidP="00A2426F">
      <w:pPr>
        <w:pStyle w:val="ListParagraph"/>
        <w:numPr>
          <w:ilvl w:val="0"/>
          <w:numId w:val="23"/>
        </w:numPr>
      </w:pPr>
      <w:r>
        <w:t>Use Case Ends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31BE5C58" w:rsidR="009A1E00" w:rsidRPr="009D190D" w:rsidRDefault="00927B75" w:rsidP="009D190D">
      <w:pPr>
        <w:pStyle w:val="InfoBlue"/>
      </w:pPr>
      <w:r>
        <w:t xml:space="preserve">1.  </w:t>
      </w:r>
      <w:r w:rsidR="00E444B5">
        <w:t>Project Ready Summer Reach</w:t>
      </w:r>
      <w:r w:rsidR="009D190D" w:rsidRPr="009D190D">
        <w:t xml:space="preserve"> Program has been created within the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777777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14:paraId="4368EECC" w14:textId="77777777"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60263926" w14:textId="77777777"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14:paraId="356B5CE5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14:paraId="72D77ADB" w14:textId="77777777"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5D979" w14:textId="77777777" w:rsidR="00635307" w:rsidRDefault="00635307">
      <w:pPr>
        <w:spacing w:line="240" w:lineRule="auto"/>
      </w:pPr>
      <w:r>
        <w:separator/>
      </w:r>
    </w:p>
  </w:endnote>
  <w:endnote w:type="continuationSeparator" w:id="0">
    <w:p w14:paraId="01B00590" w14:textId="77777777" w:rsidR="00635307" w:rsidRDefault="006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35307">
            <w:fldChar w:fldCharType="begin"/>
          </w:r>
          <w:r w:rsidR="00635307">
            <w:instrText xml:space="preserve"> DOCPROPERTY "Company"  \* MERGEFORMAT </w:instrText>
          </w:r>
          <w:r w:rsidR="00635307">
            <w:fldChar w:fldCharType="separate"/>
          </w:r>
          <w:r w:rsidR="00C84CB8">
            <w:t>JKL Systems</w:t>
          </w:r>
          <w:r w:rsidR="0063530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426F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2426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1CB2C" w14:textId="77777777" w:rsidR="00635307" w:rsidRDefault="00635307">
      <w:pPr>
        <w:spacing w:line="240" w:lineRule="auto"/>
      </w:pPr>
      <w:r>
        <w:separator/>
      </w:r>
    </w:p>
  </w:footnote>
  <w:footnote w:type="continuationSeparator" w:id="0">
    <w:p w14:paraId="4522BA40" w14:textId="77777777" w:rsidR="00635307" w:rsidRDefault="006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63530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B7C06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1C3EFF14" w:rsidR="003B7C06" w:rsidRDefault="00635307" w:rsidP="00C27CC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B7C06">
            <w:t xml:space="preserve">Use Case Specification: Generate </w:t>
          </w:r>
          <w:r w:rsidR="00E444B5">
            <w:t>Project Ready Summer Reach</w:t>
          </w:r>
          <w:r w:rsidR="003B7C06">
            <w:t xml:space="preserve"> Enrollment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D7A73"/>
    <w:rsid w:val="000E2333"/>
    <w:rsid w:val="00227077"/>
    <w:rsid w:val="0025393F"/>
    <w:rsid w:val="00347332"/>
    <w:rsid w:val="003B7C06"/>
    <w:rsid w:val="004332C0"/>
    <w:rsid w:val="004D2833"/>
    <w:rsid w:val="005F5ABB"/>
    <w:rsid w:val="00621785"/>
    <w:rsid w:val="00631A9B"/>
    <w:rsid w:val="00635307"/>
    <w:rsid w:val="00661A06"/>
    <w:rsid w:val="006C53A5"/>
    <w:rsid w:val="006D4B35"/>
    <w:rsid w:val="00713EE5"/>
    <w:rsid w:val="00790748"/>
    <w:rsid w:val="00816586"/>
    <w:rsid w:val="00927B75"/>
    <w:rsid w:val="00980B98"/>
    <w:rsid w:val="009A1E00"/>
    <w:rsid w:val="009C078E"/>
    <w:rsid w:val="009D190D"/>
    <w:rsid w:val="009F36B6"/>
    <w:rsid w:val="00A22042"/>
    <w:rsid w:val="00A2426F"/>
    <w:rsid w:val="00AD4832"/>
    <w:rsid w:val="00AE19B8"/>
    <w:rsid w:val="00C27CC8"/>
    <w:rsid w:val="00C84CB8"/>
    <w:rsid w:val="00CA0558"/>
    <w:rsid w:val="00CB6E9C"/>
    <w:rsid w:val="00DC201C"/>
    <w:rsid w:val="00E218AE"/>
    <w:rsid w:val="00E444B5"/>
    <w:rsid w:val="00F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16</cp:revision>
  <cp:lastPrinted>2011-02-23T16:45:00Z</cp:lastPrinted>
  <dcterms:created xsi:type="dcterms:W3CDTF">2011-03-15T18:11:00Z</dcterms:created>
  <dcterms:modified xsi:type="dcterms:W3CDTF">2011-03-16T17:39:00Z</dcterms:modified>
</cp:coreProperties>
</file>