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EF60AA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77387F9F" w:rsidR="009A1E00" w:rsidRDefault="00EF60A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347332">
        <w:t xml:space="preserve">Generate </w:t>
      </w:r>
      <w:r w:rsidR="00E218AE">
        <w:t xml:space="preserve">Street Academy </w:t>
      </w:r>
      <w:r w:rsidR="00E7346A">
        <w:t>Reports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5B2C8E9F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59D31021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5E80A35C" w:rsidR="009A1E00" w:rsidRDefault="004332C0" w:rsidP="004332C0">
            <w:pPr>
              <w:pStyle w:val="Tabletext"/>
            </w:pPr>
            <w:r>
              <w:t>Use Case Specification:  Gen</w:t>
            </w:r>
            <w:r w:rsidR="00FA34B9">
              <w:t>erate Street Academy Reports</w:t>
            </w:r>
          </w:p>
        </w:tc>
        <w:tc>
          <w:tcPr>
            <w:tcW w:w="2304" w:type="dxa"/>
          </w:tcPr>
          <w:p w14:paraId="0E36AF88" w14:textId="309D8A64" w:rsidR="009A1E00" w:rsidRDefault="00DC201C">
            <w:pPr>
              <w:pStyle w:val="Tabletext"/>
            </w:pPr>
            <w:r>
              <w:t>Josh Wachsman, Kelli Fowler, 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2BF8AB24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716B467E"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1A740AA7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F60AA">
        <w:lastRenderedPageBreak/>
        <w:fldChar w:fldCharType="begin"/>
      </w:r>
      <w:r w:rsidR="00EF60AA">
        <w:instrText xml:space="preserve">title  \* Mergeformat </w:instrText>
      </w:r>
      <w:r w:rsidR="00EF60AA">
        <w:fldChar w:fldCharType="separate"/>
      </w:r>
      <w:r w:rsidR="00E40409">
        <w:t xml:space="preserve">Use Case Specification: </w:t>
      </w:r>
      <w:r w:rsidR="00347332">
        <w:t xml:space="preserve">Generate </w:t>
      </w:r>
      <w:r w:rsidR="00E218AE">
        <w:t xml:space="preserve">Street Academy </w:t>
      </w:r>
      <w:r w:rsidR="00E40409">
        <w:t>Reports</w:t>
      </w:r>
      <w:r w:rsidR="00EF60AA">
        <w:fldChar w:fldCharType="end"/>
      </w:r>
    </w:p>
    <w:p w14:paraId="4AD84AEC" w14:textId="77777777" w:rsidR="009A1E00" w:rsidRDefault="009A1E00" w:rsidP="009D190D">
      <w:pPr>
        <w:pStyle w:val="InfoBlue"/>
      </w:pPr>
    </w:p>
    <w:p w14:paraId="66BF25EF" w14:textId="55CFA4A0" w:rsidR="009A1E00" w:rsidRDefault="00AE19B8">
      <w:pPr>
        <w:pStyle w:val="Heading1"/>
      </w:pPr>
      <w:bookmarkStart w:id="0" w:name="_Toc287957095"/>
      <w:bookmarkStart w:id="1" w:name="_Toc423410238"/>
      <w:bookmarkStart w:id="2" w:name="_Toc425054504"/>
      <w:r>
        <w:t>Use-Case Name</w:t>
      </w:r>
      <w:bookmarkEnd w:id="0"/>
      <w:r>
        <w:t xml:space="preserve"> </w:t>
      </w:r>
      <w:r w:rsidR="00DC201C">
        <w:t xml:space="preserve">– </w:t>
      </w:r>
      <w:r w:rsidR="00347332">
        <w:t xml:space="preserve">Generate </w:t>
      </w:r>
      <w:r w:rsidR="00E40409">
        <w:t>Street Academy Reports</w:t>
      </w:r>
    </w:p>
    <w:p w14:paraId="4E1F38BC" w14:textId="77777777" w:rsidR="009A1E00" w:rsidRDefault="00AE19B8">
      <w:pPr>
        <w:pStyle w:val="Heading2"/>
      </w:pPr>
      <w:bookmarkStart w:id="3" w:name="_Toc287957096"/>
      <w:r>
        <w:t>Brief Description</w:t>
      </w:r>
      <w:bookmarkEnd w:id="1"/>
      <w:bookmarkEnd w:id="2"/>
      <w:bookmarkEnd w:id="3"/>
    </w:p>
    <w:p w14:paraId="1ED06841" w14:textId="381E4BBA"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14:paraId="3C3C44EE" w14:textId="77777777" w:rsidR="009A1E00" w:rsidRDefault="00AE19B8">
      <w:pPr>
        <w:pStyle w:val="Heading1"/>
        <w:widowControl/>
      </w:pPr>
      <w:bookmarkStart w:id="4" w:name="_Toc423410239"/>
      <w:bookmarkStart w:id="5" w:name="_Toc425054505"/>
      <w:bookmarkStart w:id="6" w:name="_Toc287957097"/>
      <w:r>
        <w:t>Flow of Events</w:t>
      </w:r>
      <w:bookmarkEnd w:id="4"/>
      <w:bookmarkEnd w:id="5"/>
      <w:bookmarkEnd w:id="6"/>
    </w:p>
    <w:p w14:paraId="6F2D2497" w14:textId="77777777" w:rsidR="009A1E00" w:rsidRDefault="00AE19B8">
      <w:pPr>
        <w:pStyle w:val="Heading2"/>
        <w:widowControl/>
      </w:pPr>
      <w:bookmarkStart w:id="7" w:name="_Toc423410240"/>
      <w:bookmarkStart w:id="8" w:name="_Toc425054506"/>
      <w:bookmarkStart w:id="9" w:name="_Toc287957098"/>
      <w:r>
        <w:t>Basic Flow</w:t>
      </w:r>
      <w:bookmarkEnd w:id="7"/>
      <w:bookmarkEnd w:id="8"/>
      <w:bookmarkEnd w:id="9"/>
      <w:r>
        <w:t xml:space="preserve"> </w:t>
      </w:r>
    </w:p>
    <w:p w14:paraId="31E1B5A9" w14:textId="29207AD5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14:paraId="30371C77" w14:textId="071EBF35"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14:paraId="56188E7A" w14:textId="4C5B4BCA"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14:paraId="419A0269" w14:textId="65774F76"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14:paraId="716E2D06" w14:textId="2AC23C50" w:rsidR="00EF60AA" w:rsidRDefault="00EF60AA" w:rsidP="006D4B35">
      <w:pPr>
        <w:pStyle w:val="ListParagraph"/>
        <w:numPr>
          <w:ilvl w:val="0"/>
          <w:numId w:val="23"/>
        </w:numPr>
      </w:pPr>
      <w:r>
        <w:t>Use Case ends.</w:t>
      </w:r>
      <w:bookmarkStart w:id="10" w:name="_GoBack"/>
      <w:bookmarkEnd w:id="10"/>
    </w:p>
    <w:p w14:paraId="2A45E82B" w14:textId="77777777"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4F634CBF"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>
        <w:t>Street Academy Program has been completed</w:t>
      </w:r>
      <w:r w:rsidR="003D5EF0">
        <w:t>.</w:t>
      </w:r>
    </w:p>
    <w:p w14:paraId="23F4F118" w14:textId="77777777"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1138C261"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14:paraId="72D77ADB" w14:textId="4985BE22" w:rsidR="00CA0558" w:rsidRPr="009D190D" w:rsidRDefault="00CA0558" w:rsidP="00897B8B">
      <w:pPr>
        <w:pStyle w:val="InfoBlue"/>
        <w:ind w:left="0"/>
      </w:pPr>
    </w:p>
    <w:sectPr w:rsidR="00CA0558" w:rsidRPr="009D190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302FE" w14:textId="77777777" w:rsidR="001469E1" w:rsidRDefault="001469E1">
      <w:pPr>
        <w:spacing w:line="240" w:lineRule="auto"/>
      </w:pPr>
      <w:r>
        <w:separator/>
      </w:r>
    </w:p>
  </w:endnote>
  <w:endnote w:type="continuationSeparator" w:id="0">
    <w:p w14:paraId="6B0193C9" w14:textId="77777777" w:rsidR="001469E1" w:rsidRDefault="00146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69E1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76736749" w:rsidR="001469E1" w:rsidRDefault="001469E1" w:rsidP="000F3EE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F60AA">
            <w:fldChar w:fldCharType="begin"/>
          </w:r>
          <w:r w:rsidR="00EF60AA">
            <w:instrText xml:space="preserve"> DOCPROPERTY "Company"  \* MERGEFORMAT </w:instrText>
          </w:r>
          <w:r w:rsidR="00EF60AA">
            <w:fldChar w:fldCharType="separate"/>
          </w:r>
          <w:r w:rsidR="000F3EE2">
            <w:t>JKL Systems</w:t>
          </w:r>
          <w:r w:rsidR="00EF60A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F60AA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1469E1" w:rsidRDefault="001469E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F60A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1469E1" w:rsidRDefault="001469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11034" w14:textId="77777777" w:rsidR="001469E1" w:rsidRDefault="001469E1">
      <w:pPr>
        <w:spacing w:line="240" w:lineRule="auto"/>
      </w:pPr>
      <w:r>
        <w:separator/>
      </w:r>
    </w:p>
  </w:footnote>
  <w:footnote w:type="continuationSeparator" w:id="0">
    <w:p w14:paraId="05E96243" w14:textId="77777777" w:rsidR="001469E1" w:rsidRDefault="001469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1469E1" w:rsidRDefault="001469E1">
    <w:pPr>
      <w:rPr>
        <w:sz w:val="24"/>
      </w:rPr>
    </w:pPr>
  </w:p>
  <w:p w14:paraId="1D7EC647" w14:textId="77777777" w:rsidR="001469E1" w:rsidRDefault="001469E1">
    <w:pPr>
      <w:pBdr>
        <w:top w:val="single" w:sz="6" w:space="1" w:color="auto"/>
      </w:pBdr>
      <w:rPr>
        <w:sz w:val="24"/>
      </w:rPr>
    </w:pPr>
  </w:p>
  <w:p w14:paraId="2389530F" w14:textId="77777777" w:rsidR="001469E1" w:rsidRDefault="00EF60A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469E1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1469E1" w:rsidRDefault="001469E1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1469E1" w:rsidRDefault="001469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69E1" w14:paraId="1C48D847" w14:textId="77777777">
      <w:tc>
        <w:tcPr>
          <w:tcW w:w="6379" w:type="dxa"/>
        </w:tcPr>
        <w:p w14:paraId="64FF6AEC" w14:textId="77777777"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 w14:paraId="2098EE37" w14:textId="77777777">
      <w:tc>
        <w:tcPr>
          <w:tcW w:w="6379" w:type="dxa"/>
        </w:tcPr>
        <w:p w14:paraId="319DDACF" w14:textId="368A9272" w:rsidR="001469E1" w:rsidRDefault="00EF60AA" w:rsidP="00FA34B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469E1">
            <w:t>Use Case Specification: Generate Street Academy Reports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1469E1" w:rsidRDefault="001469E1" w:rsidP="00C27CC8">
          <w:r>
            <w:t xml:space="preserve">  Date:  3/15/2011</w:t>
          </w:r>
        </w:p>
      </w:tc>
    </w:tr>
  </w:tbl>
  <w:p w14:paraId="25F76F2D" w14:textId="77777777" w:rsidR="001469E1" w:rsidRDefault="001469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E2333"/>
    <w:rsid w:val="000F3EE2"/>
    <w:rsid w:val="001469E1"/>
    <w:rsid w:val="001F27E0"/>
    <w:rsid w:val="0025393F"/>
    <w:rsid w:val="00347332"/>
    <w:rsid w:val="003B7C06"/>
    <w:rsid w:val="003D5EF0"/>
    <w:rsid w:val="004332C0"/>
    <w:rsid w:val="00621785"/>
    <w:rsid w:val="00661A06"/>
    <w:rsid w:val="006D4B35"/>
    <w:rsid w:val="00704FB9"/>
    <w:rsid w:val="00713EE5"/>
    <w:rsid w:val="00790748"/>
    <w:rsid w:val="00897B8B"/>
    <w:rsid w:val="00980B98"/>
    <w:rsid w:val="009A1E00"/>
    <w:rsid w:val="009D190D"/>
    <w:rsid w:val="00AE19B8"/>
    <w:rsid w:val="00C27CC8"/>
    <w:rsid w:val="00CA0558"/>
    <w:rsid w:val="00CB6E9C"/>
    <w:rsid w:val="00DC201C"/>
    <w:rsid w:val="00E218AE"/>
    <w:rsid w:val="00E40409"/>
    <w:rsid w:val="00E7346A"/>
    <w:rsid w:val="00EF60AA"/>
    <w:rsid w:val="00FA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126439-35AC-4949-B012-A70F605C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15</TotalTime>
  <Pages>4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Joshua Wachsman</cp:lastModifiedBy>
  <cp:revision>8</cp:revision>
  <cp:lastPrinted>2011-02-23T16:45:00Z</cp:lastPrinted>
  <dcterms:created xsi:type="dcterms:W3CDTF">2011-03-15T18:52:00Z</dcterms:created>
  <dcterms:modified xsi:type="dcterms:W3CDTF">2011-03-16T17:37:00Z</dcterms:modified>
</cp:coreProperties>
</file>