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D003" w14:textId="77777777" w:rsidR="00F745A1" w:rsidRDefault="000E760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14:paraId="105BD1C5" w14:textId="77777777" w:rsidR="00F745A1" w:rsidRDefault="00382496">
      <w:pPr>
        <w:pStyle w:val="Title"/>
        <w:jc w:val="right"/>
      </w:pPr>
      <w:fldSimple w:instr="title  \* Mergeformat ">
        <w:r w:rsidR="00CD03CF">
          <w:t>Use Case Specification:  Track Students for Street Academy</w:t>
        </w:r>
      </w:fldSimple>
    </w:p>
    <w:p w14:paraId="2D8B1B67" w14:textId="77777777" w:rsidR="00F745A1" w:rsidRDefault="00F745A1">
      <w:pPr>
        <w:pStyle w:val="Title"/>
        <w:jc w:val="right"/>
      </w:pPr>
    </w:p>
    <w:p w14:paraId="4CA71808" w14:textId="77777777"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151CE09" w14:textId="77777777" w:rsidR="00F745A1" w:rsidRDefault="00F745A1"/>
    <w:p w14:paraId="7A5A1505" w14:textId="77777777" w:rsidR="00F745A1" w:rsidRDefault="00F745A1"/>
    <w:p w14:paraId="6CE55447" w14:textId="77777777" w:rsidR="00F745A1" w:rsidRDefault="00F745A1">
      <w:pPr>
        <w:pStyle w:val="BodyText"/>
      </w:pPr>
    </w:p>
    <w:p w14:paraId="34DF248D" w14:textId="77777777" w:rsidR="00F745A1" w:rsidRDefault="00F745A1">
      <w:pPr>
        <w:pStyle w:val="BodyText"/>
      </w:pPr>
    </w:p>
    <w:p w14:paraId="6F89F954" w14:textId="77777777" w:rsidR="00F745A1" w:rsidRDefault="00F745A1">
      <w:pPr>
        <w:sectPr w:rsidR="00F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2F0FFE" w14:textId="77777777"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45A1" w14:paraId="3EE6A7CC" w14:textId="77777777">
        <w:tc>
          <w:tcPr>
            <w:tcW w:w="2304" w:type="dxa"/>
          </w:tcPr>
          <w:p w14:paraId="77853C24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D612C1C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611E7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499BB1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 w14:paraId="78DCEC80" w14:textId="77777777">
        <w:tc>
          <w:tcPr>
            <w:tcW w:w="2304" w:type="dxa"/>
          </w:tcPr>
          <w:p w14:paraId="31C0166D" w14:textId="77777777"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14:paraId="31291ADB" w14:textId="77777777"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F8136F" w14:textId="77777777" w:rsidR="00F745A1" w:rsidRDefault="009F1BB5">
            <w:pPr>
              <w:pStyle w:val="Tabletext"/>
            </w:pPr>
            <w:r>
              <w:t>Use Case Specification: Track Students for Street Academy</w:t>
            </w:r>
          </w:p>
        </w:tc>
        <w:tc>
          <w:tcPr>
            <w:tcW w:w="2304" w:type="dxa"/>
          </w:tcPr>
          <w:p w14:paraId="180E54EE" w14:textId="77777777" w:rsidR="00F745A1" w:rsidRDefault="009F1BB5">
            <w:pPr>
              <w:pStyle w:val="Tabletext"/>
            </w:pPr>
            <w:r>
              <w:t>Kelli Fowler, Leslie Dawson, Josh Wachsman</w:t>
            </w:r>
          </w:p>
        </w:tc>
      </w:tr>
      <w:tr w:rsidR="00F745A1" w14:paraId="5C848A34" w14:textId="77777777">
        <w:tc>
          <w:tcPr>
            <w:tcW w:w="2304" w:type="dxa"/>
          </w:tcPr>
          <w:p w14:paraId="4E69D3A0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4CE874F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0CDC31C0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66D5C8D" w14:textId="77777777" w:rsidR="00F745A1" w:rsidRDefault="00F745A1">
            <w:pPr>
              <w:pStyle w:val="Tabletext"/>
            </w:pPr>
          </w:p>
        </w:tc>
      </w:tr>
      <w:tr w:rsidR="00F745A1" w14:paraId="7FDA91CE" w14:textId="77777777">
        <w:tc>
          <w:tcPr>
            <w:tcW w:w="2304" w:type="dxa"/>
          </w:tcPr>
          <w:p w14:paraId="63B6C5D4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75D0472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5246AE02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C8E72E4" w14:textId="77777777" w:rsidR="00F745A1" w:rsidRDefault="00F745A1">
            <w:pPr>
              <w:pStyle w:val="Tabletext"/>
            </w:pPr>
          </w:p>
        </w:tc>
      </w:tr>
      <w:tr w:rsidR="00F745A1" w14:paraId="5C022A66" w14:textId="77777777">
        <w:tc>
          <w:tcPr>
            <w:tcW w:w="2304" w:type="dxa"/>
          </w:tcPr>
          <w:p w14:paraId="7F188B23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6B9EAEEE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41A9CBFC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2A034F33" w14:textId="77777777" w:rsidR="00F745A1" w:rsidRDefault="00F745A1">
            <w:pPr>
              <w:pStyle w:val="Tabletext"/>
            </w:pPr>
          </w:p>
        </w:tc>
      </w:tr>
    </w:tbl>
    <w:p w14:paraId="5A2160D9" w14:textId="77777777" w:rsidR="00F745A1" w:rsidRDefault="00F745A1"/>
    <w:p w14:paraId="4D8D3DD9" w14:textId="77777777"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14:paraId="3E8A7F94" w14:textId="77777777" w:rsidR="00CD03CF" w:rsidRDefault="00F745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9B8">
        <w:instrText xml:space="preserve"> TOC \o "1-3" </w:instrText>
      </w:r>
      <w:r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 w:rsidR="00CD03CF"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 w:rsidR="00CD03CF">
        <w:rPr>
          <w:noProof/>
        </w:rPr>
      </w:r>
      <w:r w:rsidR="00CD03CF">
        <w:rPr>
          <w:noProof/>
        </w:rPr>
        <w:fldChar w:fldCharType="separate"/>
      </w:r>
      <w:r w:rsidR="00CD03CF">
        <w:rPr>
          <w:noProof/>
        </w:rPr>
        <w:t>4</w:t>
      </w:r>
      <w:r w:rsidR="00CD03CF">
        <w:rPr>
          <w:noProof/>
        </w:rPr>
        <w:fldChar w:fldCharType="end"/>
      </w:r>
    </w:p>
    <w:p w14:paraId="624D311F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262BB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26C10" w14:textId="77777777"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14:paraId="5701A558" w14:textId="3B25A815"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14:paraId="7530F75C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E6ED1" w14:textId="77777777"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14:paraId="5D3E456E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A7064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8796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C8ED6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07FA3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D462A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98AB5" w14:textId="77777777" w:rsidR="00F745A1" w:rsidRPr="005102C7" w:rsidRDefault="00F745A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>Use Case Specification:  Track Students for Street Academy</w:t>
        </w:r>
      </w:fldSimple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14:paraId="01FB063E" w14:textId="77777777" w:rsidR="00F745A1" w:rsidRPr="005102C7" w:rsidRDefault="00F745A1">
      <w:pPr>
        <w:pStyle w:val="InfoBlue"/>
      </w:pPr>
    </w:p>
    <w:p w14:paraId="162B2CC0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>– Track Students for Street Academy</w:t>
      </w:r>
    </w:p>
    <w:p w14:paraId="11608C62" w14:textId="77777777"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3FF652C9" w14:textId="535EEA82"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and </w:t>
      </w:r>
      <w:r w:rsidRPr="005102C7">
        <w:t>enter attendance records into the system</w:t>
      </w:r>
      <w:r w:rsidR="00C43F0D" w:rsidRPr="005102C7">
        <w:t>.</w:t>
      </w:r>
    </w:p>
    <w:p w14:paraId="67D2B1EC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900A0D3" w14:textId="77777777"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14:paraId="48267C51" w14:textId="77777777"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14:paraId="077C1C1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arrive for the Street Academy Program</w:t>
      </w:r>
    </w:p>
    <w:p w14:paraId="3F4DC6EA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14:paraId="25D4D9D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14:paraId="71B52CD2" w14:textId="2458D261"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</w:t>
      </w:r>
      <w:bookmarkStart w:id="12" w:name="_GoBack"/>
      <w:bookmarkEnd w:id="12"/>
      <w:r w:rsidRPr="005102C7">
        <w:rPr>
          <w:rFonts w:ascii="Times New Roman" w:hAnsi="Times New Roman"/>
          <w:i w:val="0"/>
        </w:rPr>
        <w:t>he attendance into the database</w:t>
      </w:r>
      <w:r w:rsidR="00126A7B">
        <w:rPr>
          <w:rFonts w:ascii="Times New Roman" w:hAnsi="Times New Roman"/>
          <w:i w:val="0"/>
        </w:rPr>
        <w:t>.</w:t>
      </w:r>
    </w:p>
    <w:p w14:paraId="08EE91E3" w14:textId="3EF15253" w:rsidR="000E7608" w:rsidRPr="000E7608" w:rsidRDefault="000E7608" w:rsidP="000E7608">
      <w:pPr>
        <w:ind w:left="720"/>
      </w:pPr>
      <w:r w:rsidRPr="000E7608">
        <w:rPr>
          <w:b/>
        </w:rPr>
        <w:t>6.</w:t>
      </w:r>
      <w:r>
        <w:tab/>
        <w:t>Use Case ends.</w:t>
      </w:r>
    </w:p>
    <w:p w14:paraId="4E8564D5" w14:textId="77777777" w:rsidR="00C43F0D" w:rsidRPr="005102C7" w:rsidRDefault="00C43F0D" w:rsidP="00163367"/>
    <w:p w14:paraId="6E7A129F" w14:textId="77777777"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5C295665" w14:textId="77777777" w:rsidR="00C43F0D" w:rsidRPr="005102C7" w:rsidRDefault="00C43F0D" w:rsidP="00C43F0D">
      <w:pPr>
        <w:ind w:left="720"/>
      </w:pPr>
      <w:r w:rsidRPr="005102C7">
        <w:t>None</w:t>
      </w:r>
    </w:p>
    <w:p w14:paraId="38E44B9D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14:paraId="2935A798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14:paraId="0A6B38BB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14:paraId="4E6C0E7D" w14:textId="77777777"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14:paraId="22749FDD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>Enrollment for the Street Academy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14:paraId="6F259B94" w14:textId="77777777"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14:paraId="10CE62BF" w14:textId="77777777"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14:paraId="58AEF51A" w14:textId="77777777"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14:paraId="4AFDDDBB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14:paraId="08302F5F" w14:textId="77777777"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14:paraId="3B95FA39" w14:textId="77777777"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7F12D" w14:textId="77777777" w:rsidR="003F4F21" w:rsidRDefault="003F4F21">
      <w:pPr>
        <w:spacing w:line="240" w:lineRule="auto"/>
      </w:pPr>
      <w:r>
        <w:separator/>
      </w:r>
    </w:p>
  </w:endnote>
  <w:endnote w:type="continuationSeparator" w:id="0">
    <w:p w14:paraId="40F2EF74" w14:textId="77777777" w:rsidR="003F4F21" w:rsidRDefault="003F4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32B6" w14:textId="77777777" w:rsidR="00291168" w:rsidRDefault="002911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204D" w14:textId="77777777" w:rsidR="00291168" w:rsidRDefault="0029116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B64B" w14:textId="77777777" w:rsidR="00291168" w:rsidRDefault="0029116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45A1" w14:paraId="02CC9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45DCD" w14:textId="77777777"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F7E01" w14:textId="77777777" w:rsidR="00F745A1" w:rsidRDefault="00F745A1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291168">
              <w:t>JKL Systems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0E760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91C201" w14:textId="77777777" w:rsidR="00F745A1" w:rsidRDefault="00AE19B8">
          <w:pPr>
            <w:jc w:val="right"/>
          </w:pPr>
          <w:r>
            <w:t xml:space="preserve">Page </w:t>
          </w:r>
          <w:r w:rsidR="00F745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745A1">
            <w:rPr>
              <w:rStyle w:val="PageNumber"/>
            </w:rPr>
            <w:fldChar w:fldCharType="separate"/>
          </w:r>
          <w:r w:rsidR="000E7608">
            <w:rPr>
              <w:rStyle w:val="PageNumber"/>
              <w:noProof/>
            </w:rPr>
            <w:t>4</w:t>
          </w:r>
          <w:r w:rsidR="00F745A1">
            <w:rPr>
              <w:rStyle w:val="PageNumber"/>
            </w:rPr>
            <w:fldChar w:fldCharType="end"/>
          </w:r>
        </w:p>
      </w:tc>
    </w:tr>
  </w:tbl>
  <w:p w14:paraId="7D0265D2" w14:textId="77777777" w:rsidR="00F745A1" w:rsidRDefault="00F745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D24B8" w14:textId="77777777" w:rsidR="003F4F21" w:rsidRDefault="003F4F21">
      <w:pPr>
        <w:spacing w:line="240" w:lineRule="auto"/>
      </w:pPr>
      <w:r>
        <w:separator/>
      </w:r>
    </w:p>
  </w:footnote>
  <w:footnote w:type="continuationSeparator" w:id="0">
    <w:p w14:paraId="03174AD2" w14:textId="77777777" w:rsidR="003F4F21" w:rsidRDefault="003F4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BCD7" w14:textId="77777777" w:rsidR="00291168" w:rsidRDefault="0029116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0B14" w14:textId="77777777" w:rsidR="00F745A1" w:rsidRDefault="00F745A1">
    <w:pPr>
      <w:rPr>
        <w:sz w:val="24"/>
      </w:rPr>
    </w:pPr>
  </w:p>
  <w:p w14:paraId="0864AF7F" w14:textId="77777777" w:rsidR="00F745A1" w:rsidRDefault="00F745A1">
    <w:pPr>
      <w:pBdr>
        <w:top w:val="single" w:sz="6" w:space="1" w:color="auto"/>
      </w:pBdr>
      <w:rPr>
        <w:sz w:val="24"/>
      </w:rPr>
    </w:pPr>
  </w:p>
  <w:p w14:paraId="19AD5B94" w14:textId="77777777" w:rsidR="00F745A1" w:rsidRDefault="003824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14:paraId="2A9EF856" w14:textId="77777777" w:rsidR="00F745A1" w:rsidRDefault="00F745A1">
    <w:pPr>
      <w:pBdr>
        <w:bottom w:val="single" w:sz="6" w:space="1" w:color="auto"/>
      </w:pBdr>
      <w:jc w:val="right"/>
      <w:rPr>
        <w:sz w:val="24"/>
      </w:rPr>
    </w:pPr>
  </w:p>
  <w:p w14:paraId="2FA9BE3B" w14:textId="77777777" w:rsidR="00F745A1" w:rsidRDefault="00F745A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9F830" w14:textId="77777777" w:rsidR="00291168" w:rsidRDefault="0029116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45A1" w14:paraId="19C1E4EC" w14:textId="77777777">
      <w:tc>
        <w:tcPr>
          <w:tcW w:w="6379" w:type="dxa"/>
        </w:tcPr>
        <w:p w14:paraId="71D99493" w14:textId="77777777"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14:paraId="4325BC9E" w14:textId="77777777"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 w14:paraId="459EF3A5" w14:textId="77777777">
      <w:tc>
        <w:tcPr>
          <w:tcW w:w="6379" w:type="dxa"/>
        </w:tcPr>
        <w:p w14:paraId="3E77FE50" w14:textId="77777777" w:rsidR="00F745A1" w:rsidRDefault="00382496" w:rsidP="009F1BB5">
          <w:fldSimple w:instr="title  \* Mergeformat ">
            <w:r w:rsidR="009F1BB5">
              <w:t>Use Case Specification: Track Students for Street Academy</w:t>
            </w:r>
          </w:fldSimple>
        </w:p>
      </w:tc>
      <w:tc>
        <w:tcPr>
          <w:tcW w:w="3179" w:type="dxa"/>
        </w:tcPr>
        <w:p w14:paraId="1C640EF8" w14:textId="77777777"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14:paraId="7DF5D994" w14:textId="77777777" w:rsidR="00F745A1" w:rsidRDefault="00F745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E19B8"/>
    <w:rsid w:val="00071DA4"/>
    <w:rsid w:val="000E7608"/>
    <w:rsid w:val="00126A7B"/>
    <w:rsid w:val="00163367"/>
    <w:rsid w:val="002436D0"/>
    <w:rsid w:val="00291168"/>
    <w:rsid w:val="002C33C0"/>
    <w:rsid w:val="00382496"/>
    <w:rsid w:val="003F4F21"/>
    <w:rsid w:val="00426CAD"/>
    <w:rsid w:val="005102C7"/>
    <w:rsid w:val="00682B16"/>
    <w:rsid w:val="008B3B97"/>
    <w:rsid w:val="00900CDB"/>
    <w:rsid w:val="009F10F7"/>
    <w:rsid w:val="009F1BB5"/>
    <w:rsid w:val="00AE19B8"/>
    <w:rsid w:val="00C43F0D"/>
    <w:rsid w:val="00CA0558"/>
    <w:rsid w:val="00CD03CF"/>
    <w:rsid w:val="00D332A9"/>
    <w:rsid w:val="00D73A9D"/>
    <w:rsid w:val="00EC5893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4B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19</TotalTime>
  <Pages>4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Joshua Wachsman</cp:lastModifiedBy>
  <cp:revision>12</cp:revision>
  <cp:lastPrinted>2011-02-23T16:45:00Z</cp:lastPrinted>
  <dcterms:created xsi:type="dcterms:W3CDTF">2011-03-15T19:28:00Z</dcterms:created>
  <dcterms:modified xsi:type="dcterms:W3CDTF">2011-03-16T17:38:00Z</dcterms:modified>
</cp:coreProperties>
</file>