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BB5A3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12A6A420" w:rsidR="009A1E00" w:rsidRDefault="00BB5A3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7B69C9">
        <w:t>Rising 5th Graders</w:t>
      </w:r>
      <w:r w:rsidR="00E218AE">
        <w:t xml:space="preserve"> Enrollment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70298177"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7B69C9">
              <w:t>Rising 5th Graders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14:paraId="0E36AF88" w14:textId="79292CAF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7DC9C15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1FDAA250" w14:textId="0C50B4C0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2191A4D7" w14:textId="2F633477"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14:paraId="6B6D9469" w14:textId="77777777" w:rsidR="004332C0" w:rsidRPr="004332C0" w:rsidRDefault="004332C0" w:rsidP="004332C0">
      <w:pPr>
        <w:rPr>
          <w:rFonts w:eastAsiaTheme="minorEastAsia"/>
        </w:rPr>
      </w:pPr>
    </w:p>
    <w:p w14:paraId="65E364D9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5D34AF78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7B88CC17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7B69C9">
          <w:t>Rising 5th Graders</w:t>
        </w:r>
        <w:r w:rsidR="00E218AE">
          <w:t xml:space="preserve"> Enrollment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104E49AB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7B69C9">
        <w:t>Rising 5th Graders</w:t>
      </w:r>
      <w:r w:rsidR="00DC201C">
        <w:t xml:space="preserve"> Enrollment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3C6A2CF7"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7B69C9">
        <w:t>Rising 5th Graders</w:t>
      </w:r>
      <w:r>
        <w:t xml:space="preserve"> Program.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78EC5FD2" w:rsidR="006D4B35" w:rsidRDefault="00241023" w:rsidP="006D4B35">
      <w:pPr>
        <w:pStyle w:val="ListParagraph"/>
        <w:numPr>
          <w:ilvl w:val="0"/>
          <w:numId w:val="23"/>
        </w:numPr>
      </w:pPr>
      <w:r>
        <w:t>The use case starts when a P</w:t>
      </w:r>
      <w:r w:rsidR="006D4B35">
        <w:t>arent</w:t>
      </w:r>
      <w:r>
        <w:t>/Guardian</w:t>
      </w:r>
      <w:r w:rsidR="006D4B35">
        <w:t xml:space="preserve"> wants to enroll their child into the program.</w:t>
      </w:r>
    </w:p>
    <w:p w14:paraId="3B02D129" w14:textId="3D5B5076"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AD1E40">
        <w:t>/Guardian</w:t>
      </w:r>
      <w:r>
        <w:t xml:space="preserve"> </w:t>
      </w:r>
      <w:r w:rsidR="00713EE5">
        <w:t>decides to enroll online</w:t>
      </w:r>
    </w:p>
    <w:p w14:paraId="761EF7A5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14:paraId="1D0F6869" w14:textId="77777777"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14:paraId="7325342C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14:paraId="754F6661" w14:textId="77777777"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14:paraId="021794BF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14:paraId="5DB22074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14:paraId="1593DD69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14:paraId="64A1B266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14:paraId="095793C3" w14:textId="626284FA" w:rsidR="006A78BC" w:rsidRPr="006D4B35" w:rsidRDefault="006A78BC" w:rsidP="006A78BC">
      <w:pPr>
        <w:pStyle w:val="ListParagraph"/>
        <w:numPr>
          <w:ilvl w:val="0"/>
          <w:numId w:val="23"/>
        </w:numPr>
      </w:pPr>
      <w:r>
        <w:t>Use Case Ends</w:t>
      </w: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081A70E6" w:rsidR="009A1E00" w:rsidRPr="009D190D" w:rsidRDefault="00927B75" w:rsidP="009D190D">
      <w:pPr>
        <w:pStyle w:val="InfoBlue"/>
      </w:pPr>
      <w:r>
        <w:t xml:space="preserve">1.  </w:t>
      </w:r>
      <w:r w:rsidR="007B69C9">
        <w:t>Rising 5th Graders</w:t>
      </w:r>
      <w:r w:rsidR="009D190D" w:rsidRPr="009D190D">
        <w:t xml:space="preserve"> Program has been created within the system.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77777777"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14:paraId="4368EECC" w14:textId="77777777"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2B9DCF4B" w14:textId="77777777"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14:paraId="60263926" w14:textId="77777777"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14:paraId="356B5CE5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14:paraId="72D77ADB" w14:textId="77777777"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73FA8" w14:textId="77777777" w:rsidR="00BB5A3E" w:rsidRDefault="00BB5A3E">
      <w:pPr>
        <w:spacing w:line="240" w:lineRule="auto"/>
      </w:pPr>
      <w:r>
        <w:separator/>
      </w:r>
    </w:p>
  </w:endnote>
  <w:endnote w:type="continuationSeparator" w:id="0">
    <w:p w14:paraId="3836984D" w14:textId="77777777" w:rsidR="00BB5A3E" w:rsidRDefault="00BB5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7C06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3EE0ACA5" w:rsidR="003B7C06" w:rsidRDefault="003B7C06" w:rsidP="00C84C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B5A3E">
            <w:fldChar w:fldCharType="begin"/>
          </w:r>
          <w:r w:rsidR="00BB5A3E">
            <w:instrText xml:space="preserve"> DOCPROPERTY "Company"  \* MERGEFORMAT </w:instrText>
          </w:r>
          <w:r w:rsidR="00BB5A3E">
            <w:fldChar w:fldCharType="separate"/>
          </w:r>
          <w:r w:rsidR="00C84CB8">
            <w:t>JKL Systems</w:t>
          </w:r>
          <w:r w:rsidR="00BB5A3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78B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3B7C06" w:rsidRDefault="003B7C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A78B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3B7C06" w:rsidRDefault="003B7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A04CD" w14:textId="77777777" w:rsidR="00BB5A3E" w:rsidRDefault="00BB5A3E">
      <w:pPr>
        <w:spacing w:line="240" w:lineRule="auto"/>
      </w:pPr>
      <w:r>
        <w:separator/>
      </w:r>
    </w:p>
  </w:footnote>
  <w:footnote w:type="continuationSeparator" w:id="0">
    <w:p w14:paraId="08FF6576" w14:textId="77777777" w:rsidR="00BB5A3E" w:rsidRDefault="00BB5A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3B7C06" w:rsidRDefault="003B7C06">
    <w:pPr>
      <w:rPr>
        <w:sz w:val="24"/>
      </w:rPr>
    </w:pPr>
  </w:p>
  <w:p w14:paraId="1D7EC647" w14:textId="77777777" w:rsidR="003B7C06" w:rsidRDefault="003B7C06">
    <w:pPr>
      <w:pBdr>
        <w:top w:val="single" w:sz="6" w:space="1" w:color="auto"/>
      </w:pBdr>
      <w:rPr>
        <w:sz w:val="24"/>
      </w:rPr>
    </w:pPr>
  </w:p>
  <w:p w14:paraId="2389530F" w14:textId="77777777" w:rsidR="003B7C06" w:rsidRDefault="00BB5A3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B7C06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3B7C06" w:rsidRDefault="003B7C06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3B7C06" w:rsidRDefault="003B7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7C06" w14:paraId="1C48D847" w14:textId="77777777">
      <w:tc>
        <w:tcPr>
          <w:tcW w:w="6379" w:type="dxa"/>
        </w:tcPr>
        <w:p w14:paraId="64FF6AEC" w14:textId="77777777"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 w14:paraId="2098EE37" w14:textId="77777777">
      <w:tc>
        <w:tcPr>
          <w:tcW w:w="6379" w:type="dxa"/>
        </w:tcPr>
        <w:p w14:paraId="319DDACF" w14:textId="6ACE4D0E" w:rsidR="003B7C06" w:rsidRDefault="00BB5A3E" w:rsidP="00C27CC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B7C06">
            <w:t xml:space="preserve">Use Case Specification: Generate </w:t>
          </w:r>
          <w:r w:rsidR="007B69C9">
            <w:t>Rising 5th Graders</w:t>
          </w:r>
          <w:r w:rsidR="003B7C06">
            <w:t xml:space="preserve"> Enrollment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3B7C06" w:rsidRDefault="003B7C06" w:rsidP="00C27CC8">
          <w:r>
            <w:t xml:space="preserve">  Date:  3/15/2011</w:t>
          </w:r>
        </w:p>
      </w:tc>
    </w:tr>
  </w:tbl>
  <w:p w14:paraId="25F76F2D" w14:textId="77777777" w:rsidR="003B7C06" w:rsidRDefault="003B7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E2333"/>
    <w:rsid w:val="00241023"/>
    <w:rsid w:val="0025393F"/>
    <w:rsid w:val="00347332"/>
    <w:rsid w:val="003B7C06"/>
    <w:rsid w:val="003D522D"/>
    <w:rsid w:val="004332C0"/>
    <w:rsid w:val="004D2833"/>
    <w:rsid w:val="00621785"/>
    <w:rsid w:val="00631A9B"/>
    <w:rsid w:val="00661A06"/>
    <w:rsid w:val="006A78BC"/>
    <w:rsid w:val="006D4B35"/>
    <w:rsid w:val="00713EE5"/>
    <w:rsid w:val="00724E92"/>
    <w:rsid w:val="00790748"/>
    <w:rsid w:val="007B69C9"/>
    <w:rsid w:val="00927B75"/>
    <w:rsid w:val="00980B98"/>
    <w:rsid w:val="009A1E00"/>
    <w:rsid w:val="009C078E"/>
    <w:rsid w:val="009D190D"/>
    <w:rsid w:val="00A22042"/>
    <w:rsid w:val="00AD1E40"/>
    <w:rsid w:val="00AD4832"/>
    <w:rsid w:val="00AE19B8"/>
    <w:rsid w:val="00BB5A3E"/>
    <w:rsid w:val="00C27CC8"/>
    <w:rsid w:val="00C84CB8"/>
    <w:rsid w:val="00CA0558"/>
    <w:rsid w:val="00CB6E9C"/>
    <w:rsid w:val="00CF32FB"/>
    <w:rsid w:val="00DC201C"/>
    <w:rsid w:val="00E0395B"/>
    <w:rsid w:val="00E218AE"/>
    <w:rsid w:val="00F3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16</cp:revision>
  <cp:lastPrinted>2011-02-23T16:45:00Z</cp:lastPrinted>
  <dcterms:created xsi:type="dcterms:W3CDTF">2011-03-15T18:11:00Z</dcterms:created>
  <dcterms:modified xsi:type="dcterms:W3CDTF">2011-03-16T17:42:00Z</dcterms:modified>
</cp:coreProperties>
</file>