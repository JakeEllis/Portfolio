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4FC48" w14:textId="77777777" w:rsidR="009A1E00" w:rsidRDefault="00B767EF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218AE">
        <w:t>LUL Youth Development and Education Project</w:t>
      </w:r>
      <w:r>
        <w:fldChar w:fldCharType="end"/>
      </w:r>
    </w:p>
    <w:p w14:paraId="019F1746" w14:textId="0DB10FF9" w:rsidR="009A1E00" w:rsidRDefault="00545827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621785">
        <w:t xml:space="preserve">Use Case Specification: </w:t>
      </w:r>
      <w:r w:rsidR="008B499E">
        <w:t>Administration of System</w:t>
      </w:r>
      <w:r>
        <w:fldChar w:fldCharType="end"/>
      </w:r>
    </w:p>
    <w:p w14:paraId="4F4C85FC" w14:textId="77777777" w:rsidR="009A1E00" w:rsidRDefault="009A1E00">
      <w:pPr>
        <w:pStyle w:val="Title"/>
        <w:jc w:val="right"/>
      </w:pPr>
    </w:p>
    <w:p w14:paraId="45BCFF2C" w14:textId="77777777" w:rsidR="009A1E00" w:rsidRDefault="00621785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7E960C21" w14:textId="77777777" w:rsidR="009A1E00" w:rsidRDefault="009A1E00"/>
    <w:p w14:paraId="5D5C4353" w14:textId="77777777" w:rsidR="009A1E00" w:rsidRDefault="009A1E00"/>
    <w:p w14:paraId="378FB260" w14:textId="77777777" w:rsidR="009A1E00" w:rsidRDefault="009A1E00">
      <w:pPr>
        <w:pStyle w:val="BodyText"/>
      </w:pPr>
    </w:p>
    <w:p w14:paraId="1EBAE3F2" w14:textId="77777777" w:rsidR="009A1E00" w:rsidRDefault="009A1E00">
      <w:pPr>
        <w:pStyle w:val="BodyText"/>
      </w:pPr>
    </w:p>
    <w:p w14:paraId="02C770F1" w14:textId="77777777" w:rsidR="009A1E00" w:rsidRDefault="009A1E00">
      <w:pPr>
        <w:sectPr w:rsidR="009A1E0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8447F9B" w14:textId="77777777" w:rsidR="009A1E00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A1E00" w14:paraId="5237C383" w14:textId="77777777">
        <w:tc>
          <w:tcPr>
            <w:tcW w:w="2304" w:type="dxa"/>
          </w:tcPr>
          <w:p w14:paraId="36E01DAD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EDF4173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5DEBD2E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D0C76D6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E00" w14:paraId="62F8B465" w14:textId="77777777">
        <w:tc>
          <w:tcPr>
            <w:tcW w:w="2304" w:type="dxa"/>
          </w:tcPr>
          <w:p w14:paraId="40545547" w14:textId="0BB99B98" w:rsidR="009A1E00" w:rsidRDefault="00DC201C">
            <w:pPr>
              <w:pStyle w:val="Tabletext"/>
            </w:pPr>
            <w:r>
              <w:t>3/15/11</w:t>
            </w:r>
          </w:p>
        </w:tc>
        <w:tc>
          <w:tcPr>
            <w:tcW w:w="1152" w:type="dxa"/>
          </w:tcPr>
          <w:p w14:paraId="7E5852B7" w14:textId="1B36D003" w:rsidR="009A1E00" w:rsidRDefault="00DC201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D6A3317" w14:textId="13E2499C" w:rsidR="009A1E00" w:rsidRDefault="004332C0" w:rsidP="008B499E">
            <w:pPr>
              <w:pStyle w:val="Tabletext"/>
            </w:pPr>
            <w:r>
              <w:t xml:space="preserve">Use Case Specification: </w:t>
            </w:r>
            <w:r w:rsidR="004D2833">
              <w:t xml:space="preserve"> </w:t>
            </w:r>
            <w:r w:rsidR="008B499E">
              <w:t>Administration of System</w:t>
            </w:r>
          </w:p>
        </w:tc>
        <w:tc>
          <w:tcPr>
            <w:tcW w:w="2304" w:type="dxa"/>
          </w:tcPr>
          <w:p w14:paraId="0E36AF88" w14:textId="159D1ABE" w:rsidR="009A1E00" w:rsidRDefault="00261C6C" w:rsidP="00261C6C">
            <w:pPr>
              <w:pStyle w:val="Tabletext"/>
            </w:pPr>
            <w:r>
              <w:t>Josh Wachsman</w:t>
            </w:r>
            <w:r w:rsidR="00A04814">
              <w:t>, Leslie Dawson</w:t>
            </w:r>
          </w:p>
        </w:tc>
      </w:tr>
      <w:tr w:rsidR="009A1E00" w14:paraId="512AFE9B" w14:textId="77777777">
        <w:tc>
          <w:tcPr>
            <w:tcW w:w="2304" w:type="dxa"/>
          </w:tcPr>
          <w:p w14:paraId="7A2D652C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3A8F4B0F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263F64E1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690DCAD3" w14:textId="77777777" w:rsidR="009A1E00" w:rsidRDefault="009A1E00">
            <w:pPr>
              <w:pStyle w:val="Tabletext"/>
            </w:pPr>
          </w:p>
        </w:tc>
      </w:tr>
      <w:tr w:rsidR="009A1E00" w14:paraId="38F12673" w14:textId="77777777">
        <w:tc>
          <w:tcPr>
            <w:tcW w:w="2304" w:type="dxa"/>
          </w:tcPr>
          <w:p w14:paraId="7976671B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4E5E7F1A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1A3EF1DF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7BD1C14A" w14:textId="77777777" w:rsidR="009A1E00" w:rsidRDefault="009A1E00">
            <w:pPr>
              <w:pStyle w:val="Tabletext"/>
            </w:pPr>
          </w:p>
        </w:tc>
      </w:tr>
      <w:tr w:rsidR="009A1E00" w14:paraId="41CAB2D9" w14:textId="77777777">
        <w:tc>
          <w:tcPr>
            <w:tcW w:w="2304" w:type="dxa"/>
          </w:tcPr>
          <w:p w14:paraId="165CD947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030847EC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6FBBD504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13E7E1B6" w14:textId="77777777" w:rsidR="009A1E00" w:rsidRDefault="009A1E00">
            <w:pPr>
              <w:pStyle w:val="Tabletext"/>
            </w:pPr>
          </w:p>
        </w:tc>
      </w:tr>
    </w:tbl>
    <w:p w14:paraId="183BFD5C" w14:textId="77777777" w:rsidR="009A1E00" w:rsidRDefault="009A1E00"/>
    <w:p w14:paraId="507373AF" w14:textId="77777777" w:rsidR="009A1E00" w:rsidRDefault="00AE19B8">
      <w:pPr>
        <w:pStyle w:val="Title"/>
      </w:pPr>
      <w:r>
        <w:br w:type="page"/>
      </w:r>
      <w:r>
        <w:lastRenderedPageBreak/>
        <w:t>Table of Contents</w:t>
      </w:r>
    </w:p>
    <w:p w14:paraId="7829E26D" w14:textId="77777777" w:rsidR="00E218AE" w:rsidRDefault="00AE1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218AE">
        <w:rPr>
          <w:noProof/>
        </w:rPr>
        <w:t>1.</w:t>
      </w:r>
      <w:r w:rsidR="00E218A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218AE">
        <w:rPr>
          <w:noProof/>
        </w:rPr>
        <w:t>Use-Case Name</w:t>
      </w:r>
      <w:r w:rsidR="00E218AE">
        <w:rPr>
          <w:noProof/>
        </w:rPr>
        <w:tab/>
      </w:r>
      <w:r w:rsidR="00E218AE">
        <w:rPr>
          <w:noProof/>
        </w:rPr>
        <w:fldChar w:fldCharType="begin"/>
      </w:r>
      <w:r w:rsidR="00E218AE">
        <w:rPr>
          <w:noProof/>
        </w:rPr>
        <w:instrText xml:space="preserve"> PAGEREF _Toc287957095 \h </w:instrText>
      </w:r>
      <w:r w:rsidR="00E218AE">
        <w:rPr>
          <w:noProof/>
        </w:rPr>
      </w:r>
      <w:r w:rsidR="00E218AE">
        <w:rPr>
          <w:noProof/>
        </w:rPr>
        <w:fldChar w:fldCharType="separate"/>
      </w:r>
      <w:r w:rsidR="00E218AE">
        <w:rPr>
          <w:noProof/>
        </w:rPr>
        <w:t>4</w:t>
      </w:r>
      <w:r w:rsidR="00E218AE">
        <w:rPr>
          <w:noProof/>
        </w:rPr>
        <w:fldChar w:fldCharType="end"/>
      </w:r>
    </w:p>
    <w:p w14:paraId="79E07857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758E7A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E7B550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23937B" w14:textId="77777777" w:rsidR="00E218AE" w:rsidRDefault="00E218AE" w:rsidP="009D190D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3E8A29" w14:textId="35D43DA6" w:rsidR="00473B9F" w:rsidRPr="00473B9F" w:rsidRDefault="00473B9F" w:rsidP="00473B9F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Subflows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DDB238" w14:textId="77777777" w:rsidR="00E218AE" w:rsidRDefault="00E218AE" w:rsidP="003B7C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4332C0">
        <w:rPr>
          <w:noProof/>
        </w:rPr>
        <w:t>4</w:t>
      </w:r>
    </w:p>
    <w:p w14:paraId="560AF4B2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7D5A2F4C" w14:textId="1453223D" w:rsidR="00E218AE" w:rsidRDefault="00E218AE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08DD">
        <w:rPr>
          <w:noProof/>
        </w:rPr>
        <w:t>Pre-condition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07D56043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5FA0B777" w14:textId="079D2D04" w:rsidR="00E218AE" w:rsidRDefault="00E218AE" w:rsidP="00AD08DD">
      <w:pPr>
        <w:pStyle w:val="TOC2"/>
        <w:tabs>
          <w:tab w:val="left" w:pos="1000"/>
        </w:tabs>
        <w:ind w:left="360" w:firstLine="72"/>
        <w:rPr>
          <w:noProof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08DD">
        <w:rPr>
          <w:noProof/>
        </w:rPr>
        <w:t>Post-condition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3C5FB078" w14:textId="544D4DFA" w:rsidR="00C44BE2" w:rsidRPr="00AD08DD" w:rsidRDefault="00C44BE2" w:rsidP="00C44BE2">
      <w:pPr>
        <w:pStyle w:val="TOC2"/>
        <w:tabs>
          <w:tab w:val="left" w:pos="1000"/>
        </w:tabs>
        <w:ind w:left="360" w:firstLine="72"/>
        <w:rPr>
          <w:noProof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 Two</w:t>
      </w:r>
      <w:r>
        <w:rPr>
          <w:noProof/>
        </w:rPr>
        <w:tab/>
        <w:t>4</w:t>
      </w:r>
    </w:p>
    <w:p w14:paraId="1145C221" w14:textId="63D9CE82" w:rsidR="00473B9F" w:rsidRPr="00AD08DD" w:rsidRDefault="00473B9F" w:rsidP="00473B9F">
      <w:pPr>
        <w:pStyle w:val="TOC2"/>
        <w:tabs>
          <w:tab w:val="left" w:pos="1000"/>
        </w:tabs>
        <w:ind w:left="360" w:firstLine="72"/>
        <w:rPr>
          <w:noProof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 Three</w:t>
      </w:r>
      <w:r>
        <w:rPr>
          <w:noProof/>
        </w:rPr>
        <w:tab/>
        <w:t>4</w:t>
      </w:r>
    </w:p>
    <w:p w14:paraId="043690DA" w14:textId="77777777" w:rsidR="00C44BE2" w:rsidRPr="00C44BE2" w:rsidRDefault="00C44BE2" w:rsidP="00C44BE2"/>
    <w:p w14:paraId="33AB39E1" w14:textId="6135417E" w:rsidR="009A1E00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545827">
        <w:lastRenderedPageBreak/>
        <w:fldChar w:fldCharType="begin"/>
      </w:r>
      <w:r w:rsidR="00545827">
        <w:instrText xml:space="preserve">title  \* Mergeformat </w:instrText>
      </w:r>
      <w:r w:rsidR="00545827">
        <w:fldChar w:fldCharType="separate"/>
      </w:r>
      <w:r w:rsidR="00E218AE">
        <w:t xml:space="preserve">Use Case </w:t>
      </w:r>
      <w:r w:rsidR="00A22042">
        <w:t xml:space="preserve">Specification: </w:t>
      </w:r>
      <w:r w:rsidR="00815E4F">
        <w:t>Administration of System</w:t>
      </w:r>
      <w:r w:rsidR="00545827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4AD84AEC" w14:textId="77777777" w:rsidR="009A1E00" w:rsidRDefault="009A1E00" w:rsidP="009D190D">
      <w:pPr>
        <w:pStyle w:val="InfoBlue"/>
      </w:pPr>
    </w:p>
    <w:p w14:paraId="66BF25EF" w14:textId="4FDDFDD3" w:rsidR="009A1E00" w:rsidRDefault="00AE19B8">
      <w:pPr>
        <w:pStyle w:val="Heading1"/>
      </w:pPr>
      <w:bookmarkStart w:id="2" w:name="_Toc287957095"/>
      <w:bookmarkStart w:id="3" w:name="_Toc423410238"/>
      <w:bookmarkStart w:id="4" w:name="_Toc425054504"/>
      <w:r>
        <w:t>Use-Case Name</w:t>
      </w:r>
      <w:bookmarkEnd w:id="2"/>
      <w:r>
        <w:t xml:space="preserve"> </w:t>
      </w:r>
      <w:r w:rsidR="00DC201C">
        <w:t xml:space="preserve">– </w:t>
      </w:r>
      <w:r w:rsidR="00815E4F">
        <w:t>Administration of System</w:t>
      </w:r>
    </w:p>
    <w:p w14:paraId="4E1F38BC" w14:textId="77777777" w:rsidR="009A1E00" w:rsidRDefault="00AE19B8">
      <w:pPr>
        <w:pStyle w:val="Heading2"/>
      </w:pPr>
      <w:bookmarkStart w:id="5" w:name="_Toc287957096"/>
      <w:r>
        <w:t>Brief Description</w:t>
      </w:r>
      <w:bookmarkEnd w:id="3"/>
      <w:bookmarkEnd w:id="4"/>
      <w:bookmarkEnd w:id="5"/>
    </w:p>
    <w:p w14:paraId="1ED06841" w14:textId="139CA5C0" w:rsidR="009A1E00" w:rsidRPr="006D4B35" w:rsidRDefault="006D4B35" w:rsidP="009D190D">
      <w:pPr>
        <w:pStyle w:val="InfoBlue"/>
      </w:pPr>
      <w:r>
        <w:t xml:space="preserve">The </w:t>
      </w:r>
      <w:r w:rsidR="00815E4F">
        <w:t>System Administrator secures, maintains, and backs up the system.</w:t>
      </w:r>
    </w:p>
    <w:p w14:paraId="3C3C44EE" w14:textId="77777777" w:rsidR="009A1E00" w:rsidRDefault="00AE19B8">
      <w:pPr>
        <w:pStyle w:val="Heading1"/>
        <w:widowControl/>
      </w:pPr>
      <w:bookmarkStart w:id="6" w:name="_Toc423410239"/>
      <w:bookmarkStart w:id="7" w:name="_Toc425054505"/>
      <w:bookmarkStart w:id="8" w:name="_Toc287957097"/>
      <w:r>
        <w:t>Flow of Events</w:t>
      </w:r>
      <w:bookmarkEnd w:id="6"/>
      <w:bookmarkEnd w:id="7"/>
      <w:bookmarkEnd w:id="8"/>
    </w:p>
    <w:p w14:paraId="6F2D2497" w14:textId="77777777" w:rsidR="009A1E00" w:rsidRDefault="00AE19B8">
      <w:pPr>
        <w:pStyle w:val="Heading2"/>
        <w:widowControl/>
      </w:pPr>
      <w:bookmarkStart w:id="9" w:name="_Toc423410240"/>
      <w:bookmarkStart w:id="10" w:name="_Toc425054506"/>
      <w:bookmarkStart w:id="11" w:name="_Toc287957098"/>
      <w:r>
        <w:t>Basic Flow</w:t>
      </w:r>
      <w:bookmarkEnd w:id="9"/>
      <w:bookmarkEnd w:id="10"/>
      <w:bookmarkEnd w:id="11"/>
      <w:r>
        <w:t xml:space="preserve"> </w:t>
      </w:r>
    </w:p>
    <w:p w14:paraId="31E1B5A9" w14:textId="6310F20C" w:rsidR="006D4B35" w:rsidRDefault="006D4B35" w:rsidP="006D4B35">
      <w:pPr>
        <w:pStyle w:val="ListParagraph"/>
        <w:numPr>
          <w:ilvl w:val="0"/>
          <w:numId w:val="23"/>
        </w:numPr>
      </w:pPr>
      <w:r>
        <w:t xml:space="preserve">The use case starts </w:t>
      </w:r>
      <w:r w:rsidR="0064481B">
        <w:t>as soon as the system needs to be maintained.</w:t>
      </w:r>
    </w:p>
    <w:p w14:paraId="1BC9BDF0" w14:textId="12946BEE" w:rsidR="000C61A7" w:rsidRDefault="000C61A7" w:rsidP="006D4B35">
      <w:pPr>
        <w:pStyle w:val="ListParagraph"/>
        <w:numPr>
          <w:ilvl w:val="0"/>
          <w:numId w:val="23"/>
        </w:numPr>
      </w:pPr>
      <w:r>
        <w:t xml:space="preserve">The </w:t>
      </w:r>
      <w:r w:rsidR="0064481B">
        <w:t xml:space="preserve">System Administrator </w:t>
      </w:r>
      <w:r w:rsidR="003362B0">
        <w:t>determines what needs to be administered.</w:t>
      </w:r>
    </w:p>
    <w:p w14:paraId="038FA375" w14:textId="28E0CBCF" w:rsidR="00261C6C" w:rsidRDefault="002841F7" w:rsidP="006D4B35">
      <w:pPr>
        <w:pStyle w:val="ListParagraph"/>
        <w:numPr>
          <w:ilvl w:val="0"/>
          <w:numId w:val="23"/>
        </w:numPr>
      </w:pPr>
      <w:r>
        <w:t xml:space="preserve">The </w:t>
      </w:r>
      <w:r w:rsidR="003362B0">
        <w:t>System Administrator performs administration.</w:t>
      </w:r>
    </w:p>
    <w:p w14:paraId="65D07C75" w14:textId="0A437F48" w:rsidR="00545827" w:rsidRDefault="00545827" w:rsidP="006D4B35">
      <w:pPr>
        <w:pStyle w:val="ListParagraph"/>
        <w:numPr>
          <w:ilvl w:val="0"/>
          <w:numId w:val="23"/>
        </w:numPr>
      </w:pPr>
      <w:r>
        <w:t>Use Case ends.</w:t>
      </w:r>
      <w:bookmarkStart w:id="12" w:name="_GoBack"/>
      <w:bookmarkEnd w:id="12"/>
    </w:p>
    <w:p w14:paraId="52F789A8" w14:textId="77777777" w:rsidR="003362B0" w:rsidRDefault="003362B0" w:rsidP="003362B0">
      <w:pPr>
        <w:pStyle w:val="ListParagraph"/>
        <w:ind w:left="1080"/>
      </w:pPr>
    </w:p>
    <w:p w14:paraId="2A45E82B" w14:textId="43C737C7" w:rsidR="009A1E00" w:rsidRDefault="003362B0" w:rsidP="003362B0">
      <w:pPr>
        <w:pStyle w:val="Heading2"/>
        <w:widowControl/>
        <w:numPr>
          <w:ilvl w:val="0"/>
          <w:numId w:val="0"/>
        </w:numPr>
        <w:ind w:left="720" w:hanging="720"/>
      </w:pPr>
      <w:bookmarkStart w:id="13" w:name="_Toc423410241"/>
      <w:bookmarkStart w:id="14" w:name="_Toc425054507"/>
      <w:bookmarkStart w:id="15" w:name="_Toc287957099"/>
      <w:r>
        <w:t>2.2        Alternative</w:t>
      </w:r>
      <w:r w:rsidR="00AE19B8">
        <w:t xml:space="preserve"> Flows</w:t>
      </w:r>
      <w:bookmarkEnd w:id="13"/>
      <w:bookmarkEnd w:id="14"/>
      <w:bookmarkEnd w:id="15"/>
    </w:p>
    <w:p w14:paraId="56E88FCA" w14:textId="77777777" w:rsidR="00661A06" w:rsidRDefault="00661A06" w:rsidP="00661A06">
      <w:pPr>
        <w:ind w:left="720"/>
      </w:pPr>
      <w:r>
        <w:t>None.</w:t>
      </w:r>
    </w:p>
    <w:p w14:paraId="2870665E" w14:textId="77777777" w:rsidR="003362B0" w:rsidRDefault="003362B0" w:rsidP="00661A06">
      <w:pPr>
        <w:ind w:left="720"/>
      </w:pPr>
    </w:p>
    <w:p w14:paraId="5D212D9A" w14:textId="2F3E9347" w:rsidR="008D2AEA" w:rsidRPr="008D2AEA" w:rsidRDefault="008D2AEA" w:rsidP="008D2AEA">
      <w:pPr>
        <w:pStyle w:val="Heading2"/>
        <w:numPr>
          <w:ilvl w:val="1"/>
          <w:numId w:val="32"/>
        </w:numPr>
      </w:pPr>
      <w:r>
        <w:t xml:space="preserve">      </w:t>
      </w:r>
      <w:proofErr w:type="spellStart"/>
      <w:r w:rsidR="003362B0">
        <w:t>Subflows</w:t>
      </w:r>
      <w:proofErr w:type="spellEnd"/>
    </w:p>
    <w:p w14:paraId="0054A420" w14:textId="1A4EAE6C" w:rsidR="003362B0" w:rsidRDefault="003362B0" w:rsidP="003362B0">
      <w:pPr>
        <w:ind w:left="720"/>
      </w:pPr>
      <w:r>
        <w:t>S-1:  Secure System</w:t>
      </w:r>
    </w:p>
    <w:p w14:paraId="134D5F53" w14:textId="0597D9D6" w:rsidR="003362B0" w:rsidRDefault="003362B0" w:rsidP="003362B0">
      <w:pPr>
        <w:pStyle w:val="ListParagraph"/>
        <w:numPr>
          <w:ilvl w:val="0"/>
          <w:numId w:val="27"/>
        </w:numPr>
      </w:pPr>
      <w:r>
        <w:t>The System Administrator secures system using documented security policies and procedures.</w:t>
      </w:r>
    </w:p>
    <w:p w14:paraId="578632B6" w14:textId="5986C2DB" w:rsidR="003362B0" w:rsidRDefault="003362B0" w:rsidP="003362B0">
      <w:r>
        <w:t xml:space="preserve">               S-2:  Maintain System</w:t>
      </w:r>
    </w:p>
    <w:p w14:paraId="6FFD0A73" w14:textId="7179A9FD" w:rsidR="003362B0" w:rsidRDefault="003362B0" w:rsidP="003362B0">
      <w:pPr>
        <w:pStyle w:val="ListParagraph"/>
        <w:numPr>
          <w:ilvl w:val="0"/>
          <w:numId w:val="28"/>
        </w:numPr>
      </w:pPr>
      <w:r>
        <w:t>The System Administrator maintains system using documented system policies and procedures.</w:t>
      </w:r>
    </w:p>
    <w:p w14:paraId="21EE26C0" w14:textId="6B12E993" w:rsidR="003362B0" w:rsidRDefault="003362B0" w:rsidP="003362B0">
      <w:r>
        <w:t xml:space="preserve">               S-3:  Backup System</w:t>
      </w:r>
    </w:p>
    <w:p w14:paraId="6EF29389" w14:textId="4F97A184" w:rsidR="003362B0" w:rsidRPr="003362B0" w:rsidRDefault="003362B0" w:rsidP="003362B0">
      <w:r>
        <w:tab/>
      </w:r>
      <w:r>
        <w:tab/>
        <w:t>1.  The System Administrator backs up system according to documented policies and procedures.</w:t>
      </w:r>
    </w:p>
    <w:p w14:paraId="7B13EF99" w14:textId="77777777" w:rsidR="003362B0" w:rsidRPr="00661A06" w:rsidRDefault="003362B0" w:rsidP="003362B0"/>
    <w:p w14:paraId="32E10DE1" w14:textId="77777777" w:rsidR="009A1E00" w:rsidRDefault="00AE19B8">
      <w:pPr>
        <w:pStyle w:val="Heading1"/>
      </w:pPr>
      <w:bookmarkStart w:id="16" w:name="_Toc423410251"/>
      <w:bookmarkStart w:id="17" w:name="_Toc425054510"/>
      <w:bookmarkStart w:id="18" w:name="_Toc287957102"/>
      <w:r>
        <w:t>Special Requirements</w:t>
      </w:r>
      <w:bookmarkEnd w:id="16"/>
      <w:bookmarkEnd w:id="17"/>
      <w:bookmarkEnd w:id="18"/>
    </w:p>
    <w:p w14:paraId="7EDE2DE0" w14:textId="77777777" w:rsidR="009A1E00" w:rsidRDefault="00661A06" w:rsidP="00661A06">
      <w:pPr>
        <w:ind w:left="720"/>
      </w:pPr>
      <w:r>
        <w:t>None.</w:t>
      </w:r>
    </w:p>
    <w:p w14:paraId="2C92F2F9" w14:textId="77777777" w:rsidR="009A1E00" w:rsidRDefault="00AE19B8">
      <w:pPr>
        <w:pStyle w:val="Heading1"/>
        <w:widowControl/>
      </w:pPr>
      <w:bookmarkStart w:id="19" w:name="_Toc423410253"/>
      <w:bookmarkStart w:id="20" w:name="_Toc425054512"/>
      <w:bookmarkStart w:id="21" w:name="_Toc287957104"/>
      <w:r>
        <w:t>Pre-conditions</w:t>
      </w:r>
      <w:bookmarkEnd w:id="19"/>
      <w:bookmarkEnd w:id="20"/>
      <w:bookmarkEnd w:id="21"/>
    </w:p>
    <w:p w14:paraId="1C7FF308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4.1</w:t>
      </w:r>
      <w:r>
        <w:rPr>
          <w:rFonts w:ascii="Arial" w:hAnsi="Arial"/>
          <w:b/>
        </w:rPr>
        <w:tab/>
        <w:t>Pre-condition One</w:t>
      </w:r>
    </w:p>
    <w:p w14:paraId="739B32B3" w14:textId="6629F2A7" w:rsidR="009A1E00" w:rsidRDefault="00927B75" w:rsidP="009D190D">
      <w:pPr>
        <w:pStyle w:val="InfoBlue"/>
      </w:pPr>
      <w:r>
        <w:t xml:space="preserve">1.  </w:t>
      </w:r>
      <w:r w:rsidR="003362B0">
        <w:t>Louisville Urban League’s system exists.</w:t>
      </w:r>
    </w:p>
    <w:p w14:paraId="23F4F118" w14:textId="77777777" w:rsidR="009A1E00" w:rsidRDefault="00AE19B8">
      <w:pPr>
        <w:pStyle w:val="Heading1"/>
        <w:widowControl/>
      </w:pPr>
      <w:bookmarkStart w:id="22" w:name="_Toc423410255"/>
      <w:bookmarkStart w:id="23" w:name="_Toc425054514"/>
      <w:bookmarkStart w:id="24" w:name="_Toc287957106"/>
      <w:r>
        <w:t>Post-conditions</w:t>
      </w:r>
      <w:bookmarkEnd w:id="22"/>
      <w:bookmarkEnd w:id="23"/>
      <w:bookmarkEnd w:id="24"/>
    </w:p>
    <w:p w14:paraId="06D1E723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5.1</w:t>
      </w:r>
      <w:r>
        <w:rPr>
          <w:rFonts w:ascii="Arial" w:hAnsi="Arial"/>
          <w:b/>
        </w:rPr>
        <w:tab/>
        <w:t>Post-condition One</w:t>
      </w:r>
    </w:p>
    <w:p w14:paraId="3D9CCCC8" w14:textId="58E033AA" w:rsidR="009A1E00" w:rsidRDefault="003362B0" w:rsidP="009D190D">
      <w:pPr>
        <w:pStyle w:val="InfoBlue"/>
        <w:numPr>
          <w:ilvl w:val="0"/>
          <w:numId w:val="24"/>
        </w:numPr>
      </w:pPr>
      <w:r>
        <w:t>System is secure.</w:t>
      </w:r>
    </w:p>
    <w:p w14:paraId="40A09F46" w14:textId="53F1522C" w:rsidR="00A04814" w:rsidRPr="00A04814" w:rsidRDefault="00A04814" w:rsidP="00A04814">
      <w:pPr>
        <w:rPr>
          <w:rFonts w:ascii="Arial" w:hAnsi="Arial"/>
          <w:b/>
        </w:rPr>
      </w:pPr>
      <w:r>
        <w:rPr>
          <w:rFonts w:ascii="Arial" w:hAnsi="Arial"/>
          <w:b/>
        </w:rPr>
        <w:t>5.2</w:t>
      </w:r>
      <w:r>
        <w:rPr>
          <w:rFonts w:ascii="Arial" w:hAnsi="Arial"/>
          <w:b/>
        </w:rPr>
        <w:tab/>
        <w:t>Post-condition Two</w:t>
      </w:r>
    </w:p>
    <w:p w14:paraId="675806D2" w14:textId="079A3D03" w:rsidR="00A04814" w:rsidRDefault="00A04814" w:rsidP="00A04814">
      <w:pPr>
        <w:pStyle w:val="InfoBlue"/>
      </w:pPr>
      <w:r>
        <w:t xml:space="preserve">2.    </w:t>
      </w:r>
      <w:r w:rsidR="003362B0">
        <w:t>System is backed up.</w:t>
      </w:r>
    </w:p>
    <w:p w14:paraId="07DAEF97" w14:textId="30079986" w:rsidR="00B767EF" w:rsidRPr="008D2AEA" w:rsidRDefault="00B767EF" w:rsidP="00B767EF">
      <w:pPr>
        <w:pStyle w:val="BodyText"/>
        <w:ind w:left="0"/>
        <w:rPr>
          <w:rFonts w:ascii="Arial" w:hAnsi="Arial" w:cs="Arial"/>
          <w:b/>
        </w:rPr>
      </w:pPr>
      <w:r w:rsidRPr="008D2AEA">
        <w:rPr>
          <w:rFonts w:ascii="Arial" w:hAnsi="Arial" w:cs="Arial"/>
          <w:b/>
        </w:rPr>
        <w:t>5.3</w:t>
      </w:r>
      <w:r w:rsidRPr="008D2AEA">
        <w:rPr>
          <w:rFonts w:ascii="Arial" w:hAnsi="Arial" w:cs="Arial"/>
          <w:b/>
        </w:rPr>
        <w:tab/>
        <w:t>Post-condition Three</w:t>
      </w:r>
    </w:p>
    <w:p w14:paraId="563AFCF8" w14:textId="0F35A90E" w:rsidR="00B767EF" w:rsidRPr="00B767EF" w:rsidRDefault="00B767EF" w:rsidP="00B767EF">
      <w:pPr>
        <w:pStyle w:val="BodyText"/>
        <w:ind w:left="0"/>
      </w:pPr>
      <w:r>
        <w:tab/>
        <w:t xml:space="preserve">3.  System is </w:t>
      </w:r>
      <w:r w:rsidR="008D2AEA">
        <w:t>online and usable.</w:t>
      </w:r>
    </w:p>
    <w:p w14:paraId="74D23DFA" w14:textId="1644C576" w:rsidR="00A04814" w:rsidRPr="00A04814" w:rsidRDefault="00A04814" w:rsidP="00A04814">
      <w:pPr>
        <w:pStyle w:val="BodyText"/>
        <w:ind w:left="0"/>
      </w:pPr>
    </w:p>
    <w:p w14:paraId="72D77ADB" w14:textId="73DA4B59" w:rsidR="00CA0558" w:rsidRPr="009D190D" w:rsidRDefault="00CA0558" w:rsidP="0020516E">
      <w:pPr>
        <w:pStyle w:val="InfoBlue"/>
        <w:ind w:left="0"/>
      </w:pPr>
    </w:p>
    <w:sectPr w:rsidR="00CA0558" w:rsidRPr="009D190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302FE" w14:textId="77777777" w:rsidR="00B767EF" w:rsidRDefault="00B767EF">
      <w:pPr>
        <w:spacing w:line="240" w:lineRule="auto"/>
      </w:pPr>
      <w:r>
        <w:separator/>
      </w:r>
    </w:p>
  </w:endnote>
  <w:endnote w:type="continuationSeparator" w:id="0">
    <w:p w14:paraId="6B0193C9" w14:textId="77777777" w:rsidR="00B767EF" w:rsidRDefault="00B767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767EF" w14:paraId="5B0B93D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15C37A" w14:textId="77777777" w:rsidR="00B767EF" w:rsidRDefault="00B767E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F8EDC4" w14:textId="6CFC70D5" w:rsidR="00B767EF" w:rsidRDefault="00B767EF" w:rsidP="00136DB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545827">
            <w:fldChar w:fldCharType="begin"/>
          </w:r>
          <w:r w:rsidR="00545827">
            <w:instrText xml:space="preserve"> DOCPROPERTY "Company"  \* MERGEFORMAT </w:instrText>
          </w:r>
          <w:r w:rsidR="00545827">
            <w:fldChar w:fldCharType="separate"/>
          </w:r>
          <w:r>
            <w:t>JKL Systems</w:t>
          </w:r>
          <w:r w:rsidR="00545827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45827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C67F39" w14:textId="77777777" w:rsidR="00B767EF" w:rsidRDefault="00B767E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45827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66334265" w14:textId="77777777" w:rsidR="00B767EF" w:rsidRDefault="00B767E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911034" w14:textId="77777777" w:rsidR="00B767EF" w:rsidRDefault="00B767EF">
      <w:pPr>
        <w:spacing w:line="240" w:lineRule="auto"/>
      </w:pPr>
      <w:r>
        <w:separator/>
      </w:r>
    </w:p>
  </w:footnote>
  <w:footnote w:type="continuationSeparator" w:id="0">
    <w:p w14:paraId="05E96243" w14:textId="77777777" w:rsidR="00B767EF" w:rsidRDefault="00B767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2DAC0" w14:textId="77777777" w:rsidR="00B767EF" w:rsidRDefault="00B767EF">
    <w:pPr>
      <w:rPr>
        <w:sz w:val="24"/>
      </w:rPr>
    </w:pPr>
  </w:p>
  <w:p w14:paraId="1D7EC647" w14:textId="77777777" w:rsidR="00B767EF" w:rsidRDefault="00B767EF">
    <w:pPr>
      <w:pBdr>
        <w:top w:val="single" w:sz="6" w:space="1" w:color="auto"/>
      </w:pBdr>
      <w:rPr>
        <w:sz w:val="24"/>
      </w:rPr>
    </w:pPr>
  </w:p>
  <w:p w14:paraId="2389530F" w14:textId="77777777" w:rsidR="00B767EF" w:rsidRDefault="0054582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B767EF" w:rsidRPr="00E218AE">
      <w:rPr>
        <w:rFonts w:ascii="Arial" w:hAnsi="Arial"/>
        <w:b/>
        <w:sz w:val="36"/>
      </w:rPr>
      <w:t>Louisville Urban League</w:t>
    </w:r>
    <w:r>
      <w:rPr>
        <w:rFonts w:ascii="Arial" w:hAnsi="Arial"/>
        <w:b/>
        <w:sz w:val="36"/>
      </w:rPr>
      <w:fldChar w:fldCharType="end"/>
    </w:r>
  </w:p>
  <w:p w14:paraId="664421F1" w14:textId="77777777" w:rsidR="00B767EF" w:rsidRDefault="00B767EF">
    <w:pPr>
      <w:pBdr>
        <w:bottom w:val="single" w:sz="6" w:space="1" w:color="auto"/>
      </w:pBdr>
      <w:jc w:val="right"/>
      <w:rPr>
        <w:sz w:val="24"/>
      </w:rPr>
    </w:pPr>
  </w:p>
  <w:p w14:paraId="5ED6FCEE" w14:textId="77777777" w:rsidR="00B767EF" w:rsidRDefault="00B767E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767EF" w14:paraId="1C48D847" w14:textId="77777777">
      <w:tc>
        <w:tcPr>
          <w:tcW w:w="6379" w:type="dxa"/>
        </w:tcPr>
        <w:p w14:paraId="64FF6AEC" w14:textId="77777777" w:rsidR="00B767EF" w:rsidRDefault="00B767EF">
          <w:r>
            <w:t>LUL Youth Development and Education Project</w:t>
          </w:r>
        </w:p>
      </w:tc>
      <w:tc>
        <w:tcPr>
          <w:tcW w:w="3179" w:type="dxa"/>
        </w:tcPr>
        <w:p w14:paraId="35B5D8BF" w14:textId="77777777" w:rsidR="00B767EF" w:rsidRDefault="00B767E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B767EF" w14:paraId="2098EE37" w14:textId="77777777">
      <w:tc>
        <w:tcPr>
          <w:tcW w:w="6379" w:type="dxa"/>
        </w:tcPr>
        <w:p w14:paraId="319DDACF" w14:textId="056958D9" w:rsidR="00B767EF" w:rsidRDefault="00545827" w:rsidP="008B499E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B767EF">
            <w:t>Use Case Specification: Administration of System</w:t>
          </w:r>
          <w:r>
            <w:fldChar w:fldCharType="end"/>
          </w:r>
        </w:p>
      </w:tc>
      <w:tc>
        <w:tcPr>
          <w:tcW w:w="3179" w:type="dxa"/>
        </w:tcPr>
        <w:p w14:paraId="0FE007D3" w14:textId="77777777" w:rsidR="00B767EF" w:rsidRDefault="00B767EF" w:rsidP="00C27CC8">
          <w:r>
            <w:t xml:space="preserve">  Date:  3/15/2011</w:t>
          </w:r>
        </w:p>
      </w:tc>
    </w:tr>
  </w:tbl>
  <w:p w14:paraId="25F76F2D" w14:textId="77777777" w:rsidR="00B767EF" w:rsidRDefault="00B767E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BC6782"/>
    <w:multiLevelType w:val="multilevel"/>
    <w:tmpl w:val="689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8C0683"/>
    <w:multiLevelType w:val="hybridMultilevel"/>
    <w:tmpl w:val="8BEC6664"/>
    <w:lvl w:ilvl="0" w:tplc="519E8A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41097D"/>
    <w:multiLevelType w:val="multilevel"/>
    <w:tmpl w:val="50F439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70A2EB5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7A8688F"/>
    <w:multiLevelType w:val="multilevel"/>
    <w:tmpl w:val="2D521B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39076FBF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32A56D8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37A0BDB"/>
    <w:multiLevelType w:val="hybridMultilevel"/>
    <w:tmpl w:val="337A5650"/>
    <w:lvl w:ilvl="0" w:tplc="ED6AA5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664F2DC7"/>
    <w:multiLevelType w:val="multilevel"/>
    <w:tmpl w:val="CD5E4B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8522BB4"/>
    <w:multiLevelType w:val="multilevel"/>
    <w:tmpl w:val="9B1E4A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CCA1CDE"/>
    <w:multiLevelType w:val="multilevel"/>
    <w:tmpl w:val="592A37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9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7"/>
  </w:num>
  <w:num w:numId="10">
    <w:abstractNumId w:val="3"/>
  </w:num>
  <w:num w:numId="11">
    <w:abstractNumId w:val="13"/>
  </w:num>
  <w:num w:numId="12">
    <w:abstractNumId w:val="10"/>
  </w:num>
  <w:num w:numId="13">
    <w:abstractNumId w:val="26"/>
  </w:num>
  <w:num w:numId="14">
    <w:abstractNumId w:val="9"/>
  </w:num>
  <w:num w:numId="15">
    <w:abstractNumId w:val="4"/>
  </w:num>
  <w:num w:numId="16">
    <w:abstractNumId w:val="25"/>
  </w:num>
  <w:num w:numId="17">
    <w:abstractNumId w:val="19"/>
  </w:num>
  <w:num w:numId="18">
    <w:abstractNumId w:val="5"/>
  </w:num>
  <w:num w:numId="19">
    <w:abstractNumId w:val="17"/>
  </w:num>
  <w:num w:numId="20">
    <w:abstractNumId w:val="7"/>
  </w:num>
  <w:num w:numId="21">
    <w:abstractNumId w:val="24"/>
  </w:num>
  <w:num w:numId="22">
    <w:abstractNumId w:val="6"/>
  </w:num>
  <w:num w:numId="23">
    <w:abstractNumId w:val="12"/>
  </w:num>
  <w:num w:numId="24">
    <w:abstractNumId w:val="18"/>
  </w:num>
  <w:num w:numId="25">
    <w:abstractNumId w:val="16"/>
  </w:num>
  <w:num w:numId="26">
    <w:abstractNumId w:val="14"/>
  </w:num>
  <w:num w:numId="27">
    <w:abstractNumId w:val="8"/>
  </w:num>
  <w:num w:numId="28">
    <w:abstractNumId w:val="22"/>
  </w:num>
  <w:num w:numId="29">
    <w:abstractNumId w:val="23"/>
  </w:num>
  <w:num w:numId="30">
    <w:abstractNumId w:val="15"/>
  </w:num>
  <w:num w:numId="31">
    <w:abstractNumId w:val="28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9B8"/>
    <w:rsid w:val="000558B3"/>
    <w:rsid w:val="000C61A7"/>
    <w:rsid w:val="000E2333"/>
    <w:rsid w:val="00136DB5"/>
    <w:rsid w:val="0020516E"/>
    <w:rsid w:val="0025393F"/>
    <w:rsid w:val="00261C6C"/>
    <w:rsid w:val="002841F7"/>
    <w:rsid w:val="00287819"/>
    <w:rsid w:val="003362B0"/>
    <w:rsid w:val="00347332"/>
    <w:rsid w:val="003B7C06"/>
    <w:rsid w:val="004332C0"/>
    <w:rsid w:val="00473B9F"/>
    <w:rsid w:val="004D2833"/>
    <w:rsid w:val="005079F3"/>
    <w:rsid w:val="00545827"/>
    <w:rsid w:val="00621785"/>
    <w:rsid w:val="00631A9B"/>
    <w:rsid w:val="0064481B"/>
    <w:rsid w:val="00661A06"/>
    <w:rsid w:val="006D4B35"/>
    <w:rsid w:val="00713EE5"/>
    <w:rsid w:val="00732B76"/>
    <w:rsid w:val="00790748"/>
    <w:rsid w:val="00815E4F"/>
    <w:rsid w:val="008B499E"/>
    <w:rsid w:val="008D2AEA"/>
    <w:rsid w:val="00927B75"/>
    <w:rsid w:val="00980B98"/>
    <w:rsid w:val="0098644F"/>
    <w:rsid w:val="009A1E00"/>
    <w:rsid w:val="009C078E"/>
    <w:rsid w:val="009D190D"/>
    <w:rsid w:val="00A04814"/>
    <w:rsid w:val="00A22042"/>
    <w:rsid w:val="00AC3EF1"/>
    <w:rsid w:val="00AD08DD"/>
    <w:rsid w:val="00AE19B8"/>
    <w:rsid w:val="00B767EF"/>
    <w:rsid w:val="00BF046F"/>
    <w:rsid w:val="00C27CC8"/>
    <w:rsid w:val="00C44BE2"/>
    <w:rsid w:val="00CA0558"/>
    <w:rsid w:val="00CB6E9C"/>
    <w:rsid w:val="00CC6067"/>
    <w:rsid w:val="00CF312F"/>
    <w:rsid w:val="00DC201C"/>
    <w:rsid w:val="00E218AE"/>
    <w:rsid w:val="00F07243"/>
    <w:rsid w:val="00F3460F"/>
    <w:rsid w:val="00FA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3DEF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\Users\rmbark01\AppData\Local\Temp\rup_ucspec.dot</Template>
  <TotalTime>22</TotalTime>
  <Pages>4</Pages>
  <Words>292</Words>
  <Characters>1665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&lt;Street Academy Enrollment&gt;</vt:lpstr>
    </vt:vector>
  </TitlesOfParts>
  <Company>Louisville Urban League</Company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&lt;Street Academy Enrollment&gt;</dc:title>
  <dc:subject>LUL Youth Development and Education Project</dc:subject>
  <dc:creator>rmbark01</dc:creator>
  <cp:lastModifiedBy>Joshua Wachsman</cp:lastModifiedBy>
  <cp:revision>6</cp:revision>
  <cp:lastPrinted>2011-02-23T16:45:00Z</cp:lastPrinted>
  <dcterms:created xsi:type="dcterms:W3CDTF">2011-03-16T00:42:00Z</dcterms:created>
  <dcterms:modified xsi:type="dcterms:W3CDTF">2011-03-16T17:39:00Z</dcterms:modified>
</cp:coreProperties>
</file>