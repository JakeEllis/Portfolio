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F3460F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74DB29A9" w:rsidR="009A1E00" w:rsidRDefault="00CC654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0C61A7">
        <w:t>Apply For Grants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4DCE0AEA" w:rsidR="009A1E00" w:rsidRDefault="004332C0" w:rsidP="000C61A7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0C61A7">
              <w:t>Apply For Grants</w:t>
            </w:r>
          </w:p>
        </w:tc>
        <w:tc>
          <w:tcPr>
            <w:tcW w:w="2304" w:type="dxa"/>
          </w:tcPr>
          <w:p w14:paraId="0E36AF88" w14:textId="6535CA09" w:rsidR="009A1E00" w:rsidRDefault="00DC201C">
            <w:pPr>
              <w:pStyle w:val="Tabletext"/>
            </w:pPr>
            <w:r>
              <w:t>Josh Wachsman, Kelli Fowler,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5CF7293E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7017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62F482C1" w14:textId="408F843D" w:rsidR="00FA0168" w:rsidRPr="00FA0168" w:rsidRDefault="00FA0168" w:rsidP="00FA01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7017">
        <w:rPr>
          <w:noProof/>
        </w:rPr>
        <w:t>Pre-condition Two</w:t>
      </w:r>
      <w:r>
        <w:rPr>
          <w:noProof/>
        </w:rPr>
        <w:tab/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6B6D9469" w14:textId="062F378F" w:rsidR="004332C0" w:rsidRPr="00FA0168" w:rsidRDefault="00E218AE" w:rsidP="00FA016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7017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E68F5C2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7017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6C86EE02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C654A">
        <w:lastRenderedPageBreak/>
        <w:fldChar w:fldCharType="begin"/>
      </w:r>
      <w:r w:rsidR="00CC654A">
        <w:instrText xml:space="preserve">title  \* Mergeformat </w:instrText>
      </w:r>
      <w:r w:rsidR="00CC654A">
        <w:fldChar w:fldCharType="separate"/>
      </w:r>
      <w:r w:rsidR="00E218AE">
        <w:t xml:space="preserve">Use Case </w:t>
      </w:r>
      <w:r w:rsidR="00A22042">
        <w:t xml:space="preserve">Specification: </w:t>
      </w:r>
      <w:r w:rsidR="000C61A7">
        <w:t>Apply For Grants</w:t>
      </w:r>
      <w:r w:rsidR="00CC654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4BBACFD0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0C61A7">
        <w:t>Apply For Grants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03771D10" w:rsidR="009A1E00" w:rsidRPr="006D4B35" w:rsidRDefault="006D4B35" w:rsidP="009D190D">
      <w:pPr>
        <w:pStyle w:val="InfoBlue"/>
      </w:pPr>
      <w:r>
        <w:t xml:space="preserve">The </w:t>
      </w:r>
      <w:r w:rsidR="000C61A7">
        <w:t xml:space="preserve">Senior Director </w:t>
      </w:r>
      <w:r>
        <w:t>or Assi</w:t>
      </w:r>
      <w:r w:rsidR="009C078E">
        <w:t>s</w:t>
      </w:r>
      <w:r>
        <w:t xml:space="preserve">tant Director </w:t>
      </w:r>
      <w:r w:rsidR="000C61A7">
        <w:t>applies for available grants.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376A09C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>Louisville Urban League has a need for additional funds</w:t>
      </w:r>
      <w:r w:rsidR="000C61A7">
        <w:t>.</w:t>
      </w:r>
    </w:p>
    <w:p w14:paraId="1BC9BDF0" w14:textId="4666F11B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Senior Director or Assistant Director fills out </w:t>
      </w:r>
      <w:r w:rsidR="00BF046F">
        <w:t xml:space="preserve">required forms to apply for </w:t>
      </w:r>
      <w:r>
        <w:t>donation or grant.</w:t>
      </w:r>
    </w:p>
    <w:p w14:paraId="34CA130D" w14:textId="5076FDB8" w:rsidR="000C61A7" w:rsidRDefault="000C61A7" w:rsidP="006D4B35">
      <w:pPr>
        <w:pStyle w:val="ListParagraph"/>
        <w:numPr>
          <w:ilvl w:val="0"/>
          <w:numId w:val="23"/>
        </w:numPr>
      </w:pPr>
      <w:r>
        <w:t>If Assistant Direct</w:t>
      </w:r>
      <w:r w:rsidR="00CC6067">
        <w:t>or submits application via system</w:t>
      </w:r>
    </w:p>
    <w:p w14:paraId="258E60AF" w14:textId="00CEB7FE" w:rsidR="00CC6067" w:rsidRDefault="000C61A7" w:rsidP="00CC6067">
      <w:pPr>
        <w:pStyle w:val="ListParagraph"/>
        <w:numPr>
          <w:ilvl w:val="1"/>
          <w:numId w:val="23"/>
        </w:numPr>
      </w:pPr>
      <w:r>
        <w:t>System gen</w:t>
      </w:r>
      <w:r w:rsidR="00CC6067">
        <w:t>erates receipt of submission</w:t>
      </w:r>
    </w:p>
    <w:p w14:paraId="15752FEB" w14:textId="03C3D85F" w:rsidR="00CC6067" w:rsidRDefault="00CC6067" w:rsidP="00CC6067">
      <w:pPr>
        <w:pStyle w:val="ListParagraph"/>
        <w:numPr>
          <w:ilvl w:val="0"/>
          <w:numId w:val="23"/>
        </w:numPr>
      </w:pPr>
      <w:r>
        <w:t>If Assistant Director submits application via mail</w:t>
      </w:r>
    </w:p>
    <w:p w14:paraId="14737038" w14:textId="72734312" w:rsidR="000C61A7" w:rsidRDefault="00CC6067" w:rsidP="00CC654A">
      <w:pPr>
        <w:pStyle w:val="ListParagraph"/>
        <w:numPr>
          <w:ilvl w:val="1"/>
          <w:numId w:val="23"/>
        </w:numPr>
      </w:pPr>
      <w:r>
        <w:t>Assistant Director enters receipt of submission into system</w:t>
      </w:r>
    </w:p>
    <w:p w14:paraId="65045665" w14:textId="4C8E88C7" w:rsidR="00CC654A" w:rsidRDefault="00CC654A" w:rsidP="00CC654A">
      <w:pPr>
        <w:pStyle w:val="ListParagraph"/>
        <w:numPr>
          <w:ilvl w:val="0"/>
          <w:numId w:val="23"/>
        </w:numPr>
      </w:pPr>
      <w:r>
        <w:t>Use Case ends.</w:t>
      </w:r>
    </w:p>
    <w:p w14:paraId="1087D123" w14:textId="77777777" w:rsidR="00CC654A" w:rsidRDefault="00CC654A" w:rsidP="00CC654A">
      <w:pPr>
        <w:pStyle w:val="ListParagraph"/>
        <w:ind w:left="1080"/>
      </w:pP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2DF353A2" w:rsidR="009A1E00" w:rsidRDefault="00927B75" w:rsidP="009D190D">
      <w:pPr>
        <w:pStyle w:val="InfoBlue"/>
      </w:pPr>
      <w:r>
        <w:t xml:space="preserve">1.  </w:t>
      </w:r>
      <w:r w:rsidR="00732B76">
        <w:t>Additional funds are needed.</w:t>
      </w:r>
    </w:p>
    <w:p w14:paraId="59C7B6A3" w14:textId="7016EC02" w:rsidR="00CC6067" w:rsidRDefault="00CC6067" w:rsidP="00CC6067">
      <w:pPr>
        <w:rPr>
          <w:rFonts w:ascii="Arial" w:hAnsi="Arial"/>
          <w:b/>
        </w:rPr>
      </w:pPr>
      <w:r>
        <w:rPr>
          <w:rFonts w:ascii="Arial" w:hAnsi="Arial"/>
          <w:b/>
        </w:rPr>
        <w:t>4.2</w:t>
      </w:r>
      <w:r>
        <w:rPr>
          <w:rFonts w:ascii="Arial" w:hAnsi="Arial"/>
          <w:b/>
        </w:rPr>
        <w:tab/>
        <w:t>Pre-condition Two</w:t>
      </w:r>
    </w:p>
    <w:p w14:paraId="3964596E" w14:textId="7F36C175" w:rsidR="00CC6067" w:rsidRPr="00CC6067" w:rsidRDefault="00732B76" w:rsidP="00FA0168">
      <w:pPr>
        <w:pStyle w:val="InfoBlue"/>
      </w:pPr>
      <w:r>
        <w:t>2.  Grant or Donor exists.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67267CB1" w:rsidR="009A1E00" w:rsidRDefault="00F07243" w:rsidP="009D190D">
      <w:pPr>
        <w:pStyle w:val="InfoBlue"/>
        <w:numPr>
          <w:ilvl w:val="0"/>
          <w:numId w:val="24"/>
        </w:numPr>
      </w:pPr>
      <w:r>
        <w:t>Receipt generated after submission.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2EAEB3DC" w:rsidR="00CA0558" w:rsidRPr="009D190D" w:rsidRDefault="003B7C06" w:rsidP="009D190D">
      <w:pPr>
        <w:pStyle w:val="InfoBlue"/>
      </w:pPr>
      <w:r>
        <w:t xml:space="preserve">Extend:  </w:t>
      </w:r>
      <w:r w:rsidR="00F07243">
        <w:t>Re-apply for grant or donation received in the past</w:t>
      </w:r>
      <w:r w:rsidR="00FA0168">
        <w:t>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F07243" w:rsidRDefault="00F07243">
      <w:pPr>
        <w:spacing w:line="240" w:lineRule="auto"/>
      </w:pPr>
      <w:r>
        <w:separator/>
      </w:r>
    </w:p>
  </w:endnote>
  <w:endnote w:type="continuationSeparator" w:id="0">
    <w:p w14:paraId="6B0193C9" w14:textId="77777777" w:rsidR="00F07243" w:rsidRDefault="00F0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07243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F07243" w:rsidRDefault="00F072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22DF0F4A" w:rsidR="00F07243" w:rsidRDefault="00F07243" w:rsidP="001466A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654A">
            <w:fldChar w:fldCharType="begin"/>
          </w:r>
          <w:r w:rsidR="00CC654A">
            <w:instrText xml:space="preserve"> DOCPROPERTY "Company"  \* MERGEFORMAT </w:instrText>
          </w:r>
          <w:r w:rsidR="00CC654A">
            <w:fldChar w:fldCharType="separate"/>
          </w:r>
          <w:r w:rsidR="001466AC">
            <w:t>JKL Systems</w:t>
          </w:r>
          <w:r w:rsidR="00CC654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54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F07243" w:rsidRDefault="00F0724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C654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F07243" w:rsidRDefault="00F072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F07243" w:rsidRDefault="00F07243">
      <w:pPr>
        <w:spacing w:line="240" w:lineRule="auto"/>
      </w:pPr>
      <w:r>
        <w:separator/>
      </w:r>
    </w:p>
  </w:footnote>
  <w:footnote w:type="continuationSeparator" w:id="0">
    <w:p w14:paraId="05E96243" w14:textId="77777777" w:rsidR="00F07243" w:rsidRDefault="00F0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F07243" w:rsidRDefault="00F07243">
    <w:pPr>
      <w:rPr>
        <w:sz w:val="24"/>
      </w:rPr>
    </w:pPr>
  </w:p>
  <w:p w14:paraId="1D7EC647" w14:textId="77777777" w:rsidR="00F07243" w:rsidRDefault="00F07243">
    <w:pPr>
      <w:pBdr>
        <w:top w:val="single" w:sz="6" w:space="1" w:color="auto"/>
      </w:pBdr>
      <w:rPr>
        <w:sz w:val="24"/>
      </w:rPr>
    </w:pPr>
  </w:p>
  <w:p w14:paraId="2389530F" w14:textId="77777777" w:rsidR="00F07243" w:rsidRDefault="00CC654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07243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F07243" w:rsidRDefault="00F07243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F07243" w:rsidRDefault="00F072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07243" w14:paraId="1C48D847" w14:textId="77777777">
      <w:tc>
        <w:tcPr>
          <w:tcW w:w="6379" w:type="dxa"/>
        </w:tcPr>
        <w:p w14:paraId="64FF6AEC" w14:textId="77777777" w:rsidR="00F07243" w:rsidRDefault="00F07243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F07243" w:rsidRDefault="00F072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07243" w14:paraId="2098EE37" w14:textId="77777777">
      <w:tc>
        <w:tcPr>
          <w:tcW w:w="6379" w:type="dxa"/>
        </w:tcPr>
        <w:p w14:paraId="319DDACF" w14:textId="25B16AAF" w:rsidR="00F07243" w:rsidRDefault="00CC654A" w:rsidP="000C61A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07243">
            <w:t>Use Case Specification: Apply For Grants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F07243" w:rsidRDefault="00F07243" w:rsidP="00C27CC8">
          <w:r>
            <w:t xml:space="preserve">  Date:  3/15/2011</w:t>
          </w:r>
        </w:p>
      </w:tc>
    </w:tr>
  </w:tbl>
  <w:p w14:paraId="25F76F2D" w14:textId="77777777" w:rsidR="00F07243" w:rsidRDefault="00F072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C61A7"/>
    <w:rsid w:val="000E2333"/>
    <w:rsid w:val="001466AC"/>
    <w:rsid w:val="0025393F"/>
    <w:rsid w:val="00347332"/>
    <w:rsid w:val="003B7C06"/>
    <w:rsid w:val="004332C0"/>
    <w:rsid w:val="004D2833"/>
    <w:rsid w:val="00621785"/>
    <w:rsid w:val="00631A9B"/>
    <w:rsid w:val="00661A06"/>
    <w:rsid w:val="006D4B35"/>
    <w:rsid w:val="00713EE5"/>
    <w:rsid w:val="00732B76"/>
    <w:rsid w:val="00790748"/>
    <w:rsid w:val="00927B75"/>
    <w:rsid w:val="00980B98"/>
    <w:rsid w:val="009A1E00"/>
    <w:rsid w:val="009C078E"/>
    <w:rsid w:val="009D190D"/>
    <w:rsid w:val="00A22042"/>
    <w:rsid w:val="00AE19B8"/>
    <w:rsid w:val="00BF046F"/>
    <w:rsid w:val="00C27CC8"/>
    <w:rsid w:val="00CA0558"/>
    <w:rsid w:val="00CB6E9C"/>
    <w:rsid w:val="00CC6067"/>
    <w:rsid w:val="00CC654A"/>
    <w:rsid w:val="00DC201C"/>
    <w:rsid w:val="00E218AE"/>
    <w:rsid w:val="00F07243"/>
    <w:rsid w:val="00F3460F"/>
    <w:rsid w:val="00FA0168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16</TotalTime>
  <Pages>4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8</cp:revision>
  <cp:lastPrinted>2011-02-23T16:45:00Z</cp:lastPrinted>
  <dcterms:created xsi:type="dcterms:W3CDTF">2011-03-15T19:59:00Z</dcterms:created>
  <dcterms:modified xsi:type="dcterms:W3CDTF">2011-03-16T17:39:00Z</dcterms:modified>
</cp:coreProperties>
</file>