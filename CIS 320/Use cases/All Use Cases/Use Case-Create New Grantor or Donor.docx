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8E2699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3762BE33" w:rsidR="009A1E00" w:rsidRDefault="008E2699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9A4BDD">
          <w:t>Create New Grantor/Donor</w:t>
        </w:r>
      </w:fldSimple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13D55908" w:rsidR="009A1E00" w:rsidRDefault="004332C0" w:rsidP="009A4BDD">
            <w:pPr>
              <w:pStyle w:val="Tabletext"/>
            </w:pPr>
            <w:r>
              <w:t xml:space="preserve">Use Case Specification: </w:t>
            </w:r>
            <w:r w:rsidR="004D2833">
              <w:t xml:space="preserve"> </w:t>
            </w:r>
            <w:r w:rsidR="009A4BDD">
              <w:t>Create New Grantor/Donor</w:t>
            </w:r>
          </w:p>
        </w:tc>
        <w:tc>
          <w:tcPr>
            <w:tcW w:w="2304" w:type="dxa"/>
          </w:tcPr>
          <w:p w14:paraId="0E36AF88" w14:textId="1A6571F7" w:rsidR="009A1E00" w:rsidRDefault="00261C6C" w:rsidP="00A04359">
            <w:pPr>
              <w:pStyle w:val="Tabletext"/>
            </w:pPr>
            <w:r>
              <w:t>Josh Wachsman</w:t>
            </w:r>
            <w:r w:rsidR="009A4BDD">
              <w:t xml:space="preserve">, </w:t>
            </w:r>
            <w:r w:rsidR="00A04359"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53BB2235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3847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6B6D9469" w14:textId="2A2F0B52" w:rsidR="004332C0" w:rsidRDefault="00E218AE" w:rsidP="0098644F">
      <w:pPr>
        <w:pStyle w:val="TOC2"/>
        <w:tabs>
          <w:tab w:val="left" w:pos="1000"/>
        </w:tabs>
        <w:ind w:left="360" w:firstLine="72"/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3847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4DFE325A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C01ABA">
          <w:t>Create New Grantor/Donor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148DDB92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C01ABA">
        <w:t>Create New Grantor/Donor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64171986" w:rsidR="009A1E00" w:rsidRPr="006D4B35" w:rsidRDefault="006D4B35" w:rsidP="009D190D">
      <w:pPr>
        <w:pStyle w:val="InfoBlue"/>
      </w:pPr>
      <w:r>
        <w:t xml:space="preserve">The </w:t>
      </w:r>
      <w:r w:rsidR="000C61A7">
        <w:t xml:space="preserve">Senior Director </w:t>
      </w:r>
      <w:r w:rsidR="00E17F0B">
        <w:t>creates new grantor/donor in system.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247B918F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BF046F">
        <w:t xml:space="preserve">Louisville Urban League </w:t>
      </w:r>
      <w:r w:rsidR="00E17F0B">
        <w:t>determines monies received are from new Grantor/Donor.</w:t>
      </w:r>
    </w:p>
    <w:p w14:paraId="73CF3985" w14:textId="18385DB7" w:rsidR="005D7D7E" w:rsidRDefault="005D7D7E" w:rsidP="006D4B35">
      <w:pPr>
        <w:pStyle w:val="ListParagraph"/>
        <w:numPr>
          <w:ilvl w:val="0"/>
          <w:numId w:val="23"/>
        </w:numPr>
      </w:pPr>
      <w:r>
        <w:t xml:space="preserve">The Senior Director </w:t>
      </w:r>
      <w:r w:rsidR="00E17F0B">
        <w:t>enters new Grantor/Donor information into system.</w:t>
      </w:r>
    </w:p>
    <w:p w14:paraId="1BC9BDF0" w14:textId="75C0DD33" w:rsidR="000C61A7" w:rsidRDefault="00E17F0B" w:rsidP="006D4B35">
      <w:pPr>
        <w:pStyle w:val="ListParagraph"/>
        <w:numPr>
          <w:ilvl w:val="0"/>
          <w:numId w:val="23"/>
        </w:numPr>
      </w:pPr>
      <w:r>
        <w:t>System saves information to existing Grantor/Donor database.</w:t>
      </w:r>
    </w:p>
    <w:p w14:paraId="387E83C4" w14:textId="39E1CA75" w:rsidR="00261C6C" w:rsidRDefault="00261C6C" w:rsidP="006D4B35">
      <w:pPr>
        <w:pStyle w:val="ListParagraph"/>
        <w:numPr>
          <w:ilvl w:val="0"/>
          <w:numId w:val="23"/>
        </w:numPr>
      </w:pPr>
      <w:r>
        <w:t>System generates receipt for Grantor or Donor.</w:t>
      </w:r>
    </w:p>
    <w:p w14:paraId="06036F5E" w14:textId="4CD40B8A" w:rsidR="00425975" w:rsidRDefault="00425975" w:rsidP="006D4B35">
      <w:pPr>
        <w:pStyle w:val="ListParagraph"/>
        <w:numPr>
          <w:ilvl w:val="0"/>
          <w:numId w:val="23"/>
        </w:numPr>
      </w:pPr>
      <w:r>
        <w:t>Use Case ends.</w:t>
      </w: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369DC674" w:rsidR="00661A06" w:rsidRPr="00661A06" w:rsidRDefault="00E17F0B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7D0A77F3" w:rsidR="009A1E00" w:rsidRDefault="00927B75" w:rsidP="009D190D">
      <w:pPr>
        <w:pStyle w:val="InfoBlue"/>
      </w:pPr>
      <w:r>
        <w:t xml:space="preserve">1.  </w:t>
      </w:r>
      <w:r w:rsidR="0020516E">
        <w:t>Grant</w:t>
      </w:r>
      <w:r w:rsidR="00E17F0B">
        <w:t>or/Donor doesn’t exist in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12A3BE5B" w14:textId="701ECC68" w:rsidR="0020516E" w:rsidRPr="00E17F0B" w:rsidRDefault="00E17F0B" w:rsidP="0020516E">
      <w:pPr>
        <w:pStyle w:val="InfoBlue"/>
        <w:numPr>
          <w:ilvl w:val="0"/>
          <w:numId w:val="24"/>
        </w:numPr>
      </w:pPr>
      <w:r>
        <w:t>Grantor/Donor exists in existing Grantor/Donor database.</w:t>
      </w:r>
    </w:p>
    <w:p w14:paraId="72D77ADB" w14:textId="73DA4B59" w:rsidR="00CA0558" w:rsidRPr="009D190D" w:rsidRDefault="00CA0558" w:rsidP="0020516E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136DB5" w:rsidRDefault="00136DB5">
      <w:pPr>
        <w:spacing w:line="240" w:lineRule="auto"/>
      </w:pPr>
      <w:r>
        <w:separator/>
      </w:r>
    </w:p>
  </w:endnote>
  <w:endnote w:type="continuationSeparator" w:id="0">
    <w:p w14:paraId="6B0193C9" w14:textId="77777777" w:rsidR="00136DB5" w:rsidRDefault="00136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6DB5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36DB5" w:rsidRDefault="00136DB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6CFC70D5" w:rsidR="00136DB5" w:rsidRDefault="00136DB5" w:rsidP="00136DB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JKL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5975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36DB5" w:rsidRDefault="00136D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25975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36DB5" w:rsidRDefault="00136D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136DB5" w:rsidRDefault="00136DB5">
      <w:pPr>
        <w:spacing w:line="240" w:lineRule="auto"/>
      </w:pPr>
      <w:r>
        <w:separator/>
      </w:r>
    </w:p>
  </w:footnote>
  <w:footnote w:type="continuationSeparator" w:id="0">
    <w:p w14:paraId="05E96243" w14:textId="77777777" w:rsidR="00136DB5" w:rsidRDefault="00136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36DB5" w:rsidRDefault="00136DB5">
    <w:pPr>
      <w:rPr>
        <w:sz w:val="24"/>
      </w:rPr>
    </w:pPr>
  </w:p>
  <w:p w14:paraId="1D7EC647" w14:textId="77777777" w:rsidR="00136DB5" w:rsidRDefault="00136DB5">
    <w:pPr>
      <w:pBdr>
        <w:top w:val="single" w:sz="6" w:space="1" w:color="auto"/>
      </w:pBdr>
      <w:rPr>
        <w:sz w:val="24"/>
      </w:rPr>
    </w:pPr>
  </w:p>
  <w:p w14:paraId="2389530F" w14:textId="77777777" w:rsidR="00136DB5" w:rsidRDefault="008E26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36DB5" w:rsidRPr="00E218AE">
        <w:rPr>
          <w:rFonts w:ascii="Arial" w:hAnsi="Arial"/>
          <w:b/>
          <w:sz w:val="36"/>
        </w:rPr>
        <w:t>Louisville Urban League</w:t>
      </w:r>
    </w:fldSimple>
  </w:p>
  <w:p w14:paraId="664421F1" w14:textId="77777777" w:rsidR="00136DB5" w:rsidRDefault="00136DB5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36DB5" w:rsidRDefault="00136D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6DB5" w14:paraId="1C48D847" w14:textId="77777777">
      <w:tc>
        <w:tcPr>
          <w:tcW w:w="6379" w:type="dxa"/>
        </w:tcPr>
        <w:p w14:paraId="64FF6AEC" w14:textId="77777777" w:rsidR="00136DB5" w:rsidRDefault="00136DB5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36DB5" w:rsidRDefault="00136D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36DB5" w14:paraId="2098EE37" w14:textId="77777777">
      <w:tc>
        <w:tcPr>
          <w:tcW w:w="6379" w:type="dxa"/>
        </w:tcPr>
        <w:p w14:paraId="319DDACF" w14:textId="11A6D072" w:rsidR="00136DB5" w:rsidRDefault="008E2699" w:rsidP="009A4BDD">
          <w:fldSimple w:instr="title  \* Mergeformat ">
            <w:r w:rsidR="00136DB5">
              <w:t xml:space="preserve">Use Case Specification: </w:t>
            </w:r>
            <w:r w:rsidR="009A4BDD">
              <w:t>Create New Grantor/Donor</w:t>
            </w:r>
          </w:fldSimple>
        </w:p>
      </w:tc>
      <w:tc>
        <w:tcPr>
          <w:tcW w:w="3179" w:type="dxa"/>
        </w:tcPr>
        <w:p w14:paraId="0FE007D3" w14:textId="77777777" w:rsidR="00136DB5" w:rsidRDefault="00136DB5" w:rsidP="00C27CC8">
          <w:r>
            <w:t xml:space="preserve">  Date:  3/15/2011</w:t>
          </w:r>
        </w:p>
      </w:tc>
    </w:tr>
  </w:tbl>
  <w:p w14:paraId="25F76F2D" w14:textId="77777777" w:rsidR="00136DB5" w:rsidRDefault="00136D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076FBF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14"/>
  </w:num>
  <w:num w:numId="20">
    <w:abstractNumId w:val="7"/>
  </w:num>
  <w:num w:numId="21">
    <w:abstractNumId w:val="19"/>
  </w:num>
  <w:num w:numId="22">
    <w:abstractNumId w:val="6"/>
  </w:num>
  <w:num w:numId="23">
    <w:abstractNumId w:val="11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43847"/>
    <w:rsid w:val="000C61A7"/>
    <w:rsid w:val="000E2333"/>
    <w:rsid w:val="00136DB5"/>
    <w:rsid w:val="0020516E"/>
    <w:rsid w:val="0025393F"/>
    <w:rsid w:val="00261C6C"/>
    <w:rsid w:val="00347332"/>
    <w:rsid w:val="003B7C06"/>
    <w:rsid w:val="00425975"/>
    <w:rsid w:val="004332C0"/>
    <w:rsid w:val="004D2833"/>
    <w:rsid w:val="005079F3"/>
    <w:rsid w:val="005D7D7E"/>
    <w:rsid w:val="00621785"/>
    <w:rsid w:val="00631A9B"/>
    <w:rsid w:val="00661A06"/>
    <w:rsid w:val="006D4B35"/>
    <w:rsid w:val="00713EE5"/>
    <w:rsid w:val="00732B76"/>
    <w:rsid w:val="00745B21"/>
    <w:rsid w:val="00790748"/>
    <w:rsid w:val="008E2699"/>
    <w:rsid w:val="00927B75"/>
    <w:rsid w:val="00980B98"/>
    <w:rsid w:val="0098644F"/>
    <w:rsid w:val="009A1E00"/>
    <w:rsid w:val="009A4BDD"/>
    <w:rsid w:val="009C078E"/>
    <w:rsid w:val="009D190D"/>
    <w:rsid w:val="00A04359"/>
    <w:rsid w:val="00A22042"/>
    <w:rsid w:val="00AE19B8"/>
    <w:rsid w:val="00BF046F"/>
    <w:rsid w:val="00C01ABA"/>
    <w:rsid w:val="00C27CC8"/>
    <w:rsid w:val="00CA0558"/>
    <w:rsid w:val="00CB6E9C"/>
    <w:rsid w:val="00CC6067"/>
    <w:rsid w:val="00DC201C"/>
    <w:rsid w:val="00E17F0B"/>
    <w:rsid w:val="00E218AE"/>
    <w:rsid w:val="00F07243"/>
    <w:rsid w:val="00F3460F"/>
    <w:rsid w:val="00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8</TotalTime>
  <Pages>4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6</cp:revision>
  <cp:lastPrinted>2011-02-23T16:45:00Z</cp:lastPrinted>
  <dcterms:created xsi:type="dcterms:W3CDTF">2011-03-16T14:45:00Z</dcterms:created>
  <dcterms:modified xsi:type="dcterms:W3CDTF">2011-03-16T17:39:00Z</dcterms:modified>
</cp:coreProperties>
</file>