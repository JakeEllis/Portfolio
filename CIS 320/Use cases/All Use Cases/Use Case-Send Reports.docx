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F3460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0DA42A3D" w:rsidR="009A1E00" w:rsidRDefault="003B2E61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0558B3">
          <w:t>Send Reports</w:t>
        </w:r>
      </w:fldSimple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6E66D993" w:rsidR="009A1E00" w:rsidRDefault="004332C0" w:rsidP="000558B3">
            <w:pPr>
              <w:pStyle w:val="Tabletext"/>
            </w:pPr>
            <w:r>
              <w:t xml:space="preserve">Use Case Specification: </w:t>
            </w:r>
            <w:r w:rsidR="004D2833">
              <w:t xml:space="preserve"> </w:t>
            </w:r>
            <w:r w:rsidR="000558B3">
              <w:t>Send Reports</w:t>
            </w:r>
          </w:p>
        </w:tc>
        <w:tc>
          <w:tcPr>
            <w:tcW w:w="2304" w:type="dxa"/>
          </w:tcPr>
          <w:p w14:paraId="0E36AF88" w14:textId="091B3B7C" w:rsidR="009A1E00" w:rsidRDefault="00261C6C" w:rsidP="00261C6C">
            <w:pPr>
              <w:pStyle w:val="Tabletext"/>
            </w:pPr>
            <w:r>
              <w:t>Josh Wachsman</w:t>
            </w:r>
            <w:r w:rsidR="003B2E61">
              <w:t>, 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453223D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08DD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079D2D04" w:rsidR="00E218AE" w:rsidRPr="00AD08DD" w:rsidRDefault="00E218AE" w:rsidP="00AD08DD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08DD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0D38FA27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0558B3">
          <w:t>Send Reports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5BBDEEE8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0558B3">
        <w:t>Send Reports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615CA746" w:rsidR="009A1E00" w:rsidRPr="006D4B35" w:rsidRDefault="006D4B35" w:rsidP="009D190D">
      <w:pPr>
        <w:pStyle w:val="InfoBlue"/>
      </w:pPr>
      <w:r>
        <w:t xml:space="preserve">The </w:t>
      </w:r>
      <w:r w:rsidR="000C61A7">
        <w:t xml:space="preserve">Senior Director </w:t>
      </w:r>
      <w:r w:rsidR="000558B3">
        <w:t>or Assistant Director sends off reports requested by Grantor or Donor.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156646C1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BF046F">
        <w:t xml:space="preserve">Louisville Urban League </w:t>
      </w:r>
      <w:r w:rsidR="000558B3">
        <w:t>generates reports for the programs and/or events.</w:t>
      </w:r>
    </w:p>
    <w:p w14:paraId="1BC9BDF0" w14:textId="30640531" w:rsidR="000C61A7" w:rsidRDefault="000C61A7" w:rsidP="006D4B35">
      <w:pPr>
        <w:pStyle w:val="ListParagraph"/>
        <w:numPr>
          <w:ilvl w:val="0"/>
          <w:numId w:val="23"/>
        </w:numPr>
      </w:pPr>
      <w:r>
        <w:t xml:space="preserve">The Senior Director </w:t>
      </w:r>
      <w:r w:rsidR="000558B3">
        <w:t>or Assistant Director emails requested report to Grantor or Donor.</w:t>
      </w:r>
    </w:p>
    <w:p w14:paraId="038FA375" w14:textId="7C5818C1" w:rsidR="00261C6C" w:rsidRDefault="002841F7" w:rsidP="006D4B35">
      <w:pPr>
        <w:pStyle w:val="ListParagraph"/>
        <w:numPr>
          <w:ilvl w:val="0"/>
          <w:numId w:val="23"/>
        </w:numPr>
      </w:pPr>
      <w:r>
        <w:t>The Senior Director or Assistant Director selects “Save Report.”</w:t>
      </w:r>
    </w:p>
    <w:p w14:paraId="387E83C4" w14:textId="44E28D50" w:rsidR="00261C6C" w:rsidRDefault="00261C6C" w:rsidP="006D4B35">
      <w:pPr>
        <w:pStyle w:val="ListParagraph"/>
        <w:numPr>
          <w:ilvl w:val="0"/>
          <w:numId w:val="23"/>
        </w:numPr>
      </w:pPr>
      <w:r>
        <w:t xml:space="preserve">System </w:t>
      </w:r>
      <w:r w:rsidR="002841F7">
        <w:t>saves report to folder specified.</w:t>
      </w:r>
    </w:p>
    <w:p w14:paraId="1336DFA1" w14:textId="3B2DE3A1" w:rsidR="00B22CE6" w:rsidRDefault="00B22CE6" w:rsidP="006D4B35">
      <w:pPr>
        <w:pStyle w:val="ListParagraph"/>
        <w:numPr>
          <w:ilvl w:val="0"/>
          <w:numId w:val="23"/>
        </w:numPr>
      </w:pPr>
      <w:r>
        <w:t>Use Case ends.</w:t>
      </w: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2BB11C96" w:rsidR="009A1E00" w:rsidRDefault="00927B75" w:rsidP="009D190D">
      <w:pPr>
        <w:pStyle w:val="InfoBlue"/>
      </w:pPr>
      <w:proofErr w:type="gramStart"/>
      <w:r>
        <w:t xml:space="preserve">1.  </w:t>
      </w:r>
      <w:r w:rsidR="002841F7">
        <w:t>Report was requested by Grantor or Donor</w:t>
      </w:r>
      <w:proofErr w:type="gramEnd"/>
      <w:r w:rsidR="002841F7">
        <w:t>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6CF0317C" w:rsidR="009A1E00" w:rsidRDefault="003B2E61" w:rsidP="009D190D">
      <w:pPr>
        <w:pStyle w:val="InfoBlue"/>
        <w:numPr>
          <w:ilvl w:val="0"/>
          <w:numId w:val="24"/>
        </w:numPr>
      </w:pPr>
      <w:r>
        <w:t xml:space="preserve">System </w:t>
      </w:r>
      <w:r w:rsidR="002841F7">
        <w:t>retain</w:t>
      </w:r>
      <w:r>
        <w:t>s</w:t>
      </w:r>
      <w:r w:rsidR="002841F7">
        <w:t xml:space="preserve"> report sent for future use.</w:t>
      </w:r>
    </w:p>
    <w:p w14:paraId="72D77ADB" w14:textId="73DA4B59" w:rsidR="00CA0558" w:rsidRPr="009D190D" w:rsidRDefault="00CA0558" w:rsidP="0020516E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0558B3" w:rsidRDefault="000558B3">
      <w:pPr>
        <w:spacing w:line="240" w:lineRule="auto"/>
      </w:pPr>
      <w:r>
        <w:separator/>
      </w:r>
    </w:p>
  </w:endnote>
  <w:endnote w:type="continuationSeparator" w:id="0">
    <w:p w14:paraId="6B0193C9" w14:textId="77777777" w:rsidR="000558B3" w:rsidRDefault="00055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558B3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0558B3" w:rsidRDefault="000558B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6CFC70D5" w:rsidR="000558B3" w:rsidRDefault="000558B3" w:rsidP="00136DB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JKL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2CE6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0558B3" w:rsidRDefault="000558B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22CE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0558B3" w:rsidRDefault="000558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0558B3" w:rsidRDefault="000558B3">
      <w:pPr>
        <w:spacing w:line="240" w:lineRule="auto"/>
      </w:pPr>
      <w:r>
        <w:separator/>
      </w:r>
    </w:p>
  </w:footnote>
  <w:footnote w:type="continuationSeparator" w:id="0">
    <w:p w14:paraId="05E96243" w14:textId="77777777" w:rsidR="000558B3" w:rsidRDefault="000558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0558B3" w:rsidRDefault="000558B3">
    <w:pPr>
      <w:rPr>
        <w:sz w:val="24"/>
      </w:rPr>
    </w:pPr>
  </w:p>
  <w:p w14:paraId="1D7EC647" w14:textId="77777777" w:rsidR="000558B3" w:rsidRDefault="000558B3">
    <w:pPr>
      <w:pBdr>
        <w:top w:val="single" w:sz="6" w:space="1" w:color="auto"/>
      </w:pBdr>
      <w:rPr>
        <w:sz w:val="24"/>
      </w:rPr>
    </w:pPr>
  </w:p>
  <w:p w14:paraId="2389530F" w14:textId="77777777" w:rsidR="000558B3" w:rsidRDefault="003B2E6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558B3" w:rsidRPr="00E218AE">
        <w:rPr>
          <w:rFonts w:ascii="Arial" w:hAnsi="Arial"/>
          <w:b/>
          <w:sz w:val="36"/>
        </w:rPr>
        <w:t>Louisville Urban League</w:t>
      </w:r>
    </w:fldSimple>
  </w:p>
  <w:p w14:paraId="664421F1" w14:textId="77777777" w:rsidR="000558B3" w:rsidRDefault="000558B3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0558B3" w:rsidRDefault="000558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558B3" w14:paraId="1C48D847" w14:textId="77777777">
      <w:tc>
        <w:tcPr>
          <w:tcW w:w="6379" w:type="dxa"/>
        </w:tcPr>
        <w:p w14:paraId="64FF6AEC" w14:textId="77777777" w:rsidR="000558B3" w:rsidRDefault="000558B3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0558B3" w:rsidRDefault="000558B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558B3" w14:paraId="2098EE37" w14:textId="77777777">
      <w:tc>
        <w:tcPr>
          <w:tcW w:w="6379" w:type="dxa"/>
        </w:tcPr>
        <w:p w14:paraId="319DDACF" w14:textId="7F7B3BCD" w:rsidR="000558B3" w:rsidRDefault="003B2E61" w:rsidP="000558B3">
          <w:fldSimple w:instr="title  \* Mergeformat ">
            <w:r w:rsidR="000558B3">
              <w:t>Use Case Specification: Send Reports</w:t>
            </w:r>
          </w:fldSimple>
        </w:p>
      </w:tc>
      <w:tc>
        <w:tcPr>
          <w:tcW w:w="3179" w:type="dxa"/>
        </w:tcPr>
        <w:p w14:paraId="0FE007D3" w14:textId="77777777" w:rsidR="000558B3" w:rsidRDefault="000558B3" w:rsidP="00C27CC8">
          <w:r>
            <w:t xml:space="preserve">  Date:  3/15/2011</w:t>
          </w:r>
        </w:p>
      </w:tc>
    </w:tr>
  </w:tbl>
  <w:p w14:paraId="25F76F2D" w14:textId="77777777" w:rsidR="000558B3" w:rsidRDefault="000558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076FBF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14"/>
  </w:num>
  <w:num w:numId="20">
    <w:abstractNumId w:val="7"/>
  </w:num>
  <w:num w:numId="21">
    <w:abstractNumId w:val="19"/>
  </w:num>
  <w:num w:numId="22">
    <w:abstractNumId w:val="6"/>
  </w:num>
  <w:num w:numId="23">
    <w:abstractNumId w:val="11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558B3"/>
    <w:rsid w:val="000C61A7"/>
    <w:rsid w:val="000E2333"/>
    <w:rsid w:val="00136DB5"/>
    <w:rsid w:val="0020516E"/>
    <w:rsid w:val="0025393F"/>
    <w:rsid w:val="00261C6C"/>
    <w:rsid w:val="002841F7"/>
    <w:rsid w:val="00347332"/>
    <w:rsid w:val="003B2E61"/>
    <w:rsid w:val="003B7C06"/>
    <w:rsid w:val="004332C0"/>
    <w:rsid w:val="004D2833"/>
    <w:rsid w:val="005079F3"/>
    <w:rsid w:val="00621785"/>
    <w:rsid w:val="00631A9B"/>
    <w:rsid w:val="00661A06"/>
    <w:rsid w:val="006D4B35"/>
    <w:rsid w:val="00713EE5"/>
    <w:rsid w:val="00732B76"/>
    <w:rsid w:val="00790748"/>
    <w:rsid w:val="00927B75"/>
    <w:rsid w:val="00980B98"/>
    <w:rsid w:val="0098644F"/>
    <w:rsid w:val="009A1E00"/>
    <w:rsid w:val="009C078E"/>
    <w:rsid w:val="009D190D"/>
    <w:rsid w:val="00A22042"/>
    <w:rsid w:val="00AC3EF1"/>
    <w:rsid w:val="00AD08DD"/>
    <w:rsid w:val="00AE19B8"/>
    <w:rsid w:val="00B22CE6"/>
    <w:rsid w:val="00BF046F"/>
    <w:rsid w:val="00C27CC8"/>
    <w:rsid w:val="00CA0558"/>
    <w:rsid w:val="00CB6E9C"/>
    <w:rsid w:val="00CC6067"/>
    <w:rsid w:val="00DC201C"/>
    <w:rsid w:val="00E218AE"/>
    <w:rsid w:val="00F07243"/>
    <w:rsid w:val="00F3460F"/>
    <w:rsid w:val="00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11</TotalTime>
  <Pages>4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6</cp:revision>
  <cp:lastPrinted>2011-02-23T16:45:00Z</cp:lastPrinted>
  <dcterms:created xsi:type="dcterms:W3CDTF">2011-03-15T21:44:00Z</dcterms:created>
  <dcterms:modified xsi:type="dcterms:W3CDTF">2011-03-16T17:40:00Z</dcterms:modified>
</cp:coreProperties>
</file>