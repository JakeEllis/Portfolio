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8E3C3B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7081C2B6" w:rsidR="009A1E00" w:rsidRDefault="008E3C3B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CF312F">
          <w:t>Track Benchmarks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03CD5619" w:rsidR="009A1E00" w:rsidRDefault="004332C0" w:rsidP="00CF312F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CF312F">
              <w:t>Track Benchmarks</w:t>
            </w:r>
          </w:p>
        </w:tc>
        <w:tc>
          <w:tcPr>
            <w:tcW w:w="2304" w:type="dxa"/>
          </w:tcPr>
          <w:p w14:paraId="0E36AF88" w14:textId="3985ADE3" w:rsidR="009A1E00" w:rsidRDefault="00261C6C" w:rsidP="00261C6C">
            <w:pPr>
              <w:pStyle w:val="Tabletext"/>
            </w:pPr>
            <w:r>
              <w:t>Josh Wachsman</w:t>
            </w:r>
            <w:r w:rsidR="00974D70">
              <w:t>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453223D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079D2D04" w:rsidR="00E218AE" w:rsidRPr="00AD08DD" w:rsidRDefault="00E218AE" w:rsidP="00AD08DD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1D8DA8D8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CF312F">
          <w:t>Track Benchmarks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7E3C5960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CF312F">
        <w:t>Track Benchmarks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03F2A412" w:rsidR="009A1E00" w:rsidRPr="006D4B35" w:rsidRDefault="006D4B35" w:rsidP="009D190D">
      <w:pPr>
        <w:pStyle w:val="InfoBlue"/>
      </w:pPr>
      <w:r>
        <w:t xml:space="preserve">The </w:t>
      </w:r>
      <w:r w:rsidR="00CF312F">
        <w:t>Senior Director, Assistant Director, or Program Directors input benchmark expectations from Benchmark Meeting and analyze results on a continual basis.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4853C8C2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 xml:space="preserve">Louisville Urban League </w:t>
      </w:r>
      <w:r w:rsidR="00CF312F">
        <w:t>has generated enrollment for a program or event.</w:t>
      </w:r>
    </w:p>
    <w:p w14:paraId="1BC9BDF0" w14:textId="485AD2B1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CF312F">
        <w:t>Senior Director, Assistant Director, or Program Directors specifies program within system and inputs benchmark expectations generated from Benchmark Meeting.</w:t>
      </w:r>
    </w:p>
    <w:p w14:paraId="038FA375" w14:textId="5B82F28A" w:rsidR="00261C6C" w:rsidRDefault="002841F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CF312F">
        <w:t>system saves benchmarks according to program specified.</w:t>
      </w:r>
    </w:p>
    <w:p w14:paraId="387E83C4" w14:textId="6B3A98FA" w:rsidR="00261C6C" w:rsidRDefault="00CF312F" w:rsidP="006D4B35">
      <w:pPr>
        <w:pStyle w:val="ListParagraph"/>
        <w:numPr>
          <w:ilvl w:val="0"/>
          <w:numId w:val="23"/>
        </w:numPr>
      </w:pPr>
      <w:r>
        <w:t>Program Dir</w:t>
      </w:r>
      <w:r w:rsidR="00974D70">
        <w:t xml:space="preserve">ectors enter in daily </w:t>
      </w:r>
      <w:r w:rsidR="00906AF7">
        <w:t>figures according to determined benchmarks.</w:t>
      </w:r>
    </w:p>
    <w:p w14:paraId="4C621E8B" w14:textId="53913460" w:rsidR="00906AF7" w:rsidRDefault="00906AF7" w:rsidP="006D4B35">
      <w:pPr>
        <w:pStyle w:val="ListParagraph"/>
        <w:numPr>
          <w:ilvl w:val="0"/>
          <w:numId w:val="23"/>
        </w:numPr>
      </w:pPr>
      <w:r>
        <w:t xml:space="preserve">The Senior Director </w:t>
      </w:r>
      <w:r w:rsidR="008E3C3B">
        <w:t xml:space="preserve">or Assistant Director evaluate and analyze </w:t>
      </w:r>
      <w:r>
        <w:t>benchmarks at end of program.</w:t>
      </w:r>
    </w:p>
    <w:p w14:paraId="49AF83D9" w14:textId="6D61F944" w:rsidR="00AD5228" w:rsidRDefault="00AD5228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1D330ACB" w:rsidR="009A1E00" w:rsidRDefault="00927B75" w:rsidP="009D190D">
      <w:pPr>
        <w:pStyle w:val="InfoBlue"/>
      </w:pPr>
      <w:r>
        <w:t xml:space="preserve">1.  </w:t>
      </w:r>
      <w:r w:rsidR="00906AF7">
        <w:t>Program must have enrollees.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51E733A" w:rsidR="009A1E00" w:rsidRDefault="00906AF7" w:rsidP="009D190D">
      <w:pPr>
        <w:pStyle w:val="InfoBlue"/>
        <w:numPr>
          <w:ilvl w:val="0"/>
          <w:numId w:val="24"/>
        </w:numPr>
      </w:pPr>
      <w:r>
        <w:t>Benchmark figures exist for analysis and reporting purposes.</w:t>
      </w: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974D70" w:rsidRDefault="00974D70">
      <w:pPr>
        <w:spacing w:line="240" w:lineRule="auto"/>
      </w:pPr>
      <w:r>
        <w:separator/>
      </w:r>
    </w:p>
  </w:endnote>
  <w:endnote w:type="continuationSeparator" w:id="0">
    <w:p w14:paraId="6B0193C9" w14:textId="77777777" w:rsidR="00974D70" w:rsidRDefault="00974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4D70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974D70" w:rsidRDefault="00974D7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974D70" w:rsidRDefault="00974D70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522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974D70" w:rsidRDefault="00974D7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522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974D70" w:rsidRDefault="00974D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974D70" w:rsidRDefault="00974D70">
      <w:pPr>
        <w:spacing w:line="240" w:lineRule="auto"/>
      </w:pPr>
      <w:r>
        <w:separator/>
      </w:r>
    </w:p>
  </w:footnote>
  <w:footnote w:type="continuationSeparator" w:id="0">
    <w:p w14:paraId="05E96243" w14:textId="77777777" w:rsidR="00974D70" w:rsidRDefault="00974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974D70" w:rsidRDefault="00974D70">
    <w:pPr>
      <w:rPr>
        <w:sz w:val="24"/>
      </w:rPr>
    </w:pPr>
  </w:p>
  <w:p w14:paraId="1D7EC647" w14:textId="77777777" w:rsidR="00974D70" w:rsidRDefault="00974D70">
    <w:pPr>
      <w:pBdr>
        <w:top w:val="single" w:sz="6" w:space="1" w:color="auto"/>
      </w:pBdr>
      <w:rPr>
        <w:sz w:val="24"/>
      </w:rPr>
    </w:pPr>
  </w:p>
  <w:p w14:paraId="2389530F" w14:textId="77777777" w:rsidR="00974D70" w:rsidRDefault="008E3C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74D70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974D70" w:rsidRDefault="00974D70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974D70" w:rsidRDefault="00974D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4D70" w14:paraId="1C48D847" w14:textId="77777777">
      <w:tc>
        <w:tcPr>
          <w:tcW w:w="6379" w:type="dxa"/>
        </w:tcPr>
        <w:p w14:paraId="64FF6AEC" w14:textId="77777777" w:rsidR="00974D70" w:rsidRDefault="00974D70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974D70" w:rsidRDefault="00974D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74D70" w14:paraId="2098EE37" w14:textId="77777777">
      <w:tc>
        <w:tcPr>
          <w:tcW w:w="6379" w:type="dxa"/>
        </w:tcPr>
        <w:p w14:paraId="319DDACF" w14:textId="3C38A0FE" w:rsidR="00974D70" w:rsidRDefault="008E3C3B" w:rsidP="00CF312F">
          <w:fldSimple w:instr="title  \* Mergeformat ">
            <w:r w:rsidR="00974D70">
              <w:t>Use Case Specification: Track Benchmarks</w:t>
            </w:r>
          </w:fldSimple>
        </w:p>
      </w:tc>
      <w:tc>
        <w:tcPr>
          <w:tcW w:w="3179" w:type="dxa"/>
        </w:tcPr>
        <w:p w14:paraId="0FE007D3" w14:textId="77777777" w:rsidR="00974D70" w:rsidRDefault="00974D70" w:rsidP="00C27CC8">
          <w:r>
            <w:t xml:space="preserve">  Date:  3/15/2011</w:t>
          </w:r>
        </w:p>
      </w:tc>
    </w:tr>
  </w:tbl>
  <w:p w14:paraId="25F76F2D" w14:textId="77777777" w:rsidR="00974D70" w:rsidRDefault="00974D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6"/>
  </w:num>
  <w:num w:numId="23">
    <w:abstractNumId w:val="11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558B3"/>
    <w:rsid w:val="000C61A7"/>
    <w:rsid w:val="000E2333"/>
    <w:rsid w:val="00136DB5"/>
    <w:rsid w:val="0020516E"/>
    <w:rsid w:val="0025393F"/>
    <w:rsid w:val="00261C6C"/>
    <w:rsid w:val="002841F7"/>
    <w:rsid w:val="00347332"/>
    <w:rsid w:val="003B7C06"/>
    <w:rsid w:val="004332C0"/>
    <w:rsid w:val="004D2833"/>
    <w:rsid w:val="005079F3"/>
    <w:rsid w:val="00621785"/>
    <w:rsid w:val="00631A9B"/>
    <w:rsid w:val="00661A06"/>
    <w:rsid w:val="006D4B35"/>
    <w:rsid w:val="00713EE5"/>
    <w:rsid w:val="00732B76"/>
    <w:rsid w:val="00790748"/>
    <w:rsid w:val="008E3C3B"/>
    <w:rsid w:val="00906AF7"/>
    <w:rsid w:val="00927B75"/>
    <w:rsid w:val="00974D70"/>
    <w:rsid w:val="00980B98"/>
    <w:rsid w:val="0098644F"/>
    <w:rsid w:val="009A1E00"/>
    <w:rsid w:val="009C078E"/>
    <w:rsid w:val="009D190D"/>
    <w:rsid w:val="00A22042"/>
    <w:rsid w:val="00AC3EF1"/>
    <w:rsid w:val="00AD08DD"/>
    <w:rsid w:val="00AD5228"/>
    <w:rsid w:val="00AE19B8"/>
    <w:rsid w:val="00BF046F"/>
    <w:rsid w:val="00C27CC8"/>
    <w:rsid w:val="00CA0558"/>
    <w:rsid w:val="00CB6E9C"/>
    <w:rsid w:val="00CC6067"/>
    <w:rsid w:val="00CF312F"/>
    <w:rsid w:val="00DC201C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9</TotalTime>
  <Pages>4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5</cp:revision>
  <cp:lastPrinted>2011-02-23T16:45:00Z</cp:lastPrinted>
  <dcterms:created xsi:type="dcterms:W3CDTF">2011-03-15T22:12:00Z</dcterms:created>
  <dcterms:modified xsi:type="dcterms:W3CDTF">2011-03-16T17:41:00Z</dcterms:modified>
</cp:coreProperties>
</file>