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A112D0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4C0F68D6" w:rsidR="009A1E00" w:rsidRDefault="007C7B5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CF312F">
        <w:t xml:space="preserve">Track </w:t>
      </w:r>
      <w:r w:rsidR="00A04814">
        <w:t>Outcomes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5CFA543E" w:rsidR="009A1E00" w:rsidRDefault="004332C0" w:rsidP="00A04814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CF312F">
              <w:t xml:space="preserve">Track </w:t>
            </w:r>
            <w:r w:rsidR="00A04814">
              <w:t>Outcomes</w:t>
            </w:r>
          </w:p>
        </w:tc>
        <w:tc>
          <w:tcPr>
            <w:tcW w:w="2304" w:type="dxa"/>
          </w:tcPr>
          <w:p w14:paraId="0E36AF88" w14:textId="159D1ABE" w:rsidR="009A1E00" w:rsidRDefault="00261C6C" w:rsidP="00261C6C">
            <w:pPr>
              <w:pStyle w:val="Tabletext"/>
            </w:pPr>
            <w:r>
              <w:t>Josh Wachsman</w:t>
            </w:r>
            <w:r w:rsidR="00A04814">
              <w:t>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453223D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079D2D04" w:rsidR="00E218AE" w:rsidRDefault="00E218AE" w:rsidP="00AD08DD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C5FB078" w14:textId="544D4DFA" w:rsidR="00C44BE2" w:rsidRPr="00AD08DD" w:rsidRDefault="00C44BE2" w:rsidP="00C44BE2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>
        <w:rPr>
          <w:noProof/>
        </w:rPr>
        <w:tab/>
        <w:t>4</w:t>
      </w:r>
    </w:p>
    <w:p w14:paraId="043690DA" w14:textId="77777777" w:rsidR="00C44BE2" w:rsidRPr="00C44BE2" w:rsidRDefault="00C44BE2" w:rsidP="00C44BE2"/>
    <w:p w14:paraId="33AB39E1" w14:textId="3BF33C95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7C7B5C">
        <w:lastRenderedPageBreak/>
        <w:fldChar w:fldCharType="begin"/>
      </w:r>
      <w:r w:rsidR="007C7B5C">
        <w:instrText xml:space="preserve">title  \* Mergeformat </w:instrText>
      </w:r>
      <w:r w:rsidR="007C7B5C">
        <w:fldChar w:fldCharType="separate"/>
      </w:r>
      <w:r w:rsidR="00E218AE">
        <w:t xml:space="preserve">Use Case </w:t>
      </w:r>
      <w:r w:rsidR="00A22042">
        <w:t xml:space="preserve">Specification: </w:t>
      </w:r>
      <w:r w:rsidR="00CF312F">
        <w:t xml:space="preserve">Track </w:t>
      </w:r>
      <w:r w:rsidR="00A04814">
        <w:t>Outcomes</w:t>
      </w:r>
      <w:r w:rsidR="007C7B5C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1746E3C8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CF312F">
        <w:t xml:space="preserve">Track </w:t>
      </w:r>
      <w:r w:rsidR="00A04814">
        <w:t>Outcomes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744D0544" w:rsidR="009A1E00" w:rsidRPr="006D4B35" w:rsidRDefault="006D4B35" w:rsidP="009D190D">
      <w:pPr>
        <w:pStyle w:val="InfoBlue"/>
      </w:pPr>
      <w:r>
        <w:t xml:space="preserve">The </w:t>
      </w:r>
      <w:r w:rsidR="00CF312F">
        <w:t xml:space="preserve">Senior Director, Assistant Director, or Program Directors input </w:t>
      </w:r>
      <w:r w:rsidR="00A04814">
        <w:t>outcome</w:t>
      </w:r>
      <w:r w:rsidR="00CF312F">
        <w:t xml:space="preserve"> expectations from </w:t>
      </w:r>
      <w:r w:rsidR="00A04814">
        <w:t>results obtained through Participant Satisfaction surveys.  They also review and analyze results from JCPS.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4853C8C2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 xml:space="preserve">Louisville Urban League </w:t>
      </w:r>
      <w:r w:rsidR="00CF312F">
        <w:t>has generated enrollment for a program or event.</w:t>
      </w:r>
    </w:p>
    <w:p w14:paraId="1BC9BDF0" w14:textId="0EDDDA9B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CF312F">
        <w:t xml:space="preserve">Senior Director, Assistant Director, or Program Directors specifies program within system and inputs </w:t>
      </w:r>
      <w:r w:rsidR="00A112D0">
        <w:t>outcome</w:t>
      </w:r>
      <w:r w:rsidR="00CF312F">
        <w:t xml:space="preserve"> expectations generated from</w:t>
      </w:r>
      <w:r w:rsidR="00A112D0">
        <w:t xml:space="preserve"> Outcomes</w:t>
      </w:r>
      <w:r w:rsidR="00CF312F">
        <w:t xml:space="preserve"> Meeting.</w:t>
      </w:r>
    </w:p>
    <w:p w14:paraId="038FA375" w14:textId="6696EA10" w:rsidR="00261C6C" w:rsidRDefault="002841F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CF312F">
        <w:t xml:space="preserve">system saves </w:t>
      </w:r>
      <w:r w:rsidR="00A112D0">
        <w:t>outcomes</w:t>
      </w:r>
      <w:r w:rsidR="00CF312F">
        <w:t xml:space="preserve"> according to program specified.</w:t>
      </w:r>
    </w:p>
    <w:p w14:paraId="387E83C4" w14:textId="3CD657B2" w:rsidR="00261C6C" w:rsidRDefault="00A112D0" w:rsidP="006D4B35">
      <w:pPr>
        <w:pStyle w:val="ListParagraph"/>
        <w:numPr>
          <w:ilvl w:val="0"/>
          <w:numId w:val="23"/>
        </w:numPr>
      </w:pPr>
      <w:r>
        <w:t>Participant Satisfaction survey generated by system.</w:t>
      </w:r>
    </w:p>
    <w:p w14:paraId="24611E5B" w14:textId="222373B7" w:rsidR="00A112D0" w:rsidRDefault="00A112D0" w:rsidP="006D4B35">
      <w:pPr>
        <w:pStyle w:val="ListParagraph"/>
        <w:numPr>
          <w:ilvl w:val="0"/>
          <w:numId w:val="23"/>
        </w:numPr>
      </w:pPr>
      <w:r>
        <w:t>Students/Parents/Guardians complete Participant Satisfaction survey.</w:t>
      </w:r>
    </w:p>
    <w:p w14:paraId="05EF2691" w14:textId="38B88186" w:rsidR="00A112D0" w:rsidRDefault="00A112D0" w:rsidP="006D4B35">
      <w:pPr>
        <w:pStyle w:val="ListParagraph"/>
        <w:numPr>
          <w:ilvl w:val="0"/>
          <w:numId w:val="23"/>
        </w:numPr>
      </w:pPr>
      <w:r>
        <w:t>System uploads results to outcomes report according to program.</w:t>
      </w:r>
    </w:p>
    <w:p w14:paraId="451B05C0" w14:textId="1AB425A8" w:rsidR="00A112D0" w:rsidRDefault="00A112D0" w:rsidP="006D4B35">
      <w:pPr>
        <w:pStyle w:val="ListParagraph"/>
        <w:numPr>
          <w:ilvl w:val="0"/>
          <w:numId w:val="23"/>
        </w:numPr>
      </w:pPr>
      <w:r>
        <w:t>The Senior Director or Assistant Director evaluate and analyze outcomes.</w:t>
      </w:r>
    </w:p>
    <w:p w14:paraId="23B357E2" w14:textId="323F2C21" w:rsidR="007C7B5C" w:rsidRDefault="007C7B5C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445B90D1" w:rsidR="003B7C06" w:rsidRDefault="003B7C06" w:rsidP="00A112D0">
      <w:pPr>
        <w:pStyle w:val="Heading2"/>
      </w:pPr>
      <w:r>
        <w:t>Pre-condition One</w:t>
      </w:r>
    </w:p>
    <w:p w14:paraId="43F90C59" w14:textId="665E9935" w:rsidR="00A112D0" w:rsidRPr="00A112D0" w:rsidRDefault="00A112D0" w:rsidP="00A112D0">
      <w:pPr>
        <w:ind w:left="720"/>
      </w:pPr>
      <w:r>
        <w:t>1.  Program must have enrollees.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D5D9635" w:rsidR="009A1E00" w:rsidRDefault="00A04814" w:rsidP="009D190D">
      <w:pPr>
        <w:pStyle w:val="InfoBlue"/>
        <w:numPr>
          <w:ilvl w:val="0"/>
          <w:numId w:val="24"/>
        </w:numPr>
      </w:pPr>
      <w:r>
        <w:t xml:space="preserve">System </w:t>
      </w:r>
      <w:r w:rsidR="002841F7">
        <w:t>retain</w:t>
      </w:r>
      <w:r>
        <w:t>s</w:t>
      </w:r>
      <w:r w:rsidR="002841F7">
        <w:t xml:space="preserve"> </w:t>
      </w:r>
      <w:r>
        <w:t>results obtained through Participation Satisfaction surveys.</w:t>
      </w:r>
    </w:p>
    <w:p w14:paraId="40A09F46" w14:textId="53F1522C" w:rsidR="00A04814" w:rsidRPr="00A04814" w:rsidRDefault="00A04814" w:rsidP="00A04814">
      <w:pPr>
        <w:rPr>
          <w:rFonts w:ascii="Arial" w:hAnsi="Arial"/>
          <w:b/>
        </w:rPr>
      </w:pPr>
      <w:r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675806D2" w14:textId="56519E20" w:rsidR="00A04814" w:rsidRDefault="00A04814" w:rsidP="00A04814">
      <w:pPr>
        <w:pStyle w:val="InfoBlue"/>
      </w:pPr>
      <w:r>
        <w:t>2.    System retains results obtained through JCPS.</w:t>
      </w:r>
    </w:p>
    <w:p w14:paraId="74D23DFA" w14:textId="1644C576" w:rsidR="00A04814" w:rsidRPr="00A04814" w:rsidRDefault="00A04814" w:rsidP="00A04814">
      <w:pPr>
        <w:pStyle w:val="BodyText"/>
        <w:ind w:left="0"/>
      </w:pP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0558B3" w:rsidRDefault="000558B3">
      <w:pPr>
        <w:spacing w:line="240" w:lineRule="auto"/>
      </w:pPr>
      <w:r>
        <w:separator/>
      </w:r>
    </w:p>
  </w:endnote>
  <w:endnote w:type="continuationSeparator" w:id="0">
    <w:p w14:paraId="6B0193C9" w14:textId="77777777" w:rsidR="000558B3" w:rsidRDefault="00055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58B3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0558B3" w:rsidRDefault="000558B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0558B3" w:rsidRDefault="000558B3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B5C">
            <w:fldChar w:fldCharType="begin"/>
          </w:r>
          <w:r w:rsidR="007C7B5C">
            <w:instrText xml:space="preserve"> DOCPROPERTY "Company"  \* MERGEFORMAT </w:instrText>
          </w:r>
          <w:r w:rsidR="007C7B5C">
            <w:fldChar w:fldCharType="separate"/>
          </w:r>
          <w:r>
            <w:t>JKL Systems</w:t>
          </w:r>
          <w:r w:rsidR="007C7B5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7B5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0558B3" w:rsidRDefault="000558B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C7B5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0558B3" w:rsidRDefault="00055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0558B3" w:rsidRDefault="000558B3">
      <w:pPr>
        <w:spacing w:line="240" w:lineRule="auto"/>
      </w:pPr>
      <w:r>
        <w:separator/>
      </w:r>
    </w:p>
  </w:footnote>
  <w:footnote w:type="continuationSeparator" w:id="0">
    <w:p w14:paraId="05E96243" w14:textId="77777777" w:rsidR="000558B3" w:rsidRDefault="00055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0558B3" w:rsidRDefault="000558B3">
    <w:pPr>
      <w:rPr>
        <w:sz w:val="24"/>
      </w:rPr>
    </w:pPr>
  </w:p>
  <w:p w14:paraId="1D7EC647" w14:textId="77777777" w:rsidR="000558B3" w:rsidRDefault="000558B3">
    <w:pPr>
      <w:pBdr>
        <w:top w:val="single" w:sz="6" w:space="1" w:color="auto"/>
      </w:pBdr>
      <w:rPr>
        <w:sz w:val="24"/>
      </w:rPr>
    </w:pPr>
  </w:p>
  <w:p w14:paraId="2389530F" w14:textId="77777777" w:rsidR="000558B3" w:rsidRDefault="007C7B5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558B3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0558B3" w:rsidRDefault="000558B3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0558B3" w:rsidRDefault="00055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558B3" w14:paraId="1C48D847" w14:textId="77777777">
      <w:tc>
        <w:tcPr>
          <w:tcW w:w="6379" w:type="dxa"/>
        </w:tcPr>
        <w:p w14:paraId="64FF6AEC" w14:textId="77777777" w:rsidR="000558B3" w:rsidRDefault="000558B3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0558B3" w:rsidRDefault="000558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558B3" w14:paraId="2098EE37" w14:textId="77777777">
      <w:tc>
        <w:tcPr>
          <w:tcW w:w="6379" w:type="dxa"/>
        </w:tcPr>
        <w:p w14:paraId="319DDACF" w14:textId="59694948" w:rsidR="000558B3" w:rsidRDefault="007C7B5C" w:rsidP="00A0481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558B3">
            <w:t xml:space="preserve">Use Case Specification: </w:t>
          </w:r>
          <w:r w:rsidR="00CF312F">
            <w:t xml:space="preserve">Track </w:t>
          </w:r>
          <w:r w:rsidR="00A04814">
            <w:t>Outcomes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0558B3" w:rsidRDefault="000558B3" w:rsidP="00C27CC8">
          <w:r>
            <w:t xml:space="preserve">  Date:  3/15/2011</w:t>
          </w:r>
        </w:p>
      </w:tc>
    </w:tr>
  </w:tbl>
  <w:p w14:paraId="25F76F2D" w14:textId="77777777" w:rsidR="000558B3" w:rsidRDefault="00055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70A2EB5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7"/>
  </w:num>
  <w:num w:numId="18">
    <w:abstractNumId w:val="5"/>
  </w:num>
  <w:num w:numId="19">
    <w:abstractNumId w:val="15"/>
  </w:num>
  <w:num w:numId="20">
    <w:abstractNumId w:val="7"/>
  </w:num>
  <w:num w:numId="21">
    <w:abstractNumId w:val="20"/>
  </w:num>
  <w:num w:numId="22">
    <w:abstractNumId w:val="6"/>
  </w:num>
  <w:num w:numId="23">
    <w:abstractNumId w:val="11"/>
  </w:num>
  <w:num w:numId="24">
    <w:abstractNumId w:val="16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558B3"/>
    <w:rsid w:val="000C61A7"/>
    <w:rsid w:val="000E2333"/>
    <w:rsid w:val="00136DB5"/>
    <w:rsid w:val="0020516E"/>
    <w:rsid w:val="0025393F"/>
    <w:rsid w:val="00261C6C"/>
    <w:rsid w:val="002841F7"/>
    <w:rsid w:val="00347332"/>
    <w:rsid w:val="003B7C06"/>
    <w:rsid w:val="004332C0"/>
    <w:rsid w:val="004D2833"/>
    <w:rsid w:val="005079F3"/>
    <w:rsid w:val="00621785"/>
    <w:rsid w:val="00631A9B"/>
    <w:rsid w:val="00661A06"/>
    <w:rsid w:val="006D4B35"/>
    <w:rsid w:val="00713EE5"/>
    <w:rsid w:val="00732B76"/>
    <w:rsid w:val="00790748"/>
    <w:rsid w:val="007C7B5C"/>
    <w:rsid w:val="00927B75"/>
    <w:rsid w:val="00980B98"/>
    <w:rsid w:val="0098644F"/>
    <w:rsid w:val="009A1E00"/>
    <w:rsid w:val="009C078E"/>
    <w:rsid w:val="009D190D"/>
    <w:rsid w:val="00A04814"/>
    <w:rsid w:val="00A112D0"/>
    <w:rsid w:val="00A22042"/>
    <w:rsid w:val="00AC3EF1"/>
    <w:rsid w:val="00AD08DD"/>
    <w:rsid w:val="00AE19B8"/>
    <w:rsid w:val="00BF046F"/>
    <w:rsid w:val="00C27CC8"/>
    <w:rsid w:val="00C44BE2"/>
    <w:rsid w:val="00CA0558"/>
    <w:rsid w:val="00CB6E9C"/>
    <w:rsid w:val="00CC6067"/>
    <w:rsid w:val="00CF312F"/>
    <w:rsid w:val="00DC201C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15</TotalTime>
  <Pages>4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5</cp:revision>
  <cp:lastPrinted>2011-02-23T16:45:00Z</cp:lastPrinted>
  <dcterms:created xsi:type="dcterms:W3CDTF">2011-03-16T00:25:00Z</dcterms:created>
  <dcterms:modified xsi:type="dcterms:W3CDTF">2011-03-16T17:41:00Z</dcterms:modified>
</cp:coreProperties>
</file>