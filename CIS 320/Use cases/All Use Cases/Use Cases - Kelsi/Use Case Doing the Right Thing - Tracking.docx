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1" w:rsidRDefault="00920A05">
      <w:pPr>
        <w:pStyle w:val="Title"/>
        <w:jc w:val="right"/>
      </w:pPr>
      <w:fldSimple w:instr=" SUBJECT  \* MERGEFORMAT ">
        <w:r w:rsidR="00CD03CF">
          <w:t>Louisville Urban League Youth Development and Education Project</w:t>
        </w:r>
      </w:fldSimple>
    </w:p>
    <w:p w:rsidR="00F745A1" w:rsidRDefault="00920A05">
      <w:pPr>
        <w:pStyle w:val="Title"/>
        <w:jc w:val="right"/>
      </w:pPr>
      <w:fldSimple w:instr="title  \* Mergeformat ">
        <w:r w:rsidR="00CD03CF">
          <w:t xml:space="preserve">Use Case Specification:  Track Students for </w:t>
        </w:r>
        <w:r w:rsidR="00E14698">
          <w:t>"Doing the Right Thing" (community engagement)</w:t>
        </w:r>
      </w:fldSimple>
    </w:p>
    <w:p w:rsidR="00F745A1" w:rsidRDefault="00F745A1">
      <w:pPr>
        <w:pStyle w:val="Title"/>
        <w:jc w:val="right"/>
      </w:pPr>
    </w:p>
    <w:p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745A1" w:rsidRDefault="00F745A1"/>
    <w:p w:rsidR="00F745A1" w:rsidRDefault="00F745A1"/>
    <w:p w:rsidR="00F745A1" w:rsidRDefault="00F745A1">
      <w:pPr>
        <w:pStyle w:val="BodyText"/>
      </w:pPr>
    </w:p>
    <w:p w:rsidR="00F745A1" w:rsidRDefault="00F745A1">
      <w:pPr>
        <w:pStyle w:val="BodyText"/>
      </w:pPr>
    </w:p>
    <w:p w:rsidR="00F745A1" w:rsidRDefault="00F745A1">
      <w:pPr>
        <w:sectPr w:rsidR="00F745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745A1"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>
        <w:tc>
          <w:tcPr>
            <w:tcW w:w="2304" w:type="dxa"/>
          </w:tcPr>
          <w:p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745A1" w:rsidRDefault="009F1BB5" w:rsidP="00E14698">
            <w:pPr>
              <w:pStyle w:val="Tabletext"/>
            </w:pPr>
            <w:r>
              <w:t xml:space="preserve">Use Case Specification: Track Students for </w:t>
            </w:r>
            <w:r w:rsidR="00E14698">
              <w:t>“Doing the Right Thing”</w:t>
            </w:r>
          </w:p>
        </w:tc>
        <w:tc>
          <w:tcPr>
            <w:tcW w:w="2304" w:type="dxa"/>
          </w:tcPr>
          <w:p w:rsidR="00F745A1" w:rsidRDefault="00253BAB">
            <w:pPr>
              <w:pStyle w:val="Tabletext"/>
            </w:pPr>
            <w:r>
              <w:t>Kelsi Jones</w:t>
            </w: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</w:tbl>
    <w:p w:rsidR="00F745A1" w:rsidRDefault="00F745A1"/>
    <w:p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:rsidR="00CD03CF" w:rsidRDefault="00920A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20A05">
        <w:fldChar w:fldCharType="begin"/>
      </w:r>
      <w:r w:rsidR="00AE19B8">
        <w:instrText xml:space="preserve"> TOC \o "1-3" </w:instrText>
      </w:r>
      <w:r w:rsidRPr="00920A05"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>
        <w:rPr>
          <w:noProof/>
        </w:rPr>
      </w:r>
      <w:r>
        <w:rPr>
          <w:noProof/>
        </w:rPr>
        <w:fldChar w:fldCharType="separate"/>
      </w:r>
      <w:r w:rsidR="00CD03CF">
        <w:rPr>
          <w:noProof/>
        </w:rPr>
        <w:t>4</w:t>
      </w:r>
      <w:r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4</w:t>
      </w:r>
      <w:r w:rsidR="00920A05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4</w:t>
      </w:r>
      <w:r w:rsidR="00920A05">
        <w:rPr>
          <w:noProof/>
        </w:rPr>
        <w:fldChar w:fldCharType="end"/>
      </w:r>
    </w:p>
    <w:p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5</w:t>
      </w:r>
      <w:r w:rsidR="00920A05">
        <w:rPr>
          <w:noProof/>
        </w:rPr>
        <w:fldChar w:fldCharType="end"/>
      </w:r>
    </w:p>
    <w:p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5</w:t>
      </w:r>
      <w:r w:rsidR="00920A05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5</w:t>
      </w:r>
      <w:r w:rsidR="00920A05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5</w:t>
      </w:r>
      <w:r w:rsidR="00920A05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5</w:t>
      </w:r>
      <w:r w:rsidR="00920A05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5</w:t>
      </w:r>
      <w:r w:rsidR="00920A05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 w:rsidR="00920A05"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 w:rsidR="00920A05">
        <w:rPr>
          <w:noProof/>
        </w:rPr>
      </w:r>
      <w:r w:rsidR="00920A05">
        <w:rPr>
          <w:noProof/>
        </w:rPr>
        <w:fldChar w:fldCharType="separate"/>
      </w:r>
      <w:r>
        <w:rPr>
          <w:noProof/>
        </w:rPr>
        <w:t>5</w:t>
      </w:r>
      <w:r w:rsidR="00920A05">
        <w:rPr>
          <w:noProof/>
        </w:rPr>
        <w:fldChar w:fldCharType="end"/>
      </w:r>
    </w:p>
    <w:p w:rsidR="00F745A1" w:rsidRPr="005102C7" w:rsidRDefault="00920A05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D03CF" w:rsidRPr="005102C7">
          <w:rPr>
            <w:rFonts w:ascii="Times New Roman" w:hAnsi="Times New Roman"/>
          </w:rPr>
          <w:t xml:space="preserve">Use Case Specification:  Track Students for </w:t>
        </w:r>
        <w:r w:rsidR="00E14698">
          <w:rPr>
            <w:rFonts w:ascii="Times New Roman" w:hAnsi="Times New Roman"/>
          </w:rPr>
          <w:t>"Doing</w:t>
        </w:r>
      </w:fldSimple>
      <w:bookmarkStart w:id="1" w:name="_Toc423410237"/>
      <w:bookmarkStart w:id="2" w:name="_Toc425054503"/>
      <w:r w:rsidR="00E14698">
        <w:rPr>
          <w:rFonts w:ascii="Times New Roman" w:hAnsi="Times New Roman"/>
        </w:rPr>
        <w:t xml:space="preserve"> the Right Thing” (community engagement)</w:t>
      </w:r>
      <w:r w:rsidR="00AE19B8" w:rsidRPr="005102C7">
        <w:rPr>
          <w:rFonts w:ascii="Times New Roman" w:hAnsi="Times New Roman"/>
        </w:rPr>
        <w:t xml:space="preserve"> </w:t>
      </w:r>
      <w:bookmarkEnd w:id="1"/>
      <w:bookmarkEnd w:id="2"/>
    </w:p>
    <w:p w:rsidR="00F745A1" w:rsidRPr="005102C7" w:rsidRDefault="00F745A1">
      <w:pPr>
        <w:pStyle w:val="InfoBlue"/>
      </w:pP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3" w:name="_Toc287959445"/>
      <w:bookmarkStart w:id="4" w:name="_Toc423410238"/>
      <w:bookmarkStart w:id="5" w:name="_Toc425054504"/>
      <w:r w:rsidRPr="005102C7">
        <w:rPr>
          <w:rFonts w:ascii="Times New Roman" w:hAnsi="Times New Roman"/>
        </w:rPr>
        <w:t>Use-Case Name</w:t>
      </w:r>
      <w:bookmarkEnd w:id="3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E14698">
        <w:rPr>
          <w:rFonts w:ascii="Times New Roman" w:hAnsi="Times New Roman"/>
        </w:rPr>
        <w:t>“Doing the Right Thing”</w:t>
      </w:r>
    </w:p>
    <w:p w:rsidR="00F745A1" w:rsidRPr="005102C7" w:rsidRDefault="00AE19B8">
      <w:pPr>
        <w:pStyle w:val="Heading2"/>
        <w:rPr>
          <w:rFonts w:ascii="Times New Roman" w:hAnsi="Times New Roman"/>
        </w:rPr>
      </w:pPr>
      <w:bookmarkStart w:id="6" w:name="_Toc287959446"/>
      <w:r w:rsidRPr="005102C7">
        <w:rPr>
          <w:rFonts w:ascii="Times New Roman" w:hAnsi="Times New Roman"/>
        </w:rPr>
        <w:t>Brief Description</w:t>
      </w:r>
      <w:bookmarkEnd w:id="4"/>
      <w:bookmarkEnd w:id="5"/>
      <w:bookmarkEnd w:id="6"/>
    </w:p>
    <w:p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r w:rsidR="00443965" w:rsidRPr="005102C7">
        <w:t>and enter</w:t>
      </w:r>
      <w:r w:rsidRPr="005102C7">
        <w:t xml:space="preserve"> attendance records into the system</w:t>
      </w:r>
      <w:r w:rsidR="00C43F0D" w:rsidRPr="005102C7">
        <w:t>.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287959447"/>
      <w:r w:rsidRPr="005102C7">
        <w:rPr>
          <w:rFonts w:ascii="Times New Roman" w:hAnsi="Times New Roman"/>
        </w:rPr>
        <w:t>Flow of Events</w:t>
      </w:r>
      <w:bookmarkEnd w:id="7"/>
      <w:bookmarkEnd w:id="8"/>
      <w:bookmarkEnd w:id="9"/>
    </w:p>
    <w:p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287959448"/>
      <w:r w:rsidRPr="005102C7">
        <w:rPr>
          <w:rFonts w:ascii="Times New Roman" w:hAnsi="Times New Roman"/>
        </w:rPr>
        <w:t>Basic Flow</w:t>
      </w:r>
      <w:bookmarkEnd w:id="10"/>
      <w:bookmarkEnd w:id="11"/>
      <w:bookmarkEnd w:id="12"/>
      <w:r w:rsidRPr="005102C7">
        <w:rPr>
          <w:rFonts w:ascii="Times New Roman" w:hAnsi="Times New Roman"/>
        </w:rPr>
        <w:t xml:space="preserve"> </w:t>
      </w:r>
    </w:p>
    <w:p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443965">
        <w:rPr>
          <w:rFonts w:ascii="Times New Roman" w:hAnsi="Times New Roman"/>
          <w:i w:val="0"/>
        </w:rPr>
        <w:t>Education Summit</w:t>
      </w:r>
      <w:r w:rsidRPr="005102C7">
        <w:rPr>
          <w:rFonts w:ascii="Times New Roman" w:hAnsi="Times New Roman"/>
          <w:i w:val="0"/>
        </w:rPr>
        <w:t xml:space="preserve"> Program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:rsidR="0016336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:rsidR="0096643A" w:rsidRPr="0096643A" w:rsidRDefault="0096643A" w:rsidP="0096643A">
      <w:pPr>
        <w:ind w:left="720"/>
      </w:pPr>
      <w:r w:rsidRPr="0096643A">
        <w:rPr>
          <w:b/>
        </w:rPr>
        <w:t>6.</w:t>
      </w:r>
      <w:r>
        <w:t xml:space="preserve"> </w:t>
      </w:r>
      <w:r>
        <w:tab/>
        <w:t>Use case ends</w:t>
      </w:r>
    </w:p>
    <w:p w:rsidR="00C43F0D" w:rsidRPr="005102C7" w:rsidRDefault="00C43F0D" w:rsidP="00163367"/>
    <w:p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:rsidR="00C43F0D" w:rsidRPr="005102C7" w:rsidRDefault="00C43F0D" w:rsidP="00C43F0D">
      <w:pPr>
        <w:ind w:left="720"/>
      </w:pPr>
      <w:r w:rsidRPr="005102C7">
        <w:t>None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</w:t>
      </w:r>
      <w:r w:rsidR="00E14698">
        <w:rPr>
          <w:rFonts w:ascii="Times New Roman" w:hAnsi="Times New Roman"/>
          <w:b w:val="0"/>
        </w:rPr>
        <w:t>“Doing the Right Thing”</w:t>
      </w:r>
      <w:r w:rsidRPr="005102C7">
        <w:rPr>
          <w:rFonts w:ascii="Times New Roman" w:hAnsi="Times New Roman"/>
          <w:b w:val="0"/>
        </w:rPr>
        <w:t xml:space="preserve">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70F" w:rsidRDefault="0017470F">
      <w:pPr>
        <w:spacing w:line="240" w:lineRule="auto"/>
      </w:pPr>
      <w:r>
        <w:separator/>
      </w:r>
    </w:p>
  </w:endnote>
  <w:endnote w:type="continuationSeparator" w:id="0">
    <w:p w:rsidR="0017470F" w:rsidRDefault="00174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74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920A05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291168">
              <w:t>JKL Systems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96643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jc w:val="right"/>
          </w:pPr>
          <w:r>
            <w:t xml:space="preserve">Page </w:t>
          </w:r>
          <w:r w:rsidR="00920A0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920A05">
            <w:rPr>
              <w:rStyle w:val="PageNumber"/>
            </w:rPr>
            <w:fldChar w:fldCharType="separate"/>
          </w:r>
          <w:r w:rsidR="0096643A">
            <w:rPr>
              <w:rStyle w:val="PageNumber"/>
              <w:noProof/>
            </w:rPr>
            <w:t>4</w:t>
          </w:r>
          <w:r w:rsidR="00920A05">
            <w:rPr>
              <w:rStyle w:val="PageNumber"/>
            </w:rPr>
            <w:fldChar w:fldCharType="end"/>
          </w:r>
        </w:p>
      </w:tc>
    </w:tr>
  </w:tbl>
  <w:p w:rsidR="00F745A1" w:rsidRDefault="00F74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70F" w:rsidRDefault="0017470F">
      <w:pPr>
        <w:spacing w:line="240" w:lineRule="auto"/>
      </w:pPr>
      <w:r>
        <w:separator/>
      </w:r>
    </w:p>
  </w:footnote>
  <w:footnote w:type="continuationSeparator" w:id="0">
    <w:p w:rsidR="0017470F" w:rsidRDefault="001747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A1" w:rsidRDefault="00F745A1">
    <w:pPr>
      <w:rPr>
        <w:sz w:val="24"/>
      </w:rPr>
    </w:pPr>
  </w:p>
  <w:p w:rsidR="00F745A1" w:rsidRDefault="00F745A1">
    <w:pPr>
      <w:pBdr>
        <w:top w:val="single" w:sz="6" w:space="1" w:color="auto"/>
      </w:pBdr>
      <w:rPr>
        <w:sz w:val="24"/>
      </w:rPr>
    </w:pPr>
  </w:p>
  <w:p w:rsidR="00F745A1" w:rsidRDefault="00920A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:rsidR="00F745A1" w:rsidRDefault="00F745A1">
    <w:pPr>
      <w:pBdr>
        <w:bottom w:val="single" w:sz="6" w:space="1" w:color="auto"/>
      </w:pBdr>
      <w:jc w:val="right"/>
      <w:rPr>
        <w:sz w:val="24"/>
      </w:rPr>
    </w:pPr>
  </w:p>
  <w:p w:rsidR="00F745A1" w:rsidRDefault="00F745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45A1">
      <w:tc>
        <w:tcPr>
          <w:tcW w:w="6379" w:type="dxa"/>
        </w:tcPr>
        <w:p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>
      <w:tc>
        <w:tcPr>
          <w:tcW w:w="6379" w:type="dxa"/>
        </w:tcPr>
        <w:p w:rsidR="00F745A1" w:rsidRDefault="00920A05" w:rsidP="00E14698">
          <w:fldSimple w:instr="title  \* Mergeformat ">
            <w:r w:rsidR="009F1BB5">
              <w:t xml:space="preserve">Use Case Specification: Track Students for </w:t>
            </w:r>
            <w:r w:rsidR="00E14698">
              <w:t>"Doing the Right Thing"</w:t>
            </w:r>
          </w:fldSimple>
        </w:p>
      </w:tc>
      <w:tc>
        <w:tcPr>
          <w:tcW w:w="3179" w:type="dxa"/>
        </w:tcPr>
        <w:p w:rsidR="00F745A1" w:rsidRDefault="009F1BB5" w:rsidP="009F1BB5">
          <w:r>
            <w:t xml:space="preserve">  Date:  3</w:t>
          </w:r>
          <w:r w:rsidR="00AE19B8">
            <w:t>/</w:t>
          </w:r>
          <w:r w:rsidR="00253BAB">
            <w:t>16</w:t>
          </w:r>
          <w:r w:rsidR="00AE19B8">
            <w:t>/</w:t>
          </w:r>
          <w:r>
            <w:t>2011</w:t>
          </w:r>
        </w:p>
      </w:tc>
    </w:tr>
  </w:tbl>
  <w:p w:rsidR="00F745A1" w:rsidRDefault="00F74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71DA4"/>
    <w:rsid w:val="00163367"/>
    <w:rsid w:val="0017470F"/>
    <w:rsid w:val="002436D0"/>
    <w:rsid w:val="00253BAB"/>
    <w:rsid w:val="00291168"/>
    <w:rsid w:val="002C33C0"/>
    <w:rsid w:val="003F4F21"/>
    <w:rsid w:val="00426CAD"/>
    <w:rsid w:val="00443965"/>
    <w:rsid w:val="005102C7"/>
    <w:rsid w:val="005434C5"/>
    <w:rsid w:val="00682B16"/>
    <w:rsid w:val="008B3B97"/>
    <w:rsid w:val="008E221D"/>
    <w:rsid w:val="00900CDB"/>
    <w:rsid w:val="00920A05"/>
    <w:rsid w:val="0096643A"/>
    <w:rsid w:val="009F10F7"/>
    <w:rsid w:val="009F1BB5"/>
    <w:rsid w:val="00AE19B8"/>
    <w:rsid w:val="00BD6F06"/>
    <w:rsid w:val="00C43F0D"/>
    <w:rsid w:val="00C6161C"/>
    <w:rsid w:val="00CA0558"/>
    <w:rsid w:val="00CD03CF"/>
    <w:rsid w:val="00D332A9"/>
    <w:rsid w:val="00D60AC6"/>
    <w:rsid w:val="00D73A9D"/>
    <w:rsid w:val="00E14698"/>
    <w:rsid w:val="00E60DA3"/>
    <w:rsid w:val="00EC5893"/>
    <w:rsid w:val="00F4334C"/>
    <w:rsid w:val="00F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Kelsi</cp:lastModifiedBy>
  <cp:revision>4</cp:revision>
  <cp:lastPrinted>2011-02-23T16:45:00Z</cp:lastPrinted>
  <dcterms:created xsi:type="dcterms:W3CDTF">2011-03-16T15:04:00Z</dcterms:created>
  <dcterms:modified xsi:type="dcterms:W3CDTF">2011-03-16T17:46:00Z</dcterms:modified>
</cp:coreProperties>
</file>