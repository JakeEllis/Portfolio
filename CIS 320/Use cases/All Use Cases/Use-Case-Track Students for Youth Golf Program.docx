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DE1D48">
      <w:pPr>
        <w:pStyle w:val="Title"/>
        <w:jc w:val="right"/>
      </w:pPr>
      <w:r>
        <w:fldChar w:fldCharType="begin"/>
      </w:r>
      <w:r w:rsidR="00F745A1"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:rsidR="00F745A1" w:rsidRDefault="00DE1D48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  <w:r w:rsidR="0047679A">
          <w:t>Youth Golf Program</w:t>
        </w:r>
      </w:fldSimple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 w:rsidP="0047679A">
            <w:pPr>
              <w:pStyle w:val="Tabletext"/>
            </w:pPr>
            <w:r>
              <w:t xml:space="preserve">Use Case Specification: Track Students for </w:t>
            </w:r>
            <w:r w:rsidR="0047679A">
              <w:t>Youth Golf Program</w:t>
            </w:r>
          </w:p>
        </w:tc>
        <w:tc>
          <w:tcPr>
            <w:tcW w:w="2304" w:type="dxa"/>
          </w:tcPr>
          <w:p w:rsidR="00F745A1" w:rsidRDefault="009F1BB5" w:rsidP="0047679A">
            <w:pPr>
              <w:pStyle w:val="Tabletext"/>
            </w:pPr>
            <w:r>
              <w:t>Kelli Fowler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DE1D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E1D48">
        <w:fldChar w:fldCharType="begin"/>
      </w:r>
      <w:r w:rsidR="00AE19B8">
        <w:instrText xml:space="preserve"> TOC \o "1-3" </w:instrText>
      </w:r>
      <w:r w:rsidRPr="00DE1D48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4</w:t>
      </w:r>
      <w:r w:rsidR="00DE1D4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4</w:t>
      </w:r>
      <w:r w:rsidR="00DE1D48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_Toc287959449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4</w:t>
      </w:r>
      <w:r w:rsidR="00DE1D48">
        <w:rPr>
          <w:noProof/>
        </w:rPr>
        <w:fldChar w:fldCharType="end"/>
      </w:r>
    </w:p>
    <w:p w:rsidR="00CD03CF" w:rsidRDefault="00D73A9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   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DE1D48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DE1D48">
        <w:rPr>
          <w:noProof/>
        </w:rPr>
      </w:r>
      <w:r w:rsidR="00DE1D48">
        <w:rPr>
          <w:noProof/>
        </w:rPr>
        <w:fldChar w:fldCharType="separate"/>
      </w:r>
      <w:r>
        <w:rPr>
          <w:noProof/>
        </w:rPr>
        <w:t>5</w:t>
      </w:r>
      <w:r w:rsidR="00DE1D48">
        <w:rPr>
          <w:noProof/>
        </w:rPr>
        <w:fldChar w:fldCharType="end"/>
      </w:r>
    </w:p>
    <w:p w:rsidR="00F745A1" w:rsidRPr="005102C7" w:rsidRDefault="00DE1D4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  <w:r w:rsidR="0047679A">
          <w:rPr>
            <w:rFonts w:ascii="Times New Roman" w:hAnsi="Times New Roman"/>
          </w:rPr>
          <w:t>Youth Golf Program</w:t>
        </w:r>
      </w:fldSimple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</w:t>
      </w:r>
      <w:r w:rsidR="0047679A">
        <w:rPr>
          <w:rFonts w:ascii="Times New Roman" w:hAnsi="Times New Roman"/>
        </w:rPr>
        <w:t>for Youth Golf Program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47679A">
        <w:rPr>
          <w:rFonts w:ascii="Times New Roman" w:hAnsi="Times New Roman"/>
          <w:i w:val="0"/>
        </w:rPr>
        <w:t>Youth Golf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5A64B1" w:rsidRDefault="00C43F0D" w:rsidP="005A64B1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C43F0D" w:rsidRPr="005A64B1" w:rsidRDefault="005A64B1" w:rsidP="005A64B1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>
        <w:t xml:space="preserve"> </w:t>
      </w:r>
      <w:r w:rsidRPr="005A64B1">
        <w:rPr>
          <w:rFonts w:ascii="Times New Roman" w:hAnsi="Times New Roman"/>
          <w:i w:val="0"/>
        </w:rPr>
        <w:t>Use Case Ends</w:t>
      </w:r>
    </w:p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287959449"/>
      <w:r w:rsidRPr="005102C7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287959452"/>
      <w:r w:rsidRPr="005102C7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287959454"/>
      <w:r w:rsidRPr="005102C7">
        <w:rPr>
          <w:rFonts w:ascii="Times New Roman" w:hAnsi="Times New Roman"/>
        </w:rPr>
        <w:t>Pre-conditions</w:t>
      </w:r>
      <w:bookmarkEnd w:id="18"/>
      <w:bookmarkEnd w:id="19"/>
      <w:bookmarkEnd w:id="20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47679A">
        <w:rPr>
          <w:rFonts w:ascii="Times New Roman" w:hAnsi="Times New Roman"/>
          <w:b w:val="0"/>
        </w:rPr>
        <w:t>Youth Golf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1" w:name="_Toc423410255"/>
      <w:bookmarkStart w:id="22" w:name="_Toc425054514"/>
      <w:bookmarkStart w:id="23" w:name="_Toc287959456"/>
      <w:r w:rsidRPr="005102C7">
        <w:rPr>
          <w:rFonts w:ascii="Times New Roman" w:hAnsi="Times New Roman"/>
        </w:rPr>
        <w:t>Post-conditions</w:t>
      </w:r>
      <w:bookmarkEnd w:id="21"/>
      <w:bookmarkEnd w:id="22"/>
      <w:bookmarkEnd w:id="23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4" w:name="_Toc287959458"/>
      <w:r w:rsidRPr="005102C7">
        <w:rPr>
          <w:rFonts w:ascii="Times New Roman" w:hAnsi="Times New Roman"/>
        </w:rPr>
        <w:t>Extension Points</w:t>
      </w:r>
      <w:bookmarkEnd w:id="24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5" w:name="_Toc287959459"/>
      <w:r w:rsidRPr="005102C7">
        <w:rPr>
          <w:rFonts w:ascii="Times New Roman" w:hAnsi="Times New Roman"/>
        </w:rPr>
        <w:t>Extend One</w:t>
      </w:r>
      <w:bookmarkEnd w:id="25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86D" w:rsidRDefault="0093786D">
      <w:pPr>
        <w:spacing w:line="240" w:lineRule="auto"/>
      </w:pPr>
      <w:r>
        <w:separator/>
      </w:r>
    </w:p>
  </w:endnote>
  <w:endnote w:type="continuationSeparator" w:id="0">
    <w:p w:rsidR="0093786D" w:rsidRDefault="00937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DE1D48" w:rsidP="003F177B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3F177B">
            <w:t>JKL</w:t>
          </w:r>
          <w:r w:rsidR="00A827A4">
            <w:t xml:space="preserve"> </w:t>
          </w:r>
          <w:r w:rsidR="003F177B">
            <w:t xml:space="preserve">Systems </w:t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5A64B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DE1D4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DE1D48">
            <w:rPr>
              <w:rStyle w:val="PageNumber"/>
            </w:rPr>
            <w:fldChar w:fldCharType="separate"/>
          </w:r>
          <w:r w:rsidR="005A64B1">
            <w:rPr>
              <w:rStyle w:val="PageNumber"/>
              <w:noProof/>
            </w:rPr>
            <w:t>4</w:t>
          </w:r>
          <w:r w:rsidR="00DE1D48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86D" w:rsidRDefault="0093786D">
      <w:pPr>
        <w:spacing w:line="240" w:lineRule="auto"/>
      </w:pPr>
      <w:r>
        <w:separator/>
      </w:r>
    </w:p>
  </w:footnote>
  <w:footnote w:type="continuationSeparator" w:id="0">
    <w:p w:rsidR="0093786D" w:rsidRDefault="009378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DE1D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DE1D48" w:rsidP="0047679A">
          <w:fldSimple w:instr="title  \* Mergeformat ">
            <w:r w:rsidR="009F1BB5">
              <w:t xml:space="preserve">Use Case Specification: Track Students for </w:t>
            </w:r>
            <w:r w:rsidR="0047679A">
              <w:t>Youth Golf Program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71DA4"/>
    <w:rsid w:val="00163367"/>
    <w:rsid w:val="002436D0"/>
    <w:rsid w:val="002C33C0"/>
    <w:rsid w:val="002D0483"/>
    <w:rsid w:val="00394A29"/>
    <w:rsid w:val="003E037F"/>
    <w:rsid w:val="003F177B"/>
    <w:rsid w:val="003F4F21"/>
    <w:rsid w:val="00426CAD"/>
    <w:rsid w:val="0047679A"/>
    <w:rsid w:val="005102C7"/>
    <w:rsid w:val="005A64B1"/>
    <w:rsid w:val="00682B16"/>
    <w:rsid w:val="008B3B97"/>
    <w:rsid w:val="00900CDB"/>
    <w:rsid w:val="0093786D"/>
    <w:rsid w:val="009F10F7"/>
    <w:rsid w:val="009F1BB5"/>
    <w:rsid w:val="00A827A4"/>
    <w:rsid w:val="00AE19B8"/>
    <w:rsid w:val="00C43F0D"/>
    <w:rsid w:val="00CA0558"/>
    <w:rsid w:val="00CD03CF"/>
    <w:rsid w:val="00D73A9D"/>
    <w:rsid w:val="00DE1D48"/>
    <w:rsid w:val="00EC5893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</TotalTime>
  <Pages>4</Pages>
  <Words>252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Kelli and Fred</cp:lastModifiedBy>
  <cp:revision>11</cp:revision>
  <cp:lastPrinted>2011-02-23T16:45:00Z</cp:lastPrinted>
  <dcterms:created xsi:type="dcterms:W3CDTF">2011-03-15T19:28:00Z</dcterms:created>
  <dcterms:modified xsi:type="dcterms:W3CDTF">2011-03-16T17:46:00Z</dcterms:modified>
</cp:coreProperties>
</file>