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A762C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77777777" w:rsidR="009A1E00" w:rsidRDefault="00A762C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E218AE">
        <w:t>Street Academy Enrollment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6B1D8834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Street Academy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6535CA09" w:rsidR="009A1E00" w:rsidRDefault="00DC201C">
            <w:pPr>
              <w:pStyle w:val="Tabletext"/>
            </w:pPr>
            <w:r>
              <w:t>Josh Wachsman, Kelli Fowler,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7D8A32ED" w14:textId="41C2B391" w:rsidR="00083D9E" w:rsidRPr="00083D9E" w:rsidRDefault="00083D9E" w:rsidP="00083D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33AB39E1" w14:textId="35F91DEE" w:rsidR="009A1E00" w:rsidRDefault="00AE19B8" w:rsidP="00083D9E">
      <w:pPr>
        <w:pStyle w:val="Title"/>
        <w:jc w:val="lef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E218AE">
          <w:t>Street Academy Enrollment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77777777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DC201C">
        <w:t>Street Academy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42A8AD64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>tant Director enrolls student into Street Academy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38FF5562" w:rsidR="006D4B35" w:rsidRDefault="006D4B35" w:rsidP="006D4B35">
      <w:pPr>
        <w:pStyle w:val="ListParagraph"/>
        <w:numPr>
          <w:ilvl w:val="0"/>
          <w:numId w:val="23"/>
        </w:numPr>
      </w:pPr>
      <w:r>
        <w:t>T</w:t>
      </w:r>
      <w:r w:rsidR="00A762CA">
        <w:t>he use case starts when a Parent/Guardian</w:t>
      </w:r>
      <w:bookmarkStart w:id="12" w:name="_GoBack"/>
      <w:bookmarkEnd w:id="12"/>
      <w:r>
        <w:t xml:space="preserve"> wants to enroll their child into the program.</w:t>
      </w:r>
    </w:p>
    <w:p w14:paraId="3B02D129" w14:textId="539A90B5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222F40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Pr="006D4B35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0B3785DD" w:rsidR="009A1E00" w:rsidRDefault="00927B75" w:rsidP="009D190D">
      <w:pPr>
        <w:pStyle w:val="InfoBlue"/>
      </w:pPr>
      <w:r>
        <w:t xml:space="preserve">1.  </w:t>
      </w:r>
      <w:r w:rsidR="009D190D" w:rsidRPr="009D190D">
        <w:t>Street Academy Program has been created within the system.</w:t>
      </w:r>
    </w:p>
    <w:p w14:paraId="6678DC44" w14:textId="3629AC2C" w:rsidR="00312B0F" w:rsidRPr="00312B0F" w:rsidRDefault="00312B0F" w:rsidP="00312B0F">
      <w:pPr>
        <w:pStyle w:val="BodyText"/>
        <w:spacing w:after="0" w:line="240" w:lineRule="auto"/>
        <w:ind w:left="0"/>
        <w:rPr>
          <w:rFonts w:ascii="Arial" w:hAnsi="Arial" w:cs="Arial"/>
          <w:b/>
        </w:rPr>
      </w:pPr>
      <w:r w:rsidRPr="00312B0F">
        <w:rPr>
          <w:rFonts w:ascii="Arial" w:hAnsi="Arial" w:cs="Arial"/>
          <w:b/>
        </w:rPr>
        <w:t>4.2</w:t>
      </w:r>
      <w:r w:rsidRPr="00312B0F">
        <w:rPr>
          <w:rFonts w:ascii="Arial" w:hAnsi="Arial" w:cs="Arial"/>
          <w:b/>
        </w:rPr>
        <w:tab/>
        <w:t>Pre-condition Two</w:t>
      </w:r>
    </w:p>
    <w:p w14:paraId="45A716FC" w14:textId="77BED9AA" w:rsidR="00312B0F" w:rsidRPr="00312B0F" w:rsidRDefault="00312B0F" w:rsidP="00312B0F">
      <w:pPr>
        <w:pStyle w:val="BodyText"/>
        <w:spacing w:after="0" w:line="240" w:lineRule="auto"/>
        <w:ind w:left="0"/>
      </w:pPr>
      <w:r>
        <w:tab/>
        <w:t>2.  Enrollee exists in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27AAA1D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</w:t>
      </w:r>
      <w:r w:rsidR="00312B0F">
        <w:t xml:space="preserve"> or updated</w:t>
      </w:r>
      <w:r w:rsidRPr="009D190D">
        <w:t>.</w:t>
      </w:r>
    </w:p>
    <w:p w14:paraId="4368EECC" w14:textId="77777777" w:rsidR="003B7C06" w:rsidRPr="003B7C06" w:rsidRDefault="003B7C06" w:rsidP="00312B0F">
      <w:pPr>
        <w:pStyle w:val="BodyText"/>
        <w:spacing w:after="0" w:line="240" w:lineRule="auto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312B0F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72D77ADB" w14:textId="580F8547" w:rsidR="00CA0558" w:rsidRPr="009D190D" w:rsidRDefault="00CA0558" w:rsidP="009D190D">
      <w:pPr>
        <w:pStyle w:val="InfoBlue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3B7C06" w:rsidRDefault="003B7C06">
      <w:pPr>
        <w:spacing w:line="240" w:lineRule="auto"/>
      </w:pPr>
      <w:r>
        <w:separator/>
      </w:r>
    </w:p>
  </w:endnote>
  <w:endnote w:type="continuationSeparator" w:id="0">
    <w:p w14:paraId="6B0193C9" w14:textId="77777777" w:rsidR="003B7C06" w:rsidRDefault="003B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762CA">
            <w:fldChar w:fldCharType="begin"/>
          </w:r>
          <w:r w:rsidR="00A762CA">
            <w:instrText xml:space="preserve"> DOCPROPERTY "Company"  \* MERGEFORMAT </w:instrText>
          </w:r>
          <w:r w:rsidR="00A762CA">
            <w:fldChar w:fldCharType="separate"/>
          </w:r>
          <w:r w:rsidR="00C84CB8">
            <w:t>JKL Systems</w:t>
          </w:r>
          <w:r w:rsidR="00A762C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62C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762C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3B7C06" w:rsidRDefault="003B7C06">
      <w:pPr>
        <w:spacing w:line="240" w:lineRule="auto"/>
      </w:pPr>
      <w:r>
        <w:separator/>
      </w:r>
    </w:p>
  </w:footnote>
  <w:footnote w:type="continuationSeparator" w:id="0">
    <w:p w14:paraId="05E96243" w14:textId="77777777" w:rsidR="003B7C06" w:rsidRDefault="003B7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A762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B7C06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77777777" w:rsidR="003B7C06" w:rsidRDefault="00A762CA" w:rsidP="00C27CC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B7C06">
            <w:t>Use Case Specification: Generate Street Academy Enrollment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83D9E"/>
    <w:rsid w:val="000E2333"/>
    <w:rsid w:val="00222F40"/>
    <w:rsid w:val="0025393F"/>
    <w:rsid w:val="00312B0F"/>
    <w:rsid w:val="00347332"/>
    <w:rsid w:val="003B7C06"/>
    <w:rsid w:val="004332C0"/>
    <w:rsid w:val="004D2833"/>
    <w:rsid w:val="00621785"/>
    <w:rsid w:val="00631A9B"/>
    <w:rsid w:val="00661A06"/>
    <w:rsid w:val="006D4B35"/>
    <w:rsid w:val="00713EE5"/>
    <w:rsid w:val="00790748"/>
    <w:rsid w:val="00927B75"/>
    <w:rsid w:val="00980B98"/>
    <w:rsid w:val="009A1E00"/>
    <w:rsid w:val="009C078E"/>
    <w:rsid w:val="009D190D"/>
    <w:rsid w:val="00A22042"/>
    <w:rsid w:val="00A762CA"/>
    <w:rsid w:val="00AD4832"/>
    <w:rsid w:val="00AE19B8"/>
    <w:rsid w:val="00C27CC8"/>
    <w:rsid w:val="00C84CB8"/>
    <w:rsid w:val="00CA0558"/>
    <w:rsid w:val="00CB6E9C"/>
    <w:rsid w:val="00DC201C"/>
    <w:rsid w:val="00E218AE"/>
    <w:rsid w:val="00F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31</TotalTime>
  <Pages>4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15</cp:revision>
  <cp:lastPrinted>2011-02-23T16:45:00Z</cp:lastPrinted>
  <dcterms:created xsi:type="dcterms:W3CDTF">2011-03-15T18:11:00Z</dcterms:created>
  <dcterms:modified xsi:type="dcterms:W3CDTF">2011-03-16T17:27:00Z</dcterms:modified>
</cp:coreProperties>
</file>