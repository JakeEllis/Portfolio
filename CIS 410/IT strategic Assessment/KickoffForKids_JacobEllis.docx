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BA" w:rsidRPr="00950596" w:rsidRDefault="00441A78" w:rsidP="00172B1D">
      <w:pPr>
        <w:pStyle w:val="Title"/>
        <w:spacing w:line="360" w:lineRule="auto"/>
        <w:jc w:val="right"/>
        <w:rPr>
          <w:rFonts w:asciiTheme="minorHAnsi" w:hAnsiTheme="minorHAnsi"/>
        </w:rPr>
      </w:pPr>
      <w:fldSimple w:instr=" TITLE  \* MERGEFORMAT ">
        <w:r w:rsidR="00593F80" w:rsidRPr="00950596">
          <w:rPr>
            <w:rFonts w:asciiTheme="minorHAnsi" w:hAnsiTheme="minorHAnsi"/>
            <w:szCs w:val="36"/>
          </w:rPr>
          <w:t>IT Strategic Assessment Report</w:t>
        </w:r>
      </w:fldSimple>
    </w:p>
    <w:p w:rsidR="008948BA" w:rsidRPr="00950596" w:rsidRDefault="00441A78" w:rsidP="00172B1D">
      <w:pPr>
        <w:pStyle w:val="Title"/>
        <w:spacing w:line="360" w:lineRule="auto"/>
        <w:jc w:val="right"/>
        <w:rPr>
          <w:rFonts w:asciiTheme="minorHAnsi" w:hAnsiTheme="minorHAnsi"/>
          <w:szCs w:val="36"/>
        </w:rPr>
      </w:pPr>
      <w:fldSimple w:instr=" DOCPROPERTY  Author  \* MERGEFORMAT ">
        <w:r w:rsidR="00593F80" w:rsidRPr="00950596">
          <w:rPr>
            <w:rFonts w:asciiTheme="minorHAnsi" w:hAnsiTheme="minorHAnsi"/>
            <w:szCs w:val="36"/>
          </w:rPr>
          <w:t xml:space="preserve"> </w:t>
        </w:r>
      </w:fldSimple>
    </w:p>
    <w:p w:rsidR="00EC299D" w:rsidRDefault="00FE62FB" w:rsidP="00172B1D">
      <w:pPr>
        <w:pStyle w:val="Title"/>
        <w:spacing w:line="360" w:lineRule="auto"/>
        <w:jc w:val="right"/>
        <w:rPr>
          <w:rFonts w:asciiTheme="minorHAnsi" w:hAnsiTheme="minorHAnsi"/>
          <w:szCs w:val="36"/>
        </w:rPr>
      </w:pPr>
      <w:r w:rsidRPr="00950596">
        <w:rPr>
          <w:rFonts w:asciiTheme="minorHAnsi" w:hAnsiTheme="minorHAnsi"/>
          <w:szCs w:val="36"/>
        </w:rPr>
        <w:t>12/3</w:t>
      </w:r>
      <w:r w:rsidR="00E46989" w:rsidRPr="00950596">
        <w:rPr>
          <w:rFonts w:asciiTheme="minorHAnsi" w:hAnsiTheme="minorHAnsi"/>
          <w:szCs w:val="36"/>
        </w:rPr>
        <w:t>/12</w:t>
      </w:r>
    </w:p>
    <w:p w:rsidR="00D724CC" w:rsidRPr="00950596" w:rsidRDefault="00EC299D" w:rsidP="00172B1D">
      <w:pPr>
        <w:pStyle w:val="Title"/>
        <w:spacing w:line="360" w:lineRule="auto"/>
        <w:jc w:val="right"/>
        <w:rPr>
          <w:rFonts w:asciiTheme="minorHAnsi" w:hAnsiTheme="minorHAnsi"/>
          <w:szCs w:val="36"/>
        </w:rPr>
      </w:pPr>
      <w:r>
        <w:rPr>
          <w:rFonts w:asciiTheme="minorHAnsi" w:hAnsiTheme="minorHAnsi"/>
          <w:szCs w:val="36"/>
        </w:rPr>
        <w:t>Jacob Ellis</w:t>
      </w:r>
    </w:p>
    <w:p w:rsidR="00D724CC" w:rsidRPr="00950596" w:rsidRDefault="00D724CC" w:rsidP="00172B1D">
      <w:pPr>
        <w:pStyle w:val="Title"/>
        <w:spacing w:line="360" w:lineRule="auto"/>
        <w:rPr>
          <w:rFonts w:asciiTheme="minorHAnsi" w:hAnsiTheme="minorHAnsi"/>
          <w:sz w:val="28"/>
        </w:rPr>
      </w:pPr>
    </w:p>
    <w:p w:rsidR="00D724CC" w:rsidRPr="00950596" w:rsidRDefault="00D724CC" w:rsidP="00172B1D">
      <w:pPr>
        <w:spacing w:line="360" w:lineRule="auto"/>
        <w:rPr>
          <w:rFonts w:asciiTheme="minorHAnsi" w:hAnsiTheme="minorHAnsi"/>
        </w:rPr>
      </w:pPr>
    </w:p>
    <w:p w:rsidR="00D724CC" w:rsidRPr="00950596" w:rsidRDefault="00D724CC" w:rsidP="00172B1D">
      <w:pPr>
        <w:spacing w:line="360" w:lineRule="auto"/>
        <w:rPr>
          <w:rFonts w:asciiTheme="minorHAnsi" w:hAnsiTheme="minorHAnsi"/>
        </w:rPr>
        <w:sectPr w:rsidR="00D724CC" w:rsidRPr="00950596">
          <w:headerReference w:type="default" r:id="rId7"/>
          <w:pgSz w:w="12240" w:h="15840" w:code="1"/>
          <w:pgMar w:top="1440" w:right="1440" w:bottom="1440" w:left="1440" w:gutter="0"/>
          <w:vAlign w:val="center"/>
        </w:sectPr>
      </w:pPr>
    </w:p>
    <w:p w:rsidR="00D724CC" w:rsidRPr="00950596" w:rsidRDefault="00D43E95" w:rsidP="00172B1D">
      <w:pPr>
        <w:pStyle w:val="Title"/>
        <w:spacing w:line="360" w:lineRule="auto"/>
        <w:rPr>
          <w:rFonts w:asciiTheme="minorHAnsi" w:hAnsiTheme="minorHAnsi"/>
        </w:rPr>
      </w:pPr>
      <w:r w:rsidRPr="00950596">
        <w:rPr>
          <w:rFonts w:asciiTheme="minorHAnsi" w:hAnsiTheme="minorHAnsi"/>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724CC" w:rsidRPr="00950596">
        <w:tc>
          <w:tcPr>
            <w:tcW w:w="230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Date</w:t>
            </w:r>
          </w:p>
        </w:tc>
        <w:tc>
          <w:tcPr>
            <w:tcW w:w="1152"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Version</w:t>
            </w:r>
          </w:p>
        </w:tc>
        <w:tc>
          <w:tcPr>
            <w:tcW w:w="374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Description</w:t>
            </w:r>
          </w:p>
        </w:tc>
        <w:tc>
          <w:tcPr>
            <w:tcW w:w="230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Author</w:t>
            </w:r>
          </w:p>
        </w:tc>
      </w:tr>
      <w:tr w:rsidR="00D724CC" w:rsidRPr="00950596">
        <w:tc>
          <w:tcPr>
            <w:tcW w:w="230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11/20/2012</w:t>
            </w:r>
          </w:p>
        </w:tc>
        <w:tc>
          <w:tcPr>
            <w:tcW w:w="1152"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1.0</w:t>
            </w:r>
          </w:p>
        </w:tc>
        <w:tc>
          <w:tcPr>
            <w:tcW w:w="374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First Draft</w:t>
            </w:r>
          </w:p>
        </w:tc>
        <w:tc>
          <w:tcPr>
            <w:tcW w:w="230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Jake Ellis</w:t>
            </w:r>
          </w:p>
        </w:tc>
      </w:tr>
      <w:tr w:rsidR="00D724CC" w:rsidRPr="00950596">
        <w:tc>
          <w:tcPr>
            <w:tcW w:w="230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11/26/12</w:t>
            </w:r>
          </w:p>
        </w:tc>
        <w:tc>
          <w:tcPr>
            <w:tcW w:w="1152"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2.0</w:t>
            </w:r>
          </w:p>
        </w:tc>
        <w:tc>
          <w:tcPr>
            <w:tcW w:w="374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Final Draft</w:t>
            </w:r>
          </w:p>
        </w:tc>
        <w:tc>
          <w:tcPr>
            <w:tcW w:w="230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Jake Ellis</w:t>
            </w:r>
          </w:p>
        </w:tc>
      </w:tr>
      <w:tr w:rsidR="00D724CC" w:rsidRPr="00950596">
        <w:tc>
          <w:tcPr>
            <w:tcW w:w="2304" w:type="dxa"/>
          </w:tcPr>
          <w:p w:rsidR="00D724CC" w:rsidRPr="00950596" w:rsidRDefault="00CF79DC" w:rsidP="00172B1D">
            <w:pPr>
              <w:pStyle w:val="Tabletext"/>
              <w:spacing w:line="360" w:lineRule="auto"/>
              <w:rPr>
                <w:rFonts w:asciiTheme="minorHAnsi" w:hAnsiTheme="minorHAnsi"/>
              </w:rPr>
            </w:pPr>
            <w:r>
              <w:rPr>
                <w:rFonts w:asciiTheme="minorHAnsi" w:hAnsiTheme="minorHAnsi"/>
              </w:rPr>
              <w:t>13/3/12</w:t>
            </w:r>
          </w:p>
        </w:tc>
        <w:tc>
          <w:tcPr>
            <w:tcW w:w="1152" w:type="dxa"/>
          </w:tcPr>
          <w:p w:rsidR="00D724CC" w:rsidRPr="00950596" w:rsidRDefault="00CF79DC" w:rsidP="00172B1D">
            <w:pPr>
              <w:pStyle w:val="Tabletext"/>
              <w:spacing w:line="360" w:lineRule="auto"/>
              <w:rPr>
                <w:rFonts w:asciiTheme="minorHAnsi" w:hAnsiTheme="minorHAnsi"/>
              </w:rPr>
            </w:pPr>
            <w:r>
              <w:rPr>
                <w:rFonts w:asciiTheme="minorHAnsi" w:hAnsiTheme="minorHAnsi"/>
              </w:rPr>
              <w:t>3.0</w:t>
            </w:r>
          </w:p>
        </w:tc>
        <w:tc>
          <w:tcPr>
            <w:tcW w:w="3744" w:type="dxa"/>
          </w:tcPr>
          <w:p w:rsidR="00D724CC" w:rsidRPr="00950596" w:rsidRDefault="00CF79DC" w:rsidP="00172B1D">
            <w:pPr>
              <w:pStyle w:val="Tabletext"/>
              <w:spacing w:line="360" w:lineRule="auto"/>
              <w:rPr>
                <w:rFonts w:asciiTheme="minorHAnsi" w:hAnsiTheme="minorHAnsi"/>
              </w:rPr>
            </w:pPr>
            <w:r>
              <w:rPr>
                <w:rFonts w:asciiTheme="minorHAnsi" w:hAnsiTheme="minorHAnsi"/>
              </w:rPr>
              <w:t>Final Revisions</w:t>
            </w:r>
          </w:p>
        </w:tc>
        <w:tc>
          <w:tcPr>
            <w:tcW w:w="2304" w:type="dxa"/>
          </w:tcPr>
          <w:p w:rsidR="00D724CC" w:rsidRPr="00950596" w:rsidRDefault="00CF79DC" w:rsidP="00172B1D">
            <w:pPr>
              <w:pStyle w:val="Tabletext"/>
              <w:spacing w:line="360" w:lineRule="auto"/>
              <w:rPr>
                <w:rFonts w:asciiTheme="minorHAnsi" w:hAnsiTheme="minorHAnsi"/>
              </w:rPr>
            </w:pPr>
            <w:r>
              <w:rPr>
                <w:rFonts w:asciiTheme="minorHAnsi" w:hAnsiTheme="minorHAnsi"/>
              </w:rPr>
              <w:t>Jake Ellis</w:t>
            </w:r>
          </w:p>
        </w:tc>
      </w:tr>
      <w:tr w:rsidR="00D724CC" w:rsidRPr="00950596">
        <w:tc>
          <w:tcPr>
            <w:tcW w:w="2304" w:type="dxa"/>
          </w:tcPr>
          <w:p w:rsidR="00D724CC" w:rsidRPr="00950596" w:rsidRDefault="00D724CC" w:rsidP="00172B1D">
            <w:pPr>
              <w:pStyle w:val="Tabletext"/>
              <w:spacing w:line="360" w:lineRule="auto"/>
              <w:rPr>
                <w:rFonts w:asciiTheme="minorHAnsi" w:hAnsiTheme="minorHAnsi"/>
              </w:rPr>
            </w:pPr>
          </w:p>
        </w:tc>
        <w:tc>
          <w:tcPr>
            <w:tcW w:w="1152" w:type="dxa"/>
          </w:tcPr>
          <w:p w:rsidR="00D724CC" w:rsidRPr="00950596" w:rsidRDefault="00D724CC" w:rsidP="00172B1D">
            <w:pPr>
              <w:pStyle w:val="Tabletext"/>
              <w:spacing w:line="360" w:lineRule="auto"/>
              <w:rPr>
                <w:rFonts w:asciiTheme="minorHAnsi" w:hAnsiTheme="minorHAnsi"/>
              </w:rPr>
            </w:pPr>
          </w:p>
        </w:tc>
        <w:tc>
          <w:tcPr>
            <w:tcW w:w="3744" w:type="dxa"/>
          </w:tcPr>
          <w:p w:rsidR="00D724CC" w:rsidRPr="00950596" w:rsidRDefault="00D724CC" w:rsidP="00172B1D">
            <w:pPr>
              <w:pStyle w:val="Tabletext"/>
              <w:spacing w:line="360" w:lineRule="auto"/>
              <w:rPr>
                <w:rFonts w:asciiTheme="minorHAnsi" w:hAnsiTheme="minorHAnsi"/>
              </w:rPr>
            </w:pPr>
          </w:p>
        </w:tc>
        <w:tc>
          <w:tcPr>
            <w:tcW w:w="2304" w:type="dxa"/>
          </w:tcPr>
          <w:p w:rsidR="00D724CC" w:rsidRPr="00950596" w:rsidRDefault="00D724CC" w:rsidP="00172B1D">
            <w:pPr>
              <w:pStyle w:val="Tabletext"/>
              <w:spacing w:line="360" w:lineRule="auto"/>
              <w:rPr>
                <w:rFonts w:asciiTheme="minorHAnsi" w:hAnsiTheme="minorHAnsi"/>
              </w:rPr>
            </w:pPr>
          </w:p>
        </w:tc>
      </w:tr>
    </w:tbl>
    <w:p w:rsidR="00D724CC" w:rsidRPr="00950596" w:rsidRDefault="00D724CC" w:rsidP="00172B1D">
      <w:pPr>
        <w:spacing w:line="360" w:lineRule="auto"/>
        <w:rPr>
          <w:rFonts w:asciiTheme="minorHAnsi" w:hAnsiTheme="minorHAnsi"/>
        </w:rPr>
      </w:pPr>
    </w:p>
    <w:p w:rsidR="00D724CC" w:rsidRPr="00950596" w:rsidRDefault="00D43E95" w:rsidP="00172B1D">
      <w:pPr>
        <w:pStyle w:val="Title"/>
        <w:spacing w:line="360" w:lineRule="auto"/>
        <w:rPr>
          <w:rFonts w:asciiTheme="minorHAnsi" w:hAnsiTheme="minorHAnsi"/>
        </w:rPr>
      </w:pPr>
      <w:r w:rsidRPr="00950596">
        <w:rPr>
          <w:rFonts w:asciiTheme="minorHAnsi" w:hAnsiTheme="minorHAnsi"/>
        </w:rPr>
        <w:br w:type="page"/>
        <w:t>Table of Contents</w:t>
      </w:r>
    </w:p>
    <w:p w:rsidR="00F105D8" w:rsidRPr="00950596" w:rsidRDefault="00441A78" w:rsidP="00172B1D">
      <w:pPr>
        <w:pStyle w:val="TOC1"/>
        <w:tabs>
          <w:tab w:val="left" w:pos="432"/>
        </w:tabs>
        <w:spacing w:line="360" w:lineRule="auto"/>
        <w:rPr>
          <w:rFonts w:asciiTheme="minorHAnsi" w:eastAsiaTheme="minorEastAsia" w:hAnsiTheme="minorHAnsi" w:cstheme="minorBidi"/>
          <w:noProof/>
          <w:sz w:val="22"/>
          <w:szCs w:val="22"/>
        </w:rPr>
      </w:pPr>
      <w:r w:rsidRPr="00441A78">
        <w:rPr>
          <w:rFonts w:asciiTheme="minorHAnsi" w:hAnsiTheme="minorHAnsi"/>
        </w:rPr>
        <w:fldChar w:fldCharType="begin"/>
      </w:r>
      <w:r w:rsidR="00D43E95" w:rsidRPr="00950596">
        <w:rPr>
          <w:rFonts w:asciiTheme="minorHAnsi" w:hAnsiTheme="minorHAnsi"/>
        </w:rPr>
        <w:instrText xml:space="preserve"> TOC \o "1-3" </w:instrText>
      </w:r>
      <w:r w:rsidRPr="00441A78">
        <w:rPr>
          <w:rFonts w:asciiTheme="minorHAnsi" w:hAnsiTheme="minorHAnsi"/>
        </w:rPr>
        <w:fldChar w:fldCharType="separate"/>
      </w:r>
      <w:r w:rsidR="00F105D8" w:rsidRPr="00950596">
        <w:rPr>
          <w:rFonts w:asciiTheme="minorHAnsi" w:hAnsiTheme="minorHAnsi"/>
          <w:noProof/>
        </w:rPr>
        <w:t>1.</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Executive Summary</w:t>
      </w:r>
      <w:r w:rsidR="00F105D8" w:rsidRPr="00950596">
        <w:rPr>
          <w:rFonts w:asciiTheme="minorHAnsi" w:hAnsiTheme="minorHAnsi"/>
          <w:noProof/>
        </w:rPr>
        <w:tab/>
      </w:r>
      <w:r w:rsidR="00046150">
        <w:rPr>
          <w:rFonts w:asciiTheme="minorHAnsi" w:hAnsiTheme="minorHAnsi"/>
          <w:noProof/>
        </w:rPr>
        <w:t>4</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2.</w:t>
      </w:r>
      <w:r w:rsidRPr="00950596">
        <w:rPr>
          <w:rFonts w:asciiTheme="minorHAnsi" w:eastAsiaTheme="minorEastAsia" w:hAnsiTheme="minorHAnsi" w:cstheme="minorBidi"/>
          <w:noProof/>
          <w:sz w:val="22"/>
          <w:szCs w:val="22"/>
        </w:rPr>
        <w:tab/>
      </w:r>
      <w:r w:rsidRPr="00950596">
        <w:rPr>
          <w:rFonts w:asciiTheme="minorHAnsi" w:hAnsiTheme="minorHAnsi"/>
          <w:noProof/>
        </w:rPr>
        <w:t>History and Purpose</w:t>
      </w:r>
      <w:r w:rsidRPr="00950596">
        <w:rPr>
          <w:rFonts w:asciiTheme="minorHAnsi" w:hAnsiTheme="minorHAnsi"/>
          <w:noProof/>
        </w:rPr>
        <w:tab/>
      </w:r>
      <w:r w:rsidR="00046150">
        <w:rPr>
          <w:rFonts w:asciiTheme="minorHAnsi" w:hAnsiTheme="minorHAnsi"/>
          <w:noProof/>
        </w:rPr>
        <w:t>4</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2.1</w:t>
      </w:r>
      <w:r w:rsidRPr="00950596">
        <w:rPr>
          <w:rFonts w:asciiTheme="minorHAnsi" w:eastAsiaTheme="minorEastAsia" w:hAnsiTheme="minorHAnsi" w:cstheme="minorBidi"/>
          <w:noProof/>
          <w:sz w:val="22"/>
          <w:szCs w:val="22"/>
        </w:rPr>
        <w:tab/>
      </w:r>
      <w:r w:rsidR="00251BC5" w:rsidRPr="00950596">
        <w:rPr>
          <w:rFonts w:asciiTheme="minorHAnsi" w:hAnsiTheme="minorHAnsi"/>
          <w:noProof/>
        </w:rPr>
        <w:t>History of Kickoff for Kids</w:t>
      </w:r>
      <w:r w:rsidRPr="00950596">
        <w:rPr>
          <w:rFonts w:asciiTheme="minorHAnsi" w:hAnsiTheme="minorHAnsi"/>
          <w:noProof/>
        </w:rPr>
        <w:tab/>
      </w:r>
      <w:r w:rsidR="00046150">
        <w:rPr>
          <w:rFonts w:asciiTheme="minorHAnsi" w:hAnsiTheme="minorHAnsi"/>
          <w:noProof/>
        </w:rPr>
        <w:t>4</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2.2</w:t>
      </w:r>
      <w:r w:rsidRPr="00950596">
        <w:rPr>
          <w:rFonts w:asciiTheme="minorHAnsi" w:eastAsiaTheme="minorEastAsia" w:hAnsiTheme="minorHAnsi" w:cstheme="minorBidi"/>
          <w:noProof/>
          <w:sz w:val="22"/>
          <w:szCs w:val="22"/>
        </w:rPr>
        <w:tab/>
      </w:r>
      <w:r w:rsidR="00251BC5" w:rsidRPr="00950596">
        <w:rPr>
          <w:rFonts w:asciiTheme="minorHAnsi" w:hAnsiTheme="minorHAnsi"/>
          <w:noProof/>
        </w:rPr>
        <w:t>Purpose of Kickoff for Kids</w:t>
      </w:r>
      <w:r w:rsidRPr="00950596">
        <w:rPr>
          <w:rFonts w:asciiTheme="minorHAnsi" w:hAnsiTheme="minorHAnsi"/>
          <w:noProof/>
        </w:rPr>
        <w:tab/>
      </w:r>
      <w:r w:rsidR="00046150">
        <w:rPr>
          <w:rFonts w:asciiTheme="minorHAnsi" w:hAnsiTheme="minorHAnsi"/>
          <w:noProof/>
        </w:rPr>
        <w:t>5</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3.</w:t>
      </w:r>
      <w:r w:rsidRPr="00950596">
        <w:rPr>
          <w:rFonts w:asciiTheme="minorHAnsi" w:eastAsiaTheme="minorEastAsia" w:hAnsiTheme="minorHAnsi" w:cstheme="minorBidi"/>
          <w:noProof/>
          <w:sz w:val="22"/>
          <w:szCs w:val="22"/>
        </w:rPr>
        <w:tab/>
      </w:r>
      <w:r w:rsidRPr="00950596">
        <w:rPr>
          <w:rFonts w:asciiTheme="minorHAnsi" w:hAnsiTheme="minorHAnsi"/>
          <w:noProof/>
        </w:rPr>
        <w:t>Management and Business Processes</w:t>
      </w:r>
      <w:r w:rsidRPr="00950596">
        <w:rPr>
          <w:rFonts w:asciiTheme="minorHAnsi" w:hAnsiTheme="minorHAnsi"/>
          <w:noProof/>
        </w:rPr>
        <w:tab/>
      </w:r>
      <w:r w:rsidR="00E10060">
        <w:rPr>
          <w:rFonts w:asciiTheme="minorHAnsi" w:hAnsiTheme="minorHAnsi"/>
          <w:noProof/>
        </w:rPr>
        <w:t>6</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3.1</w:t>
      </w:r>
      <w:r w:rsidRPr="00950596">
        <w:rPr>
          <w:rFonts w:asciiTheme="minorHAnsi" w:eastAsiaTheme="minorEastAsia" w:hAnsiTheme="minorHAnsi" w:cstheme="minorBidi"/>
          <w:noProof/>
          <w:sz w:val="22"/>
          <w:szCs w:val="22"/>
        </w:rPr>
        <w:tab/>
      </w:r>
      <w:r w:rsidR="00D61782">
        <w:rPr>
          <w:rFonts w:asciiTheme="minorHAnsi" w:hAnsiTheme="minorHAnsi"/>
          <w:noProof/>
        </w:rPr>
        <w:t>Create Events</w:t>
      </w:r>
      <w:r w:rsidRPr="00950596">
        <w:rPr>
          <w:rFonts w:asciiTheme="minorHAnsi" w:hAnsiTheme="minorHAnsi"/>
          <w:noProof/>
        </w:rPr>
        <w:tab/>
      </w:r>
      <w:r w:rsidR="00E10060">
        <w:rPr>
          <w:rFonts w:asciiTheme="minorHAnsi" w:hAnsiTheme="minorHAnsi"/>
          <w:noProof/>
        </w:rPr>
        <w:t>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3.2</w:t>
      </w:r>
      <w:r w:rsidRPr="00950596">
        <w:rPr>
          <w:rFonts w:asciiTheme="minorHAnsi" w:eastAsiaTheme="minorEastAsia" w:hAnsiTheme="minorHAnsi" w:cstheme="minorBidi"/>
          <w:noProof/>
          <w:sz w:val="22"/>
          <w:szCs w:val="22"/>
        </w:rPr>
        <w:tab/>
      </w:r>
      <w:r w:rsidR="00D61782">
        <w:rPr>
          <w:rFonts w:asciiTheme="minorHAnsi" w:hAnsiTheme="minorHAnsi"/>
          <w:noProof/>
        </w:rPr>
        <w:t>Create Fundraisers</w:t>
      </w:r>
      <w:r w:rsidRPr="00950596">
        <w:rPr>
          <w:rFonts w:asciiTheme="minorHAnsi" w:hAnsiTheme="minorHAnsi"/>
          <w:noProof/>
        </w:rPr>
        <w:tab/>
      </w:r>
      <w:r w:rsidR="00E10060">
        <w:rPr>
          <w:rFonts w:asciiTheme="minorHAnsi" w:hAnsiTheme="minorHAnsi"/>
          <w:noProof/>
        </w:rPr>
        <w:t>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3.3</w:t>
      </w:r>
      <w:r w:rsidRPr="00950596">
        <w:rPr>
          <w:rFonts w:asciiTheme="minorHAnsi" w:eastAsiaTheme="minorEastAsia" w:hAnsiTheme="minorHAnsi" w:cstheme="minorBidi"/>
          <w:noProof/>
          <w:sz w:val="22"/>
          <w:szCs w:val="22"/>
        </w:rPr>
        <w:tab/>
      </w:r>
      <w:r w:rsidR="00D61782">
        <w:rPr>
          <w:rFonts w:asciiTheme="minorHAnsi" w:hAnsiTheme="minorHAnsi"/>
          <w:noProof/>
        </w:rPr>
        <w:t>Recruit volunteers</w:t>
      </w:r>
      <w:r w:rsidRPr="00950596">
        <w:rPr>
          <w:rFonts w:asciiTheme="minorHAnsi" w:hAnsiTheme="minorHAnsi"/>
          <w:noProof/>
        </w:rPr>
        <w:tab/>
      </w:r>
      <w:r w:rsidR="00046150">
        <w:rPr>
          <w:rFonts w:asciiTheme="minorHAnsi" w:hAnsiTheme="minorHAnsi"/>
          <w:noProof/>
        </w:rPr>
        <w:t>8</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4.</w:t>
      </w:r>
      <w:r w:rsidRPr="00950596">
        <w:rPr>
          <w:rFonts w:asciiTheme="minorHAnsi" w:eastAsiaTheme="minorEastAsia" w:hAnsiTheme="minorHAnsi" w:cstheme="minorBidi"/>
          <w:noProof/>
          <w:sz w:val="22"/>
          <w:szCs w:val="22"/>
        </w:rPr>
        <w:tab/>
      </w:r>
      <w:r w:rsidRPr="00950596">
        <w:rPr>
          <w:rFonts w:asciiTheme="minorHAnsi" w:hAnsiTheme="minorHAnsi"/>
          <w:noProof/>
        </w:rPr>
        <w:t>Current IT Environment</w:t>
      </w:r>
      <w:r w:rsidRPr="00950596">
        <w:rPr>
          <w:rFonts w:asciiTheme="minorHAnsi" w:hAnsiTheme="minorHAnsi"/>
          <w:noProof/>
        </w:rPr>
        <w:tab/>
      </w:r>
      <w:r w:rsidR="00E10060">
        <w:rPr>
          <w:rFonts w:asciiTheme="minorHAnsi" w:hAnsiTheme="minorHAnsi"/>
          <w:noProof/>
        </w:rPr>
        <w:t>8</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4.1</w:t>
      </w:r>
      <w:r w:rsidRPr="00950596">
        <w:rPr>
          <w:rFonts w:asciiTheme="minorHAnsi" w:eastAsiaTheme="minorEastAsia" w:hAnsiTheme="minorHAnsi" w:cstheme="minorBidi"/>
          <w:noProof/>
          <w:sz w:val="22"/>
          <w:szCs w:val="22"/>
        </w:rPr>
        <w:tab/>
      </w:r>
      <w:r w:rsidRPr="00950596">
        <w:rPr>
          <w:rFonts w:asciiTheme="minorHAnsi" w:hAnsiTheme="minorHAnsi"/>
          <w:noProof/>
        </w:rPr>
        <w:t>Hardware</w:t>
      </w:r>
      <w:r w:rsidRPr="00950596">
        <w:rPr>
          <w:rFonts w:asciiTheme="minorHAnsi" w:hAnsiTheme="minorHAnsi"/>
          <w:noProof/>
        </w:rPr>
        <w:tab/>
      </w:r>
      <w:r w:rsidR="00046150">
        <w:rPr>
          <w:rFonts w:asciiTheme="minorHAnsi" w:hAnsiTheme="minorHAnsi"/>
          <w:noProof/>
        </w:rPr>
        <w:t>9</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4.2</w:t>
      </w:r>
      <w:r w:rsidRPr="00950596">
        <w:rPr>
          <w:rFonts w:asciiTheme="minorHAnsi" w:eastAsiaTheme="minorEastAsia" w:hAnsiTheme="minorHAnsi" w:cstheme="minorBidi"/>
          <w:noProof/>
          <w:sz w:val="22"/>
          <w:szCs w:val="22"/>
        </w:rPr>
        <w:tab/>
      </w:r>
      <w:r w:rsidRPr="00950596">
        <w:rPr>
          <w:rFonts w:asciiTheme="minorHAnsi" w:hAnsiTheme="minorHAnsi"/>
          <w:noProof/>
        </w:rPr>
        <w:t>Software</w:t>
      </w:r>
      <w:r w:rsidRPr="00950596">
        <w:rPr>
          <w:rFonts w:asciiTheme="minorHAnsi" w:hAnsiTheme="minorHAnsi"/>
          <w:noProof/>
        </w:rPr>
        <w:tab/>
      </w:r>
      <w:r w:rsidR="00046150">
        <w:rPr>
          <w:rFonts w:asciiTheme="minorHAnsi" w:hAnsiTheme="minorHAnsi"/>
          <w:noProof/>
        </w:rPr>
        <w:t>9</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4.3</w:t>
      </w:r>
      <w:r w:rsidRPr="00950596">
        <w:rPr>
          <w:rFonts w:asciiTheme="minorHAnsi" w:eastAsiaTheme="minorEastAsia" w:hAnsiTheme="minorHAnsi" w:cstheme="minorBidi"/>
          <w:noProof/>
          <w:sz w:val="22"/>
          <w:szCs w:val="22"/>
        </w:rPr>
        <w:tab/>
      </w:r>
      <w:r w:rsidRPr="00950596">
        <w:rPr>
          <w:rFonts w:asciiTheme="minorHAnsi" w:hAnsiTheme="minorHAnsi"/>
          <w:noProof/>
        </w:rPr>
        <w:t>Staff IT Skills/Training</w:t>
      </w:r>
      <w:r w:rsidRPr="00950596">
        <w:rPr>
          <w:rFonts w:asciiTheme="minorHAnsi" w:hAnsiTheme="minorHAnsi"/>
          <w:noProof/>
        </w:rPr>
        <w:tab/>
      </w:r>
      <w:r w:rsidR="00046150">
        <w:rPr>
          <w:rFonts w:asciiTheme="minorHAnsi" w:hAnsiTheme="minorHAnsi"/>
          <w:noProof/>
        </w:rPr>
        <w:t>10</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4.4</w:t>
      </w:r>
      <w:r w:rsidRPr="00950596">
        <w:rPr>
          <w:rFonts w:asciiTheme="minorHAnsi" w:eastAsiaTheme="minorEastAsia" w:hAnsiTheme="minorHAnsi" w:cstheme="minorBidi"/>
          <w:noProof/>
          <w:sz w:val="22"/>
          <w:szCs w:val="22"/>
        </w:rPr>
        <w:tab/>
      </w:r>
      <w:r w:rsidRPr="00950596">
        <w:rPr>
          <w:rFonts w:asciiTheme="minorHAnsi" w:hAnsiTheme="minorHAnsi"/>
          <w:noProof/>
        </w:rPr>
        <w:t>IT Budgeting and Spending</w:t>
      </w:r>
      <w:r w:rsidRPr="00950596">
        <w:rPr>
          <w:rFonts w:asciiTheme="minorHAnsi" w:hAnsiTheme="minorHAnsi"/>
          <w:noProof/>
        </w:rPr>
        <w:tab/>
      </w:r>
      <w:r w:rsidR="00046150">
        <w:rPr>
          <w:rFonts w:asciiTheme="minorHAnsi" w:hAnsiTheme="minorHAnsi"/>
          <w:noProof/>
        </w:rPr>
        <w:t>11</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5.</w:t>
      </w:r>
      <w:r w:rsidRPr="00950596">
        <w:rPr>
          <w:rFonts w:asciiTheme="minorHAnsi" w:eastAsiaTheme="minorEastAsia" w:hAnsiTheme="minorHAnsi" w:cstheme="minorBidi"/>
          <w:noProof/>
          <w:sz w:val="22"/>
          <w:szCs w:val="22"/>
        </w:rPr>
        <w:tab/>
      </w:r>
      <w:r w:rsidRPr="00950596">
        <w:rPr>
          <w:rFonts w:asciiTheme="minorHAnsi" w:hAnsiTheme="minorHAnsi"/>
          <w:noProof/>
        </w:rPr>
        <w:t>Envisioned IT Capabilities</w:t>
      </w:r>
      <w:r w:rsidRPr="00950596">
        <w:rPr>
          <w:rFonts w:asciiTheme="minorHAnsi" w:hAnsiTheme="minorHAnsi"/>
          <w:noProof/>
        </w:rPr>
        <w:tab/>
      </w:r>
      <w:r w:rsidR="00046150">
        <w:rPr>
          <w:rFonts w:asciiTheme="minorHAnsi" w:hAnsiTheme="minorHAnsi"/>
          <w:noProof/>
        </w:rPr>
        <w:t>12</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5.1</w:t>
      </w:r>
      <w:r w:rsidRPr="00950596">
        <w:rPr>
          <w:rFonts w:asciiTheme="minorHAnsi" w:eastAsiaTheme="minorEastAsia" w:hAnsiTheme="minorHAnsi" w:cstheme="minorBidi"/>
          <w:noProof/>
          <w:sz w:val="22"/>
          <w:szCs w:val="22"/>
        </w:rPr>
        <w:tab/>
      </w:r>
      <w:r w:rsidRPr="00950596">
        <w:rPr>
          <w:rFonts w:asciiTheme="minorHAnsi" w:hAnsiTheme="minorHAnsi"/>
          <w:noProof/>
        </w:rPr>
        <w:t>Leadership’s Vision</w:t>
      </w:r>
      <w:r w:rsidRPr="00950596">
        <w:rPr>
          <w:rFonts w:asciiTheme="minorHAnsi" w:hAnsiTheme="minorHAnsi"/>
          <w:noProof/>
        </w:rPr>
        <w:tab/>
      </w:r>
      <w:r w:rsidR="00046150">
        <w:rPr>
          <w:rFonts w:asciiTheme="minorHAnsi" w:hAnsiTheme="minorHAnsi"/>
          <w:noProof/>
        </w:rPr>
        <w:t>13</w:t>
      </w:r>
    </w:p>
    <w:p w:rsidR="00F105D8" w:rsidRPr="00947201" w:rsidRDefault="00F105D8" w:rsidP="00947201">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5.2</w:t>
      </w:r>
      <w:r w:rsidRPr="00950596">
        <w:rPr>
          <w:rFonts w:asciiTheme="minorHAnsi" w:eastAsiaTheme="minorEastAsia" w:hAnsiTheme="minorHAnsi" w:cstheme="minorBidi"/>
          <w:noProof/>
          <w:sz w:val="22"/>
          <w:szCs w:val="22"/>
        </w:rPr>
        <w:tab/>
      </w:r>
      <w:r w:rsidRPr="00950596">
        <w:rPr>
          <w:rFonts w:asciiTheme="minorHAnsi" w:hAnsiTheme="minorHAnsi"/>
          <w:noProof/>
        </w:rPr>
        <w:t>Top 10 Technology Issues</w:t>
      </w:r>
      <w:r w:rsidRPr="00950596">
        <w:rPr>
          <w:rFonts w:asciiTheme="minorHAnsi" w:hAnsiTheme="minorHAnsi"/>
          <w:noProof/>
        </w:rPr>
        <w:tab/>
      </w:r>
      <w:r w:rsidR="00FF6AE9">
        <w:rPr>
          <w:rFonts w:asciiTheme="minorHAnsi" w:hAnsiTheme="minorHAnsi"/>
          <w:noProof/>
        </w:rPr>
        <w:t>13</w:t>
      </w:r>
    </w:p>
    <w:p w:rsidR="00F105D8" w:rsidRPr="00950596" w:rsidRDefault="007B3517" w:rsidP="00172B1D">
      <w:pPr>
        <w:pStyle w:val="TOC1"/>
        <w:tabs>
          <w:tab w:val="left" w:pos="432"/>
        </w:tabs>
        <w:spacing w:line="360" w:lineRule="auto"/>
        <w:rPr>
          <w:rFonts w:asciiTheme="minorHAnsi" w:eastAsiaTheme="minorEastAsia" w:hAnsiTheme="minorHAnsi" w:cstheme="minorBidi"/>
          <w:noProof/>
          <w:sz w:val="22"/>
          <w:szCs w:val="22"/>
        </w:rPr>
      </w:pPr>
      <w:r>
        <w:rPr>
          <w:rFonts w:asciiTheme="minorHAnsi" w:hAnsiTheme="minorHAnsi"/>
          <w:noProof/>
        </w:rPr>
        <w:t>6.</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Conclusion</w:t>
      </w:r>
      <w:r w:rsidR="00F105D8" w:rsidRPr="00950596">
        <w:rPr>
          <w:rFonts w:asciiTheme="minorHAnsi" w:hAnsiTheme="minorHAnsi"/>
          <w:noProof/>
        </w:rPr>
        <w:tab/>
      </w:r>
      <w:r w:rsidR="00FF6AE9">
        <w:rPr>
          <w:rFonts w:asciiTheme="minorHAnsi" w:hAnsiTheme="minorHAnsi"/>
          <w:noProof/>
        </w:rPr>
        <w:t>17</w:t>
      </w:r>
    </w:p>
    <w:p w:rsidR="00F105D8" w:rsidRPr="00950596" w:rsidRDefault="007B3517" w:rsidP="00172B1D">
      <w:pPr>
        <w:pStyle w:val="TOC1"/>
        <w:tabs>
          <w:tab w:val="left" w:pos="432"/>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Appendices</w:t>
      </w:r>
      <w:r w:rsidR="00F105D8" w:rsidRPr="00950596">
        <w:rPr>
          <w:rFonts w:asciiTheme="minorHAnsi" w:hAnsiTheme="minorHAnsi"/>
          <w:noProof/>
        </w:rPr>
        <w:tab/>
      </w:r>
      <w:r w:rsidR="00FF6AE9">
        <w:rPr>
          <w:rFonts w:asciiTheme="minorHAnsi" w:hAnsiTheme="minorHAnsi"/>
          <w:noProof/>
        </w:rPr>
        <w:t>18</w:t>
      </w:r>
    </w:p>
    <w:p w:rsidR="00F105D8" w:rsidRPr="00950596" w:rsidRDefault="007B3517" w:rsidP="00172B1D">
      <w:pPr>
        <w:pStyle w:val="TOC2"/>
        <w:tabs>
          <w:tab w:val="left" w:pos="1000"/>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hAnsiTheme="minorHAnsi"/>
          <w:noProof/>
        </w:rPr>
        <w:t>.1</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Basis of Analysis</w:t>
      </w:r>
      <w:r w:rsidR="00F105D8" w:rsidRPr="00950596">
        <w:rPr>
          <w:rFonts w:asciiTheme="minorHAnsi" w:hAnsiTheme="minorHAnsi"/>
          <w:noProof/>
        </w:rPr>
        <w:tab/>
      </w:r>
      <w:r w:rsidR="00FF6AE9">
        <w:rPr>
          <w:rFonts w:asciiTheme="minorHAnsi" w:hAnsiTheme="minorHAnsi"/>
          <w:noProof/>
        </w:rPr>
        <w:t>18</w:t>
      </w:r>
    </w:p>
    <w:p w:rsidR="00F105D8" w:rsidRPr="00950596" w:rsidRDefault="007B3517" w:rsidP="00172B1D">
      <w:pPr>
        <w:pStyle w:val="TOC2"/>
        <w:tabs>
          <w:tab w:val="left" w:pos="1000"/>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hAnsiTheme="minorHAnsi"/>
          <w:noProof/>
        </w:rPr>
        <w:t>.2</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Technology Inventory</w:t>
      </w:r>
      <w:r w:rsidR="00F105D8" w:rsidRPr="00950596">
        <w:rPr>
          <w:rFonts w:asciiTheme="minorHAnsi" w:hAnsiTheme="minorHAnsi"/>
          <w:noProof/>
        </w:rPr>
        <w:tab/>
      </w:r>
      <w:r w:rsidR="00FF6AE9">
        <w:rPr>
          <w:rFonts w:asciiTheme="minorHAnsi" w:hAnsiTheme="minorHAnsi"/>
          <w:noProof/>
        </w:rPr>
        <w:t>21</w:t>
      </w:r>
    </w:p>
    <w:p w:rsidR="00F105D8" w:rsidRPr="00950596" w:rsidRDefault="007B3517" w:rsidP="00172B1D">
      <w:pPr>
        <w:pStyle w:val="TOC2"/>
        <w:tabs>
          <w:tab w:val="left" w:pos="1000"/>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hAnsiTheme="minorHAnsi"/>
          <w:noProof/>
        </w:rPr>
        <w:t>.3</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Top 10 Technology Issues</w:t>
      </w:r>
      <w:r w:rsidR="00F105D8" w:rsidRPr="00950596">
        <w:rPr>
          <w:rFonts w:asciiTheme="minorHAnsi" w:hAnsiTheme="minorHAnsi"/>
          <w:noProof/>
        </w:rPr>
        <w:tab/>
      </w:r>
      <w:r w:rsidR="00FF6AE9">
        <w:rPr>
          <w:rFonts w:asciiTheme="minorHAnsi" w:hAnsiTheme="minorHAnsi"/>
          <w:noProof/>
        </w:rPr>
        <w:t>22</w:t>
      </w:r>
    </w:p>
    <w:p w:rsidR="00F105D8" w:rsidRPr="00950596" w:rsidRDefault="007B3517" w:rsidP="00172B1D">
      <w:pPr>
        <w:pStyle w:val="TOC2"/>
        <w:tabs>
          <w:tab w:val="left" w:pos="1000"/>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hAnsiTheme="minorHAnsi"/>
          <w:noProof/>
        </w:rPr>
        <w:t>.4</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Strategic Planning/Visioning Documents</w:t>
      </w:r>
      <w:r w:rsidR="00F105D8" w:rsidRPr="00950596">
        <w:rPr>
          <w:rFonts w:asciiTheme="minorHAnsi" w:hAnsiTheme="minorHAnsi"/>
          <w:noProof/>
        </w:rPr>
        <w:tab/>
      </w:r>
      <w:r w:rsidR="00FF6AE9">
        <w:rPr>
          <w:rFonts w:asciiTheme="minorHAnsi" w:hAnsiTheme="minorHAnsi"/>
          <w:noProof/>
        </w:rPr>
        <w:t>24</w:t>
      </w:r>
    </w:p>
    <w:p w:rsidR="00F105D8" w:rsidRPr="00950596" w:rsidRDefault="007B3517" w:rsidP="00172B1D">
      <w:pPr>
        <w:pStyle w:val="TOC2"/>
        <w:tabs>
          <w:tab w:val="left" w:pos="1000"/>
        </w:tabs>
        <w:spacing w:line="360" w:lineRule="auto"/>
        <w:rPr>
          <w:rFonts w:asciiTheme="minorHAnsi" w:eastAsiaTheme="minorEastAsia" w:hAnsiTheme="minorHAnsi" w:cstheme="minorBidi"/>
          <w:noProof/>
          <w:sz w:val="22"/>
          <w:szCs w:val="22"/>
        </w:rPr>
      </w:pPr>
      <w:r>
        <w:rPr>
          <w:rFonts w:asciiTheme="minorHAnsi" w:hAnsiTheme="minorHAnsi"/>
          <w:noProof/>
        </w:rPr>
        <w:t>7</w:t>
      </w:r>
      <w:r w:rsidR="00F105D8" w:rsidRPr="00950596">
        <w:rPr>
          <w:rFonts w:asciiTheme="minorHAnsi" w:hAnsiTheme="minorHAnsi"/>
          <w:noProof/>
        </w:rPr>
        <w:t>.5</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IT Budget/Spending Documents</w:t>
      </w:r>
      <w:r w:rsidR="00F105D8" w:rsidRPr="00950596">
        <w:rPr>
          <w:rFonts w:asciiTheme="minorHAnsi" w:hAnsiTheme="minorHAnsi"/>
          <w:noProof/>
        </w:rPr>
        <w:tab/>
      </w:r>
      <w:r w:rsidR="00FF6AE9">
        <w:rPr>
          <w:rFonts w:asciiTheme="minorHAnsi" w:hAnsiTheme="minorHAnsi"/>
          <w:noProof/>
        </w:rPr>
        <w:t>24</w:t>
      </w:r>
    </w:p>
    <w:p w:rsidR="008948BA" w:rsidRPr="00950596" w:rsidRDefault="00441A78" w:rsidP="00172B1D">
      <w:pPr>
        <w:pStyle w:val="Title"/>
        <w:spacing w:line="360" w:lineRule="auto"/>
        <w:rPr>
          <w:rFonts w:asciiTheme="minorHAnsi" w:hAnsiTheme="minorHAnsi"/>
          <w:b w:val="0"/>
          <w:sz w:val="24"/>
        </w:rPr>
      </w:pPr>
      <w:r w:rsidRPr="00950596">
        <w:rPr>
          <w:rFonts w:asciiTheme="minorHAnsi" w:hAnsiTheme="minorHAnsi"/>
        </w:rPr>
        <w:fldChar w:fldCharType="end"/>
      </w:r>
      <w:r w:rsidR="00D43E95" w:rsidRPr="00950596">
        <w:rPr>
          <w:rFonts w:asciiTheme="minorHAnsi" w:hAnsiTheme="minorHAnsi"/>
        </w:rPr>
        <w:br w:type="page"/>
      </w:r>
      <w:bookmarkStart w:id="0" w:name="_Toc436203377"/>
      <w:bookmarkStart w:id="1" w:name="_Toc452813577"/>
    </w:p>
    <w:p w:rsidR="00BF1097" w:rsidRPr="00950596" w:rsidRDefault="00307CE4" w:rsidP="00172B1D">
      <w:pPr>
        <w:pStyle w:val="Heading1"/>
        <w:spacing w:line="360" w:lineRule="auto"/>
        <w:rPr>
          <w:rFonts w:asciiTheme="minorHAnsi" w:hAnsiTheme="minorHAnsi"/>
        </w:rPr>
      </w:pPr>
      <w:bookmarkStart w:id="2" w:name="_Toc238290059"/>
      <w:r w:rsidRPr="00950596">
        <w:rPr>
          <w:rFonts w:asciiTheme="minorHAnsi" w:hAnsiTheme="minorHAnsi"/>
        </w:rPr>
        <w:t>Executive Summary</w:t>
      </w:r>
      <w:bookmarkEnd w:id="2"/>
    </w:p>
    <w:p w:rsidR="00BF1097" w:rsidRPr="00950596" w:rsidRDefault="00BF1097" w:rsidP="00172B1D">
      <w:pPr>
        <w:spacing w:line="360" w:lineRule="auto"/>
        <w:rPr>
          <w:rFonts w:asciiTheme="minorHAnsi" w:hAnsiTheme="minorHAnsi"/>
        </w:rPr>
      </w:pPr>
    </w:p>
    <w:p w:rsidR="00A26FB1" w:rsidRPr="00950596" w:rsidRDefault="00A26FB1" w:rsidP="00172B1D">
      <w:pPr>
        <w:spacing w:line="360" w:lineRule="auto"/>
        <w:ind w:left="720"/>
        <w:rPr>
          <w:rFonts w:asciiTheme="minorHAnsi" w:hAnsiTheme="minorHAnsi"/>
        </w:rPr>
      </w:pPr>
      <w:r w:rsidRPr="00950596">
        <w:rPr>
          <w:rFonts w:asciiTheme="minorHAnsi" w:hAnsiTheme="minorHAnsi"/>
        </w:rPr>
        <w:t xml:space="preserve">The purpose of this document is to collect, analyze, and define high-level needs and features of the youth development and education programs at Kickoff for Kids. It focuses on the capabilities needed by the stakeholders and target users, and why these needs exist. </w:t>
      </w:r>
      <w:r w:rsidR="00BF1097" w:rsidRPr="00950596">
        <w:rPr>
          <w:rFonts w:asciiTheme="minorHAnsi" w:hAnsiTheme="minorHAnsi"/>
        </w:rPr>
        <w:t xml:space="preserve">Kickoff for kids is a </w:t>
      </w:r>
      <w:r w:rsidRPr="00950596">
        <w:rPr>
          <w:rFonts w:asciiTheme="minorHAnsi" w:hAnsiTheme="minorHAnsi"/>
        </w:rPr>
        <w:t>non-for</w:t>
      </w:r>
      <w:r w:rsidR="00BF1097" w:rsidRPr="00950596">
        <w:rPr>
          <w:rFonts w:asciiTheme="minorHAnsi" w:hAnsiTheme="minorHAnsi"/>
        </w:rPr>
        <w:t xml:space="preserve"> profit organization based out of Houston, Texas that wants to improve the technological abilities in Louisville, KY.</w:t>
      </w:r>
      <w:r w:rsidRPr="00950596">
        <w:rPr>
          <w:rFonts w:asciiTheme="minorHAnsi" w:hAnsiTheme="minorHAnsi"/>
        </w:rPr>
        <w:t xml:space="preserve"> </w:t>
      </w:r>
      <w:r w:rsidR="00CE5915">
        <w:rPr>
          <w:rFonts w:asciiTheme="minorHAnsi" w:hAnsiTheme="minorHAnsi"/>
        </w:rPr>
        <w:t xml:space="preserve">Their main focus is to increase their presence in the local community to increase the amount of young adults they are able to support. Also, they want to become a self-sustaining organization, which means they would no longer rely on their founder, Amobi Okoye for funds. This document will break down the organization and conclude with a recommendation for improving the organization’s ability to achieve the goals it has set. </w:t>
      </w:r>
      <w:r w:rsidRPr="00950596">
        <w:rPr>
          <w:rFonts w:asciiTheme="minorHAnsi" w:hAnsiTheme="minorHAnsi"/>
        </w:rPr>
        <w:t>This d</w:t>
      </w:r>
      <w:r w:rsidR="006E0D4E" w:rsidRPr="00950596">
        <w:rPr>
          <w:rFonts w:asciiTheme="minorHAnsi" w:hAnsiTheme="minorHAnsi"/>
        </w:rPr>
        <w:t>ocument is not limited to</w:t>
      </w:r>
      <w:r w:rsidRPr="00950596">
        <w:rPr>
          <w:rFonts w:asciiTheme="minorHAnsi" w:hAnsiTheme="minorHAnsi"/>
        </w:rPr>
        <w:t xml:space="preserve"> the Houston </w:t>
      </w:r>
      <w:r w:rsidR="006E0D4E" w:rsidRPr="00950596">
        <w:rPr>
          <w:rFonts w:asciiTheme="minorHAnsi" w:hAnsiTheme="minorHAnsi"/>
        </w:rPr>
        <w:t>or the</w:t>
      </w:r>
      <w:r w:rsidRPr="00950596">
        <w:rPr>
          <w:rFonts w:asciiTheme="minorHAnsi" w:hAnsiTheme="minorHAnsi"/>
        </w:rPr>
        <w:t xml:space="preserve"> Louisville branch</w:t>
      </w:r>
      <w:r w:rsidR="006E0D4E" w:rsidRPr="00950596">
        <w:rPr>
          <w:rFonts w:asciiTheme="minorHAnsi" w:hAnsiTheme="minorHAnsi"/>
        </w:rPr>
        <w:t>,</w:t>
      </w:r>
      <w:r w:rsidRPr="00950596">
        <w:rPr>
          <w:rFonts w:asciiTheme="minorHAnsi" w:hAnsiTheme="minorHAnsi"/>
        </w:rPr>
        <w:t xml:space="preserve"> as they often work together to achieve an overall goal.</w:t>
      </w:r>
      <w:r w:rsidR="00DE7D19">
        <w:rPr>
          <w:rFonts w:asciiTheme="minorHAnsi" w:hAnsiTheme="minorHAnsi"/>
        </w:rPr>
        <w:t xml:space="preserve"> (kickoffforkids.org)</w:t>
      </w:r>
    </w:p>
    <w:bookmarkEnd w:id="0"/>
    <w:bookmarkEnd w:id="1"/>
    <w:p w:rsidR="008948BA" w:rsidRPr="00950596" w:rsidRDefault="008948BA" w:rsidP="00172B1D">
      <w:pPr>
        <w:pStyle w:val="BodyText"/>
        <w:spacing w:line="360" w:lineRule="auto"/>
        <w:ind w:left="0"/>
        <w:rPr>
          <w:rFonts w:asciiTheme="minorHAnsi" w:hAnsiTheme="minorHAnsi"/>
        </w:rPr>
      </w:pPr>
    </w:p>
    <w:p w:rsidR="00D724CC" w:rsidRPr="00950596" w:rsidRDefault="00330C42" w:rsidP="00172B1D">
      <w:pPr>
        <w:pStyle w:val="Heading1"/>
        <w:spacing w:line="360" w:lineRule="auto"/>
        <w:rPr>
          <w:rFonts w:asciiTheme="minorHAnsi" w:hAnsiTheme="minorHAnsi"/>
        </w:rPr>
      </w:pPr>
      <w:bookmarkStart w:id="3" w:name="_Toc238290060"/>
      <w:r w:rsidRPr="00950596">
        <w:rPr>
          <w:rFonts w:asciiTheme="minorHAnsi" w:hAnsiTheme="minorHAnsi"/>
        </w:rPr>
        <w:t>History and Purpose</w:t>
      </w:r>
      <w:bookmarkEnd w:id="3"/>
    </w:p>
    <w:p w:rsidR="00CF122C" w:rsidRPr="00950596" w:rsidRDefault="00330C42" w:rsidP="00172B1D">
      <w:pPr>
        <w:pStyle w:val="Heading2"/>
        <w:spacing w:line="360" w:lineRule="auto"/>
        <w:ind w:firstLine="0"/>
        <w:rPr>
          <w:rFonts w:asciiTheme="minorHAnsi" w:hAnsiTheme="minorHAnsi"/>
        </w:rPr>
      </w:pPr>
      <w:bookmarkStart w:id="4" w:name="_Toc436203379"/>
      <w:bookmarkStart w:id="5" w:name="_Toc452813579"/>
      <w:bookmarkStart w:id="6" w:name="_Toc512930907"/>
      <w:bookmarkStart w:id="7" w:name="_Toc238290061"/>
      <w:r w:rsidRPr="00950596">
        <w:rPr>
          <w:rFonts w:asciiTheme="minorHAnsi" w:hAnsiTheme="minorHAnsi"/>
        </w:rPr>
        <w:t>History of</w:t>
      </w:r>
      <w:r w:rsidR="00CA3E4D" w:rsidRPr="00950596">
        <w:rPr>
          <w:rFonts w:asciiTheme="minorHAnsi" w:hAnsiTheme="minorHAnsi"/>
        </w:rPr>
        <w:t xml:space="preserve"> </w:t>
      </w:r>
      <w:bookmarkEnd w:id="4"/>
      <w:bookmarkEnd w:id="5"/>
      <w:bookmarkEnd w:id="6"/>
      <w:bookmarkEnd w:id="7"/>
      <w:r w:rsidR="00297761" w:rsidRPr="00950596">
        <w:rPr>
          <w:rFonts w:asciiTheme="minorHAnsi" w:hAnsiTheme="minorHAnsi"/>
        </w:rPr>
        <w:t>Kickoff For Kids</w:t>
      </w:r>
    </w:p>
    <w:p w:rsidR="004E553C" w:rsidRPr="00950596" w:rsidRDefault="004E553C" w:rsidP="00172B1D">
      <w:pPr>
        <w:spacing w:line="360" w:lineRule="auto"/>
        <w:rPr>
          <w:rFonts w:asciiTheme="minorHAnsi" w:hAnsiTheme="minorHAnsi"/>
        </w:rPr>
      </w:pPr>
    </w:p>
    <w:p w:rsidR="00981AA6" w:rsidRPr="00950596" w:rsidRDefault="00E37694" w:rsidP="00172B1D">
      <w:pPr>
        <w:pStyle w:val="yiv868697695msonormal"/>
        <w:spacing w:before="0" w:beforeAutospacing="0" w:after="0" w:afterAutospacing="0" w:line="360" w:lineRule="auto"/>
        <w:ind w:left="720"/>
        <w:rPr>
          <w:rFonts w:asciiTheme="minorHAnsi" w:hAnsiTheme="minorHAnsi"/>
          <w:szCs w:val="20"/>
        </w:rPr>
      </w:pPr>
      <w:r w:rsidRPr="00950596">
        <w:rPr>
          <w:rFonts w:asciiTheme="minorHAnsi" w:hAnsiTheme="minorHAnsi"/>
          <w:szCs w:val="20"/>
        </w:rPr>
        <w:t xml:space="preserve">Amobi </w:t>
      </w:r>
      <w:r w:rsidR="00FE62FB" w:rsidRPr="00950596">
        <w:rPr>
          <w:rFonts w:asciiTheme="minorHAnsi" w:hAnsiTheme="minorHAnsi"/>
          <w:szCs w:val="20"/>
        </w:rPr>
        <w:t xml:space="preserve">Okoye </w:t>
      </w:r>
      <w:r w:rsidRPr="00950596">
        <w:rPr>
          <w:rFonts w:asciiTheme="minorHAnsi" w:hAnsiTheme="minorHAnsi"/>
          <w:szCs w:val="20"/>
        </w:rPr>
        <w:t xml:space="preserve">entered high school at the young age of twelve, where he distinguished himself both athletically and scholastically. He graduated from Lee High School in </w:t>
      </w:r>
      <w:r w:rsidRPr="00950596">
        <w:rPr>
          <w:rStyle w:val="yshortcuts"/>
          <w:rFonts w:asciiTheme="minorHAnsi" w:hAnsiTheme="minorHAnsi"/>
          <w:szCs w:val="20"/>
        </w:rPr>
        <w:t>Huntsville, Alabama</w:t>
      </w:r>
      <w:r w:rsidRPr="00950596">
        <w:rPr>
          <w:rFonts w:asciiTheme="minorHAnsi" w:hAnsiTheme="minorHAnsi"/>
          <w:szCs w:val="20"/>
        </w:rPr>
        <w:t xml:space="preserve"> when he was only fifteen years old. Amobi was offered a scholarship to </w:t>
      </w:r>
      <w:r w:rsidRPr="00950596">
        <w:rPr>
          <w:rStyle w:val="yshortcuts"/>
          <w:rFonts w:asciiTheme="minorHAnsi" w:hAnsiTheme="minorHAnsi"/>
          <w:szCs w:val="20"/>
        </w:rPr>
        <w:t>Harvard University</w:t>
      </w:r>
      <w:r w:rsidR="008B7B37">
        <w:rPr>
          <w:rFonts w:asciiTheme="minorHAnsi" w:hAnsiTheme="minorHAnsi"/>
          <w:szCs w:val="20"/>
        </w:rPr>
        <w:t>, which he turned down in order to accept</w:t>
      </w:r>
      <w:r w:rsidRPr="00950596">
        <w:rPr>
          <w:rFonts w:asciiTheme="minorHAnsi" w:hAnsiTheme="minorHAnsi"/>
          <w:szCs w:val="20"/>
        </w:rPr>
        <w:t xml:space="preserve"> a football scholarship to the </w:t>
      </w:r>
      <w:r w:rsidRPr="00950596">
        <w:rPr>
          <w:rStyle w:val="yshortcuts"/>
          <w:rFonts w:asciiTheme="minorHAnsi" w:hAnsiTheme="minorHAnsi"/>
          <w:szCs w:val="20"/>
        </w:rPr>
        <w:t>University of Louisville</w:t>
      </w:r>
      <w:r w:rsidRPr="00950596">
        <w:rPr>
          <w:rFonts w:asciiTheme="minorHAnsi" w:hAnsiTheme="minorHAnsi"/>
          <w:szCs w:val="20"/>
        </w:rPr>
        <w:t xml:space="preserve">. After four football seasons and three and a half years of study, Amobi graduated with a degree in psychology; </w:t>
      </w:r>
      <w:r w:rsidR="00A61B2D" w:rsidRPr="00950596">
        <w:rPr>
          <w:rFonts w:asciiTheme="minorHAnsi" w:hAnsiTheme="minorHAnsi"/>
          <w:szCs w:val="20"/>
        </w:rPr>
        <w:t xml:space="preserve">in 2007, </w:t>
      </w:r>
      <w:r w:rsidRPr="00950596">
        <w:rPr>
          <w:rFonts w:asciiTheme="minorHAnsi" w:hAnsiTheme="minorHAnsi"/>
          <w:szCs w:val="20"/>
        </w:rPr>
        <w:t>at</w:t>
      </w:r>
      <w:r w:rsidR="00A61B2D" w:rsidRPr="00950596">
        <w:rPr>
          <w:rFonts w:asciiTheme="minorHAnsi" w:hAnsiTheme="minorHAnsi"/>
          <w:szCs w:val="20"/>
        </w:rPr>
        <w:t xml:space="preserve"> the age of nineteen, he </w:t>
      </w:r>
      <w:r w:rsidRPr="00950596">
        <w:rPr>
          <w:rFonts w:asciiTheme="minorHAnsi" w:hAnsiTheme="minorHAnsi"/>
          <w:szCs w:val="20"/>
        </w:rPr>
        <w:t xml:space="preserve">became the youngest player to ever be drafted into the </w:t>
      </w:r>
      <w:r w:rsidRPr="00950596">
        <w:rPr>
          <w:rStyle w:val="yshortcuts"/>
          <w:rFonts w:asciiTheme="minorHAnsi" w:hAnsiTheme="minorHAnsi"/>
          <w:szCs w:val="20"/>
        </w:rPr>
        <w:t>NFL</w:t>
      </w:r>
      <w:r w:rsidRPr="00950596">
        <w:rPr>
          <w:rFonts w:asciiTheme="minorHAnsi" w:hAnsiTheme="minorHAnsi"/>
          <w:szCs w:val="20"/>
        </w:rPr>
        <w:t xml:space="preserve">. </w:t>
      </w:r>
      <w:r w:rsidR="00A61B2D" w:rsidRPr="00950596">
        <w:rPr>
          <w:rFonts w:asciiTheme="minorHAnsi" w:hAnsiTheme="minorHAnsi"/>
          <w:szCs w:val="20"/>
        </w:rPr>
        <w:t>In that same year, Amobi started the Kickoff for Kids foundation in order to increase development in young underprivileged children through mentorship, education and physical activities.</w:t>
      </w:r>
      <w:r w:rsidR="00C34B46" w:rsidRPr="00950596">
        <w:rPr>
          <w:rFonts w:asciiTheme="minorHAnsi" w:hAnsiTheme="minorHAnsi"/>
          <w:szCs w:val="20"/>
        </w:rPr>
        <w:t xml:space="preserve"> </w:t>
      </w:r>
      <w:r w:rsidR="00BB11E7">
        <w:rPr>
          <w:rFonts w:asciiTheme="minorHAnsi" w:hAnsiTheme="minorHAnsi"/>
          <w:szCs w:val="20"/>
        </w:rPr>
        <w:t xml:space="preserve">His zeal came from the wonderful life he has earned and the lives of his children and other children within the community he believes should be given the chance to succeed. </w:t>
      </w:r>
      <w:r w:rsidR="00CD66F4">
        <w:rPr>
          <w:rFonts w:asciiTheme="minorHAnsi" w:hAnsiTheme="minorHAnsi"/>
          <w:szCs w:val="20"/>
        </w:rPr>
        <w:t>His past work with charities and community ser</w:t>
      </w:r>
      <w:r w:rsidR="00D21759">
        <w:rPr>
          <w:rFonts w:asciiTheme="minorHAnsi" w:hAnsiTheme="minorHAnsi"/>
          <w:szCs w:val="20"/>
        </w:rPr>
        <w:t>vice events led</w:t>
      </w:r>
      <w:r w:rsidR="00CD66F4">
        <w:rPr>
          <w:rFonts w:asciiTheme="minorHAnsi" w:hAnsiTheme="minorHAnsi"/>
          <w:szCs w:val="20"/>
        </w:rPr>
        <w:t xml:space="preserve"> him to create his own </w:t>
      </w:r>
      <w:r w:rsidR="00C34B46" w:rsidRPr="00950596">
        <w:rPr>
          <w:rFonts w:asciiTheme="minorHAnsi" w:hAnsiTheme="minorHAnsi"/>
          <w:szCs w:val="20"/>
        </w:rPr>
        <w:t>501 C 3 organization under The Amobi Okoye Foundation, which operates under the standards of non-profit organizations.</w:t>
      </w:r>
      <w:r w:rsidR="00DE7D19">
        <w:rPr>
          <w:rFonts w:asciiTheme="minorHAnsi" w:hAnsiTheme="minorHAnsi"/>
          <w:szCs w:val="20"/>
        </w:rPr>
        <w:t xml:space="preserve"> (kickoffforkids.org)</w:t>
      </w:r>
    </w:p>
    <w:p w:rsidR="00CF122C" w:rsidRPr="00950596" w:rsidRDefault="00CF122C" w:rsidP="00172B1D">
      <w:pPr>
        <w:pStyle w:val="yiv868697695msonormal"/>
        <w:spacing w:before="0" w:beforeAutospacing="0" w:after="0" w:afterAutospacing="0" w:line="360" w:lineRule="auto"/>
        <w:ind w:firstLine="720"/>
        <w:rPr>
          <w:rFonts w:asciiTheme="minorHAnsi" w:hAnsiTheme="minorHAnsi"/>
          <w:szCs w:val="20"/>
        </w:rPr>
      </w:pPr>
    </w:p>
    <w:p w:rsidR="00311E70" w:rsidRPr="00950596" w:rsidRDefault="009633B9" w:rsidP="00311E70">
      <w:pPr>
        <w:pStyle w:val="yiv868697695msonormal"/>
        <w:spacing w:before="0" w:beforeAutospacing="0" w:after="0" w:afterAutospacing="0" w:line="360" w:lineRule="auto"/>
        <w:ind w:left="720"/>
        <w:rPr>
          <w:rFonts w:asciiTheme="minorHAnsi" w:hAnsiTheme="minorHAnsi"/>
        </w:rPr>
      </w:pPr>
      <w:r>
        <w:rPr>
          <w:rFonts w:asciiTheme="minorHAnsi" w:hAnsiTheme="minorHAnsi"/>
        </w:rPr>
        <w:t>Since the opening of Kickoff for Kids, Amobi has been traded to the</w:t>
      </w:r>
      <w:r w:rsidR="007D6FDE" w:rsidRPr="00950596">
        <w:rPr>
          <w:rFonts w:asciiTheme="minorHAnsi" w:hAnsiTheme="minorHAnsi"/>
        </w:rPr>
        <w:t xml:space="preserve"> Chicago Bears a</w:t>
      </w:r>
      <w:r w:rsidR="00A61B2D" w:rsidRPr="00950596">
        <w:rPr>
          <w:rFonts w:asciiTheme="minorHAnsi" w:hAnsiTheme="minorHAnsi"/>
        </w:rPr>
        <w:t>s well as runs the Kickoff for K</w:t>
      </w:r>
      <w:r w:rsidR="007D6FDE" w:rsidRPr="00950596">
        <w:rPr>
          <w:rFonts w:asciiTheme="minorHAnsi" w:hAnsiTheme="minorHAnsi"/>
        </w:rPr>
        <w:t xml:space="preserve">ids foundation. </w:t>
      </w:r>
      <w:r w:rsidR="00D07E5A" w:rsidRPr="00950596">
        <w:rPr>
          <w:rFonts w:asciiTheme="minorHAnsi" w:hAnsiTheme="minorHAnsi"/>
        </w:rPr>
        <w:t>He is constantly working to better young adults and in order to do so, he has opened offices in Chicago</w:t>
      </w:r>
      <w:r w:rsidR="00FC4DBB" w:rsidRPr="00950596">
        <w:rPr>
          <w:rFonts w:asciiTheme="minorHAnsi" w:hAnsiTheme="minorHAnsi"/>
        </w:rPr>
        <w:t xml:space="preserve"> Illinois</w:t>
      </w:r>
      <w:r w:rsidR="00D07E5A" w:rsidRPr="00950596">
        <w:rPr>
          <w:rFonts w:asciiTheme="minorHAnsi" w:hAnsiTheme="minorHAnsi"/>
        </w:rPr>
        <w:t>, Louisville</w:t>
      </w:r>
      <w:r w:rsidR="00FC4DBB" w:rsidRPr="00950596">
        <w:rPr>
          <w:rFonts w:asciiTheme="minorHAnsi" w:hAnsiTheme="minorHAnsi"/>
        </w:rPr>
        <w:t xml:space="preserve"> Kentucky</w:t>
      </w:r>
      <w:r w:rsidR="00D07E5A" w:rsidRPr="00950596">
        <w:rPr>
          <w:rFonts w:asciiTheme="minorHAnsi" w:hAnsiTheme="minorHAnsi"/>
        </w:rPr>
        <w:t>, Huntsville</w:t>
      </w:r>
      <w:r w:rsidR="00FC4DBB" w:rsidRPr="00950596">
        <w:rPr>
          <w:rFonts w:asciiTheme="minorHAnsi" w:hAnsiTheme="minorHAnsi"/>
        </w:rPr>
        <w:t xml:space="preserve"> Alabama</w:t>
      </w:r>
      <w:r w:rsidR="00D07E5A" w:rsidRPr="00950596">
        <w:rPr>
          <w:rFonts w:asciiTheme="minorHAnsi" w:hAnsiTheme="minorHAnsi"/>
        </w:rPr>
        <w:t xml:space="preserve"> and Houston</w:t>
      </w:r>
      <w:r w:rsidR="00FC4DBB" w:rsidRPr="00950596">
        <w:rPr>
          <w:rFonts w:asciiTheme="minorHAnsi" w:hAnsiTheme="minorHAnsi"/>
        </w:rPr>
        <w:t xml:space="preserve"> Texas</w:t>
      </w:r>
      <w:r w:rsidR="00D07E5A" w:rsidRPr="00950596">
        <w:rPr>
          <w:rFonts w:asciiTheme="minorHAnsi" w:hAnsiTheme="minorHAnsi"/>
        </w:rPr>
        <w:t>. The headquarter</w:t>
      </w:r>
      <w:r w:rsidR="00FC4DBB" w:rsidRPr="00950596">
        <w:rPr>
          <w:rFonts w:asciiTheme="minorHAnsi" w:hAnsiTheme="minorHAnsi"/>
        </w:rPr>
        <w:t>s is in Houston Texas because Amobi</w:t>
      </w:r>
      <w:r w:rsidR="00D07E5A" w:rsidRPr="00950596">
        <w:rPr>
          <w:rFonts w:asciiTheme="minorHAnsi" w:hAnsiTheme="minorHAnsi"/>
        </w:rPr>
        <w:t xml:space="preserve"> was living and playing football in Houston when he first started Kickoff for kids. </w:t>
      </w:r>
      <w:r w:rsidR="00FC4DBB" w:rsidRPr="00950596">
        <w:rPr>
          <w:rFonts w:asciiTheme="minorHAnsi" w:hAnsiTheme="minorHAnsi"/>
        </w:rPr>
        <w:t>This is where any major decisions ar</w:t>
      </w:r>
      <w:r w:rsidR="00102DA6" w:rsidRPr="00950596">
        <w:rPr>
          <w:rFonts w:asciiTheme="minorHAnsi" w:hAnsiTheme="minorHAnsi"/>
        </w:rPr>
        <w:t>e made such as event planning, b</w:t>
      </w:r>
      <w:r w:rsidR="00FC4DBB" w:rsidRPr="00950596">
        <w:rPr>
          <w:rFonts w:asciiTheme="minorHAnsi" w:hAnsiTheme="minorHAnsi"/>
        </w:rPr>
        <w:t xml:space="preserve">oard meetings, </w:t>
      </w:r>
      <w:r w:rsidR="00102DA6" w:rsidRPr="00950596">
        <w:rPr>
          <w:rFonts w:asciiTheme="minorHAnsi" w:hAnsiTheme="minorHAnsi"/>
        </w:rPr>
        <w:t xml:space="preserve">finances, </w:t>
      </w:r>
      <w:r w:rsidR="00FC4DBB" w:rsidRPr="00950596">
        <w:rPr>
          <w:rFonts w:asciiTheme="minorHAnsi" w:hAnsiTheme="minorHAnsi"/>
        </w:rPr>
        <w:t xml:space="preserve">and </w:t>
      </w:r>
      <w:r w:rsidR="00102DA6" w:rsidRPr="00950596">
        <w:rPr>
          <w:rFonts w:asciiTheme="minorHAnsi" w:hAnsiTheme="minorHAnsi"/>
        </w:rPr>
        <w:t xml:space="preserve">any administrative actions needed throughout the organization. </w:t>
      </w:r>
      <w:r>
        <w:rPr>
          <w:rFonts w:asciiTheme="minorHAnsi" w:hAnsiTheme="minorHAnsi"/>
        </w:rPr>
        <w:t xml:space="preserve">Amobi works with the directors of each city to coordinate events and manage the budgets. </w:t>
      </w:r>
      <w:r w:rsidR="00311E70">
        <w:rPr>
          <w:rFonts w:asciiTheme="minorHAnsi" w:hAnsiTheme="minorHAnsi"/>
        </w:rPr>
        <w:t xml:space="preserve">Currently, the organization hosts only six or seven events per year, although it strives to emulate the NFL’s play sixty events. </w:t>
      </w:r>
      <w:r w:rsidR="00DE7D19">
        <w:rPr>
          <w:rFonts w:asciiTheme="minorHAnsi" w:hAnsiTheme="minorHAnsi"/>
        </w:rPr>
        <w:t>(Kickoffforkids.org)</w:t>
      </w:r>
    </w:p>
    <w:p w:rsidR="008B7B37" w:rsidRDefault="008B7B37" w:rsidP="00172B1D">
      <w:pPr>
        <w:pStyle w:val="yiv868697695msonormal"/>
        <w:spacing w:before="0" w:beforeAutospacing="0" w:after="0" w:afterAutospacing="0" w:line="360" w:lineRule="auto"/>
        <w:ind w:left="720"/>
        <w:rPr>
          <w:rFonts w:asciiTheme="minorHAnsi" w:hAnsiTheme="minorHAnsi"/>
        </w:rPr>
      </w:pPr>
    </w:p>
    <w:p w:rsidR="008B7B37" w:rsidRDefault="00311E70" w:rsidP="00172B1D">
      <w:pPr>
        <w:pStyle w:val="yiv868697695msonormal"/>
        <w:spacing w:before="0" w:beforeAutospacing="0" w:after="0" w:afterAutospacing="0" w:line="360" w:lineRule="auto"/>
        <w:ind w:left="720"/>
        <w:rPr>
          <w:rFonts w:asciiTheme="minorHAnsi" w:hAnsiTheme="minorHAnsi"/>
        </w:rPr>
      </w:pPr>
      <w:r>
        <w:rPr>
          <w:rFonts w:asciiTheme="minorHAnsi" w:hAnsiTheme="minorHAnsi"/>
        </w:rPr>
        <w:t>The organization is still growing in popularity, which makes it difficult to raise donations and other types of funding. They</w:t>
      </w:r>
      <w:r w:rsidR="00D21759">
        <w:rPr>
          <w:rFonts w:asciiTheme="minorHAnsi" w:hAnsiTheme="minorHAnsi"/>
        </w:rPr>
        <w:t xml:space="preserve"> slowly progressed technologically by creating a</w:t>
      </w:r>
      <w:r>
        <w:rPr>
          <w:rFonts w:asciiTheme="minorHAnsi" w:hAnsiTheme="minorHAnsi"/>
        </w:rPr>
        <w:t xml:space="preserve"> basi</w:t>
      </w:r>
      <w:r w:rsidR="00D21759">
        <w:rPr>
          <w:rFonts w:asciiTheme="minorHAnsi" w:hAnsiTheme="minorHAnsi"/>
        </w:rPr>
        <w:t>c cookie cutter</w:t>
      </w:r>
      <w:r>
        <w:rPr>
          <w:rFonts w:asciiTheme="minorHAnsi" w:hAnsiTheme="minorHAnsi"/>
        </w:rPr>
        <w:t xml:space="preserve"> website and </w:t>
      </w:r>
      <w:r w:rsidR="00D21759">
        <w:rPr>
          <w:rFonts w:asciiTheme="minorHAnsi" w:hAnsiTheme="minorHAnsi"/>
        </w:rPr>
        <w:t xml:space="preserve">using </w:t>
      </w:r>
      <w:r>
        <w:rPr>
          <w:rFonts w:asciiTheme="minorHAnsi" w:hAnsiTheme="minorHAnsi"/>
        </w:rPr>
        <w:t>mini</w:t>
      </w:r>
      <w:r w:rsidR="00D21759">
        <w:rPr>
          <w:rFonts w:asciiTheme="minorHAnsi" w:hAnsiTheme="minorHAnsi"/>
        </w:rPr>
        <w:t>mal social media to advertise and promote their services</w:t>
      </w:r>
      <w:r>
        <w:rPr>
          <w:rFonts w:asciiTheme="minorHAnsi" w:hAnsiTheme="minorHAnsi"/>
        </w:rPr>
        <w:t>. Each city is operated by a very small staff, which makes it event more difficult to come up with new and successful events and publicity</w:t>
      </w:r>
      <w:r w:rsidR="00D21759">
        <w:rPr>
          <w:rFonts w:asciiTheme="minorHAnsi" w:hAnsiTheme="minorHAnsi"/>
        </w:rPr>
        <w:t>, although it has and continues to grow each year.</w:t>
      </w:r>
      <w:r>
        <w:rPr>
          <w:rFonts w:asciiTheme="minorHAnsi" w:hAnsiTheme="minorHAnsi"/>
        </w:rPr>
        <w:t xml:space="preserve"> </w:t>
      </w:r>
    </w:p>
    <w:p w:rsidR="00D724CC" w:rsidRPr="00950596" w:rsidRDefault="00D724CC" w:rsidP="00172B1D">
      <w:pPr>
        <w:spacing w:line="360" w:lineRule="auto"/>
        <w:rPr>
          <w:rFonts w:asciiTheme="minorHAnsi" w:hAnsiTheme="minorHAnsi"/>
        </w:rPr>
      </w:pPr>
    </w:p>
    <w:p w:rsidR="001A6DF2" w:rsidRDefault="00330C42" w:rsidP="00172B1D">
      <w:pPr>
        <w:pStyle w:val="Heading2"/>
        <w:spacing w:line="360" w:lineRule="auto"/>
        <w:ind w:firstLine="0"/>
        <w:rPr>
          <w:rFonts w:asciiTheme="minorHAnsi" w:hAnsiTheme="minorHAnsi"/>
        </w:rPr>
      </w:pPr>
      <w:bookmarkStart w:id="8" w:name="_Toc425054392"/>
      <w:bookmarkStart w:id="9" w:name="_Toc422186485"/>
      <w:bookmarkStart w:id="10" w:name="_Toc436203380"/>
      <w:bookmarkStart w:id="11" w:name="_Toc452813580"/>
      <w:bookmarkStart w:id="12" w:name="_Toc512930908"/>
      <w:bookmarkStart w:id="13" w:name="_Toc238290062"/>
      <w:r w:rsidRPr="00950596">
        <w:rPr>
          <w:rFonts w:asciiTheme="minorHAnsi" w:hAnsiTheme="minorHAnsi"/>
        </w:rPr>
        <w:t>Purpose of</w:t>
      </w:r>
      <w:r w:rsidR="00ED662A" w:rsidRPr="00950596">
        <w:rPr>
          <w:rFonts w:asciiTheme="minorHAnsi" w:hAnsiTheme="minorHAnsi"/>
        </w:rPr>
        <w:t xml:space="preserve"> </w:t>
      </w:r>
      <w:bookmarkEnd w:id="8"/>
      <w:bookmarkEnd w:id="9"/>
      <w:bookmarkEnd w:id="10"/>
      <w:bookmarkEnd w:id="11"/>
      <w:bookmarkEnd w:id="12"/>
      <w:bookmarkEnd w:id="13"/>
      <w:r w:rsidR="00297761" w:rsidRPr="00950596">
        <w:rPr>
          <w:rFonts w:asciiTheme="minorHAnsi" w:hAnsiTheme="minorHAnsi"/>
        </w:rPr>
        <w:t>Kickoff For Kids</w:t>
      </w:r>
    </w:p>
    <w:p w:rsidR="00507951" w:rsidRDefault="00507951" w:rsidP="00172B1D">
      <w:pPr>
        <w:pStyle w:val="BodyText"/>
        <w:spacing w:line="360" w:lineRule="auto"/>
        <w:rPr>
          <w:rFonts w:asciiTheme="minorHAnsi" w:hAnsiTheme="minorHAnsi"/>
        </w:rPr>
      </w:pPr>
      <w:bookmarkStart w:id="14" w:name="_Toc447960005"/>
      <w:bookmarkStart w:id="15" w:name="_Toc452813581"/>
      <w:bookmarkStart w:id="16" w:name="_Toc512930909"/>
      <w:bookmarkStart w:id="17" w:name="_Toc436203381"/>
    </w:p>
    <w:p w:rsidR="00DC262D" w:rsidRPr="00950596" w:rsidRDefault="007D6FDE" w:rsidP="00172B1D">
      <w:pPr>
        <w:pStyle w:val="BodyText"/>
        <w:spacing w:line="360" w:lineRule="auto"/>
        <w:rPr>
          <w:rFonts w:asciiTheme="minorHAnsi" w:hAnsiTheme="minorHAnsi"/>
        </w:rPr>
      </w:pPr>
      <w:r w:rsidRPr="00950596">
        <w:rPr>
          <w:rFonts w:asciiTheme="minorHAnsi" w:hAnsiTheme="minorHAnsi"/>
        </w:rPr>
        <w:t>The foundation’s mission is giving hope to kids throughout communities and building unity amongst children around the world.</w:t>
      </w:r>
      <w:r w:rsidR="00D07E5A" w:rsidRPr="00950596">
        <w:rPr>
          <w:rFonts w:asciiTheme="minorHAnsi" w:hAnsiTheme="minorHAnsi"/>
        </w:rPr>
        <w:t xml:space="preserve"> </w:t>
      </w:r>
      <w:r w:rsidR="00102DA6" w:rsidRPr="00950596">
        <w:rPr>
          <w:rFonts w:asciiTheme="minorHAnsi" w:hAnsiTheme="minorHAnsi"/>
        </w:rPr>
        <w:t xml:space="preserve"> Amobi has an invigorating passion to help children by giving them hope for the future, and letting them know they can also achieve great things. </w:t>
      </w:r>
      <w:r w:rsidR="008E51A0">
        <w:rPr>
          <w:rFonts w:asciiTheme="minorHAnsi" w:hAnsiTheme="minorHAnsi"/>
        </w:rPr>
        <w:t xml:space="preserve">He wants to give back to his community, what he believes he was given as a young adult. Amobi has made a very successful life for himself and the organization allows other children to create that life as well. </w:t>
      </w:r>
      <w:r w:rsidR="00102DA6" w:rsidRPr="00950596">
        <w:rPr>
          <w:rFonts w:asciiTheme="minorHAnsi" w:hAnsiTheme="minorHAnsi"/>
        </w:rPr>
        <w:t>Amobi is equally passionate about seeing communities transformed. He believes that, through partnership and collaboration, we can see the inner cities o</w:t>
      </w:r>
      <w:r w:rsidR="00622C7E" w:rsidRPr="00950596">
        <w:rPr>
          <w:rFonts w:asciiTheme="minorHAnsi" w:hAnsiTheme="minorHAnsi"/>
        </w:rPr>
        <w:t>f America renewed and</w:t>
      </w:r>
      <w:r w:rsidR="00102DA6" w:rsidRPr="00950596">
        <w:rPr>
          <w:rFonts w:asciiTheme="minorHAnsi" w:hAnsiTheme="minorHAnsi"/>
        </w:rPr>
        <w:t xml:space="preserve"> flourish</w:t>
      </w:r>
      <w:r w:rsidR="00622C7E" w:rsidRPr="00950596">
        <w:rPr>
          <w:rFonts w:asciiTheme="minorHAnsi" w:hAnsiTheme="minorHAnsi"/>
        </w:rPr>
        <w:t>ing</w:t>
      </w:r>
      <w:r w:rsidR="00102DA6" w:rsidRPr="00950596">
        <w:rPr>
          <w:rFonts w:asciiTheme="minorHAnsi" w:hAnsiTheme="minorHAnsi"/>
        </w:rPr>
        <w:t xml:space="preserve">. </w:t>
      </w:r>
    </w:p>
    <w:p w:rsidR="00C51CA6" w:rsidRDefault="00DC262D" w:rsidP="00172B1D">
      <w:pPr>
        <w:pStyle w:val="BodyText"/>
        <w:spacing w:line="360" w:lineRule="auto"/>
        <w:rPr>
          <w:rFonts w:asciiTheme="minorHAnsi" w:hAnsiTheme="minorHAnsi"/>
        </w:rPr>
      </w:pPr>
      <w:r w:rsidRPr="00950596">
        <w:rPr>
          <w:rFonts w:asciiTheme="minorHAnsi" w:hAnsiTheme="minorHAnsi"/>
        </w:rPr>
        <w:t>Kickoff For Kids was created to target local needs and the hope of funding some of the creative ideas that could be used to bring Amobi’s visions to reality.</w:t>
      </w:r>
      <w:r w:rsidR="006C7FDA" w:rsidRPr="00950596">
        <w:rPr>
          <w:rFonts w:asciiTheme="minorHAnsi" w:hAnsiTheme="minorHAnsi"/>
        </w:rPr>
        <w:t xml:space="preserve"> It gave local groups and organizations the financial a</w:t>
      </w:r>
      <w:r w:rsidR="00382B2F" w:rsidRPr="00950596">
        <w:rPr>
          <w:rFonts w:asciiTheme="minorHAnsi" w:hAnsiTheme="minorHAnsi"/>
        </w:rPr>
        <w:t xml:space="preserve">bility to assist in helping </w:t>
      </w:r>
      <w:r w:rsidR="006C7FDA" w:rsidRPr="00950596">
        <w:rPr>
          <w:rFonts w:asciiTheme="minorHAnsi" w:hAnsiTheme="minorHAnsi"/>
        </w:rPr>
        <w:t xml:space="preserve">young adults prosper in ways they might not have otherwise been able to. </w:t>
      </w:r>
      <w:r w:rsidR="00382B2F" w:rsidRPr="00950596">
        <w:rPr>
          <w:rFonts w:asciiTheme="minorHAnsi" w:hAnsiTheme="minorHAnsi"/>
        </w:rPr>
        <w:t xml:space="preserve">The main goal is always to building strength in communities, mainly through the youth. Kickoff for Kids makes this possible by powering each and every event with fun and enriching activities people of all ages can enjoy and learn from. </w:t>
      </w:r>
    </w:p>
    <w:p w:rsidR="00C82499" w:rsidRDefault="00C51CA6" w:rsidP="00C51CA6">
      <w:pPr>
        <w:pStyle w:val="BodyText"/>
        <w:spacing w:line="360" w:lineRule="auto"/>
        <w:rPr>
          <w:rFonts w:asciiTheme="minorHAnsi" w:hAnsiTheme="minorHAnsi"/>
        </w:rPr>
      </w:pPr>
      <w:r>
        <w:rPr>
          <w:rFonts w:asciiTheme="minorHAnsi" w:hAnsiTheme="minorHAnsi"/>
        </w:rPr>
        <w:t xml:space="preserve">Chad Rimspey is the director of the Louisville office and is a former </w:t>
      </w:r>
      <w:r w:rsidRPr="00C82499">
        <w:rPr>
          <w:rFonts w:asciiTheme="minorHAnsi" w:hAnsiTheme="minorHAnsi"/>
        </w:rPr>
        <w:t>University of Louisville</w:t>
      </w:r>
      <w:r>
        <w:rPr>
          <w:rFonts w:asciiTheme="minorHAnsi" w:hAnsiTheme="minorHAnsi"/>
        </w:rPr>
        <w:t xml:space="preserve"> teammate of Amobi Okoye. Chad has been apar</w:t>
      </w:r>
      <w:r w:rsidR="00331554">
        <w:rPr>
          <w:rFonts w:asciiTheme="minorHAnsi" w:hAnsiTheme="minorHAnsi"/>
        </w:rPr>
        <w:t xml:space="preserve">t of the organization since its </w:t>
      </w:r>
      <w:r>
        <w:rPr>
          <w:rFonts w:asciiTheme="minorHAnsi" w:hAnsiTheme="minorHAnsi"/>
        </w:rPr>
        <w:t>creation and is now managing and pioneering the Louisville branch of Kickoff for Kids. Chad devotes his time and energy day in and day out in order to provide the young adults with the opportunities to learn and prosper. He works full time at Humana Inc. in downtown Louisville, which provides much of the resources he uses for Kickoff for Kids. His home doubles a</w:t>
      </w:r>
      <w:r w:rsidR="00331554">
        <w:rPr>
          <w:rFonts w:asciiTheme="minorHAnsi" w:hAnsiTheme="minorHAnsi"/>
        </w:rPr>
        <w:t xml:space="preserve">s his office and work place, while </w:t>
      </w:r>
      <w:r>
        <w:rPr>
          <w:rFonts w:asciiTheme="minorHAnsi" w:hAnsiTheme="minorHAnsi"/>
        </w:rPr>
        <w:t>his personal items are often used as Kickoff for Kids equipment. He is currently in the process of turning an idea into reality with the creation of the Kickoff for Kids application that will help local school incentivize attendance, grades, and after school activities.</w:t>
      </w:r>
    </w:p>
    <w:p w:rsidR="008948BA" w:rsidRPr="00950596" w:rsidRDefault="008948BA" w:rsidP="00172B1D">
      <w:pPr>
        <w:pStyle w:val="BodyText"/>
        <w:spacing w:line="360" w:lineRule="auto"/>
        <w:rPr>
          <w:rFonts w:asciiTheme="minorHAnsi" w:hAnsiTheme="minorHAnsi"/>
        </w:rPr>
      </w:pPr>
    </w:p>
    <w:p w:rsidR="006D17BC" w:rsidRPr="00950596" w:rsidRDefault="00ED662A" w:rsidP="00172B1D">
      <w:pPr>
        <w:pStyle w:val="Heading1"/>
        <w:spacing w:line="360" w:lineRule="auto"/>
        <w:rPr>
          <w:rFonts w:asciiTheme="minorHAnsi" w:hAnsiTheme="minorHAnsi"/>
        </w:rPr>
      </w:pPr>
      <w:bookmarkStart w:id="18" w:name="_Toc238290063"/>
      <w:r w:rsidRPr="00950596">
        <w:rPr>
          <w:rFonts w:asciiTheme="minorHAnsi" w:hAnsiTheme="minorHAnsi"/>
        </w:rPr>
        <w:t xml:space="preserve">Management </w:t>
      </w:r>
      <w:r w:rsidR="008948BA" w:rsidRPr="00950596">
        <w:rPr>
          <w:rFonts w:asciiTheme="minorHAnsi" w:hAnsiTheme="minorHAnsi"/>
        </w:rPr>
        <w:t xml:space="preserve">and Business </w:t>
      </w:r>
      <w:r w:rsidRPr="00950596">
        <w:rPr>
          <w:rFonts w:asciiTheme="minorHAnsi" w:hAnsiTheme="minorHAnsi"/>
        </w:rPr>
        <w:t>Pr</w:t>
      </w:r>
      <w:r w:rsidR="008948BA" w:rsidRPr="00950596">
        <w:rPr>
          <w:rFonts w:asciiTheme="minorHAnsi" w:hAnsiTheme="minorHAnsi"/>
        </w:rPr>
        <w:t>ocesse</w:t>
      </w:r>
      <w:r w:rsidR="00D43E95" w:rsidRPr="00950596">
        <w:rPr>
          <w:rFonts w:asciiTheme="minorHAnsi" w:hAnsiTheme="minorHAnsi"/>
        </w:rPr>
        <w:t>s</w:t>
      </w:r>
      <w:bookmarkEnd w:id="14"/>
      <w:bookmarkEnd w:id="15"/>
      <w:bookmarkEnd w:id="16"/>
      <w:bookmarkEnd w:id="18"/>
    </w:p>
    <w:p w:rsidR="00717701" w:rsidRPr="00950596" w:rsidRDefault="006D17BC" w:rsidP="00172B1D">
      <w:pPr>
        <w:spacing w:line="360" w:lineRule="auto"/>
        <w:rPr>
          <w:rFonts w:asciiTheme="minorHAnsi" w:hAnsiTheme="minorHAnsi"/>
        </w:rPr>
      </w:pPr>
      <w:r w:rsidRPr="00950596">
        <w:rPr>
          <w:rFonts w:asciiTheme="minorHAnsi" w:hAnsiTheme="minorHAnsi"/>
        </w:rPr>
        <w:t>The Management and Business Process</w:t>
      </w:r>
      <w:r w:rsidR="00717701" w:rsidRPr="00950596">
        <w:rPr>
          <w:rFonts w:asciiTheme="minorHAnsi" w:hAnsiTheme="minorHAnsi"/>
        </w:rPr>
        <w:t>es</w:t>
      </w:r>
      <w:r w:rsidRPr="00950596">
        <w:rPr>
          <w:rFonts w:asciiTheme="minorHAnsi" w:hAnsiTheme="minorHAnsi"/>
        </w:rPr>
        <w:t xml:space="preserve"> of an organization </w:t>
      </w:r>
      <w:r w:rsidR="00717701" w:rsidRPr="00950596">
        <w:rPr>
          <w:rFonts w:asciiTheme="minorHAnsi" w:hAnsiTheme="minorHAnsi"/>
        </w:rPr>
        <w:t>describe the activities performed to accomplish a specific organizational goal. The processes for Kickoff for Kids are organized in order to accomplish the mission of giving hope to kids throughout communities and building unity amongst children around the world.</w:t>
      </w:r>
      <w:r w:rsidR="005D3A52">
        <w:rPr>
          <w:rFonts w:asciiTheme="minorHAnsi" w:hAnsiTheme="minorHAnsi"/>
        </w:rPr>
        <w:t xml:space="preserve"> Just like many other nonprofit organizations, Kickoff for Kids must be able to sustain a steady flow of income as well as volunteers. </w:t>
      </w:r>
    </w:p>
    <w:p w:rsidR="00717701" w:rsidRPr="00950596" w:rsidRDefault="00717701" w:rsidP="00172B1D">
      <w:pPr>
        <w:spacing w:line="360" w:lineRule="auto"/>
        <w:rPr>
          <w:rFonts w:asciiTheme="minorHAnsi" w:hAnsiTheme="minorHAnsi"/>
        </w:rPr>
      </w:pPr>
    </w:p>
    <w:p w:rsidR="00914E1C" w:rsidRPr="00950596" w:rsidRDefault="00717701" w:rsidP="00172B1D">
      <w:pPr>
        <w:spacing w:line="360" w:lineRule="auto"/>
        <w:rPr>
          <w:rFonts w:asciiTheme="minorHAnsi" w:hAnsiTheme="minorHAnsi"/>
        </w:rPr>
      </w:pPr>
      <w:r w:rsidRPr="00950596">
        <w:rPr>
          <w:rFonts w:asciiTheme="minorHAnsi" w:hAnsiTheme="minorHAnsi"/>
        </w:rPr>
        <w:t>The major processes necessary for Kickoff for Kids are:</w:t>
      </w:r>
    </w:p>
    <w:p w:rsidR="00593F80" w:rsidRPr="00950596" w:rsidRDefault="00593F80" w:rsidP="00172B1D">
      <w:pPr>
        <w:spacing w:line="360" w:lineRule="auto"/>
        <w:rPr>
          <w:rFonts w:asciiTheme="minorHAnsi" w:hAnsiTheme="minorHAnsi"/>
          <w:sz w:val="20"/>
        </w:rPr>
      </w:pPr>
    </w:p>
    <w:p w:rsidR="00914E1C" w:rsidRPr="00950596" w:rsidRDefault="00B46457" w:rsidP="00172B1D">
      <w:pPr>
        <w:pStyle w:val="Heading2"/>
        <w:spacing w:line="360" w:lineRule="auto"/>
        <w:ind w:firstLine="0"/>
        <w:rPr>
          <w:rFonts w:asciiTheme="minorHAnsi" w:hAnsiTheme="minorHAnsi"/>
          <w:b w:val="0"/>
          <w:sz w:val="24"/>
        </w:rPr>
      </w:pPr>
      <w:r w:rsidRPr="00950596">
        <w:rPr>
          <w:rFonts w:asciiTheme="minorHAnsi" w:hAnsiTheme="minorHAnsi"/>
          <w:sz w:val="24"/>
        </w:rPr>
        <w:t>Successfully Create Community E</w:t>
      </w:r>
      <w:r w:rsidR="00445951" w:rsidRPr="00950596">
        <w:rPr>
          <w:rFonts w:asciiTheme="minorHAnsi" w:hAnsiTheme="minorHAnsi"/>
          <w:sz w:val="24"/>
        </w:rPr>
        <w:t>vents</w:t>
      </w:r>
      <w:r w:rsidR="00A1662F" w:rsidRPr="00950596">
        <w:rPr>
          <w:rFonts w:asciiTheme="minorHAnsi" w:hAnsiTheme="minorHAnsi"/>
          <w:sz w:val="24"/>
        </w:rPr>
        <w:t xml:space="preserve"> </w:t>
      </w:r>
      <w:r w:rsidR="00A1662F" w:rsidRPr="00950596">
        <w:rPr>
          <w:rFonts w:asciiTheme="minorHAnsi" w:hAnsiTheme="minorHAnsi"/>
          <w:b w:val="0"/>
          <w:sz w:val="24"/>
        </w:rPr>
        <w:t xml:space="preserve">– Kickoff for Kids puts on six or seven </w:t>
      </w:r>
      <w:r w:rsidRPr="00950596">
        <w:rPr>
          <w:rFonts w:asciiTheme="minorHAnsi" w:hAnsiTheme="minorHAnsi"/>
          <w:b w:val="0"/>
          <w:sz w:val="24"/>
        </w:rPr>
        <w:t xml:space="preserve">community </w:t>
      </w:r>
      <w:r w:rsidR="00A1662F" w:rsidRPr="00950596">
        <w:rPr>
          <w:rFonts w:asciiTheme="minorHAnsi" w:hAnsiTheme="minorHAnsi"/>
          <w:b w:val="0"/>
          <w:sz w:val="24"/>
        </w:rPr>
        <w:t>events per year, nationwide. Each event brings them closer to their goal of building unity around the world, although with such few events they must execute each one with great success. Events range from football clinics</w:t>
      </w:r>
      <w:r w:rsidR="00DC32C4" w:rsidRPr="00950596">
        <w:rPr>
          <w:rFonts w:asciiTheme="minorHAnsi" w:hAnsiTheme="minorHAnsi"/>
          <w:b w:val="0"/>
          <w:sz w:val="24"/>
        </w:rPr>
        <w:t xml:space="preserve"> like Cards Play to motivational rallies and</w:t>
      </w:r>
      <w:r w:rsidR="00A1662F" w:rsidRPr="00950596">
        <w:rPr>
          <w:rFonts w:asciiTheme="minorHAnsi" w:hAnsiTheme="minorHAnsi"/>
          <w:b w:val="0"/>
          <w:sz w:val="24"/>
        </w:rPr>
        <w:t xml:space="preserve"> educational budgeting event for young adults. </w:t>
      </w:r>
      <w:r w:rsidR="009A4C13" w:rsidRPr="00950596">
        <w:rPr>
          <w:rFonts w:asciiTheme="minorHAnsi" w:hAnsiTheme="minorHAnsi"/>
          <w:b w:val="0"/>
          <w:sz w:val="24"/>
        </w:rPr>
        <w:t xml:space="preserve">Although each event is very different from the next, they are all serving the </w:t>
      </w:r>
      <w:r w:rsidR="00914E1C" w:rsidRPr="00950596">
        <w:rPr>
          <w:rFonts w:asciiTheme="minorHAnsi" w:hAnsiTheme="minorHAnsi"/>
          <w:b w:val="0"/>
          <w:sz w:val="24"/>
        </w:rPr>
        <w:t xml:space="preserve">same </w:t>
      </w:r>
      <w:r w:rsidR="009A4C13" w:rsidRPr="00950596">
        <w:rPr>
          <w:rFonts w:asciiTheme="minorHAnsi" w:hAnsiTheme="minorHAnsi"/>
          <w:b w:val="0"/>
          <w:sz w:val="24"/>
        </w:rPr>
        <w:t>purpose of giving hope to children within the community.</w:t>
      </w:r>
      <w:r w:rsidR="000C2F58">
        <w:rPr>
          <w:rFonts w:asciiTheme="minorHAnsi" w:hAnsiTheme="minorHAnsi"/>
          <w:b w:val="0"/>
          <w:sz w:val="24"/>
        </w:rPr>
        <w:t xml:space="preserve"> These events are the only way to perform their services as a nonprofit organization. Giving back to the community is the purpose and mission of Kickoff for Kids so this business process is their way of producing output. The greater quality and quantity of output they produce will increase their flow of income and donations. Without the donations, Kickoff for kids will never be able to be a self-sustaining organization.</w:t>
      </w:r>
    </w:p>
    <w:p w:rsidR="00445951" w:rsidRPr="00950596" w:rsidRDefault="00445951" w:rsidP="00172B1D">
      <w:pPr>
        <w:spacing w:line="360" w:lineRule="auto"/>
        <w:rPr>
          <w:rFonts w:asciiTheme="minorHAnsi" w:hAnsiTheme="minorHAnsi"/>
        </w:rPr>
      </w:pPr>
    </w:p>
    <w:p w:rsidR="00914E1C" w:rsidRPr="00950596" w:rsidRDefault="00717701" w:rsidP="00172B1D">
      <w:pPr>
        <w:pStyle w:val="Heading2"/>
        <w:spacing w:line="360" w:lineRule="auto"/>
        <w:ind w:firstLine="0"/>
        <w:rPr>
          <w:rFonts w:asciiTheme="minorHAnsi" w:hAnsiTheme="minorHAnsi"/>
          <w:b w:val="0"/>
          <w:sz w:val="24"/>
        </w:rPr>
      </w:pPr>
      <w:bookmarkStart w:id="19" w:name="_Toc238290068"/>
      <w:r w:rsidRPr="00950596">
        <w:rPr>
          <w:rFonts w:asciiTheme="minorHAnsi" w:hAnsiTheme="minorHAnsi"/>
          <w:sz w:val="24"/>
        </w:rPr>
        <w:t xml:space="preserve">Successfully </w:t>
      </w:r>
      <w:r w:rsidR="00A1662F" w:rsidRPr="00950596">
        <w:rPr>
          <w:rFonts w:asciiTheme="minorHAnsi" w:hAnsiTheme="minorHAnsi"/>
          <w:sz w:val="24"/>
        </w:rPr>
        <w:t>Create Fundraisers</w:t>
      </w:r>
      <w:r w:rsidR="00A1662F" w:rsidRPr="00950596">
        <w:rPr>
          <w:rFonts w:asciiTheme="minorHAnsi" w:hAnsiTheme="minorHAnsi"/>
          <w:b w:val="0"/>
          <w:sz w:val="24"/>
        </w:rPr>
        <w:t xml:space="preserve"> – Fundraising is Kickoff for Kid</w:t>
      </w:r>
      <w:r w:rsidR="008E09DC">
        <w:rPr>
          <w:rFonts w:asciiTheme="minorHAnsi" w:hAnsiTheme="minorHAnsi"/>
          <w:b w:val="0"/>
          <w:sz w:val="24"/>
        </w:rPr>
        <w:t>’</w:t>
      </w:r>
      <w:r w:rsidR="00A1662F" w:rsidRPr="00950596">
        <w:rPr>
          <w:rFonts w:asciiTheme="minorHAnsi" w:hAnsiTheme="minorHAnsi"/>
          <w:b w:val="0"/>
          <w:sz w:val="24"/>
        </w:rPr>
        <w:t>s main source of income, along with general donations and corporate sponsorship. Each fundraiser targets the</w:t>
      </w:r>
      <w:r w:rsidR="009A4C13" w:rsidRPr="00950596">
        <w:rPr>
          <w:rFonts w:asciiTheme="minorHAnsi" w:hAnsiTheme="minorHAnsi"/>
          <w:b w:val="0"/>
          <w:sz w:val="24"/>
        </w:rPr>
        <w:t xml:space="preserve"> general public for monetary donations as well as to gain awareness of what the organization is doing for the community. Each fundraiser allows Kickoff for Kids to improve the quality of their services as well as the quality of the lives of the children they are impacting. </w:t>
      </w:r>
      <w:r w:rsidR="008E09DC">
        <w:rPr>
          <w:rFonts w:asciiTheme="minorHAnsi" w:hAnsiTheme="minorHAnsi"/>
          <w:b w:val="0"/>
          <w:sz w:val="24"/>
        </w:rPr>
        <w:t>The greater the income they receive, means the more employees they are able to hire. The Louisville office is in great need of staffing in order to accomplish the goals they have in place. The Kickoff for Kids House application Chad Rimpsey has pioneered will not be developed without a large staff and a large budget. Amobi Okoye is paying for the majority of the organization’s debts and although he is willing and able to fund the organization, it is not a feasible solution if they want to grow and prosper. Fundraising is a very crucial aspect of any nonprofit organization because w</w:t>
      </w:r>
      <w:r w:rsidR="008E09DC" w:rsidRPr="00950596">
        <w:rPr>
          <w:rFonts w:asciiTheme="minorHAnsi" w:hAnsiTheme="minorHAnsi"/>
          <w:b w:val="0"/>
          <w:sz w:val="24"/>
        </w:rPr>
        <w:t>ithout fundraising events and the support of the communities, Kickoff for Kid</w:t>
      </w:r>
      <w:r w:rsidR="008E09DC">
        <w:rPr>
          <w:rFonts w:asciiTheme="minorHAnsi" w:hAnsiTheme="minorHAnsi"/>
          <w:b w:val="0"/>
          <w:sz w:val="24"/>
        </w:rPr>
        <w:t>s would not be able to create and achieve their mission and purpose.</w:t>
      </w:r>
    </w:p>
    <w:p w:rsidR="00FB29D6" w:rsidRPr="00950596" w:rsidRDefault="00FB29D6" w:rsidP="00172B1D">
      <w:pPr>
        <w:spacing w:line="360" w:lineRule="auto"/>
        <w:rPr>
          <w:rFonts w:asciiTheme="minorHAnsi" w:hAnsiTheme="minorHAnsi"/>
        </w:rPr>
      </w:pPr>
    </w:p>
    <w:p w:rsidR="00647BD4" w:rsidRPr="00BB774E" w:rsidRDefault="00445951" w:rsidP="00172B1D">
      <w:pPr>
        <w:pStyle w:val="Heading2"/>
        <w:spacing w:line="360" w:lineRule="auto"/>
        <w:ind w:firstLine="0"/>
        <w:rPr>
          <w:rFonts w:asciiTheme="minorHAnsi" w:hAnsiTheme="minorHAnsi"/>
          <w:b w:val="0"/>
          <w:sz w:val="24"/>
        </w:rPr>
      </w:pPr>
      <w:r w:rsidRPr="00BB774E">
        <w:rPr>
          <w:rFonts w:asciiTheme="minorHAnsi" w:hAnsiTheme="minorHAnsi"/>
          <w:sz w:val="24"/>
        </w:rPr>
        <w:t>Recruit Volunteers</w:t>
      </w:r>
      <w:r w:rsidR="00717701" w:rsidRPr="00BB774E">
        <w:rPr>
          <w:rFonts w:asciiTheme="minorHAnsi" w:hAnsiTheme="minorHAnsi"/>
          <w:sz w:val="24"/>
        </w:rPr>
        <w:t xml:space="preserve"> for events and fundraisers</w:t>
      </w:r>
      <w:r w:rsidR="009A4C13" w:rsidRPr="00BB774E">
        <w:rPr>
          <w:rFonts w:asciiTheme="minorHAnsi" w:hAnsiTheme="minorHAnsi"/>
          <w:b w:val="0"/>
          <w:sz w:val="24"/>
        </w:rPr>
        <w:t xml:space="preserve"> – Each </w:t>
      </w:r>
      <w:r w:rsidR="00DF2E47" w:rsidRPr="00BB774E">
        <w:rPr>
          <w:rFonts w:asciiTheme="minorHAnsi" w:hAnsiTheme="minorHAnsi"/>
          <w:b w:val="0"/>
          <w:sz w:val="24"/>
        </w:rPr>
        <w:t xml:space="preserve">community </w:t>
      </w:r>
      <w:r w:rsidR="009A4C13" w:rsidRPr="00BB774E">
        <w:rPr>
          <w:rFonts w:asciiTheme="minorHAnsi" w:hAnsiTheme="minorHAnsi"/>
          <w:b w:val="0"/>
          <w:sz w:val="24"/>
        </w:rPr>
        <w:t>event and fundraiser is crucial to the existence and purpose of the Kickoff for Kids organization</w:t>
      </w:r>
      <w:r w:rsidR="0044272A" w:rsidRPr="00BB774E">
        <w:rPr>
          <w:rFonts w:asciiTheme="minorHAnsi" w:hAnsiTheme="minorHAnsi"/>
          <w:b w:val="0"/>
          <w:sz w:val="24"/>
        </w:rPr>
        <w:t>. Each event has one common need and that is v</w:t>
      </w:r>
      <w:r w:rsidR="009A4C13" w:rsidRPr="00BB774E">
        <w:rPr>
          <w:rFonts w:asciiTheme="minorHAnsi" w:hAnsiTheme="minorHAnsi"/>
          <w:b w:val="0"/>
          <w:sz w:val="24"/>
        </w:rPr>
        <w:t>olunteers</w:t>
      </w:r>
      <w:r w:rsidR="0044272A" w:rsidRPr="00BB774E">
        <w:rPr>
          <w:rFonts w:asciiTheme="minorHAnsi" w:hAnsiTheme="minorHAnsi"/>
          <w:b w:val="0"/>
          <w:sz w:val="24"/>
        </w:rPr>
        <w:t>. Volunteers</w:t>
      </w:r>
      <w:r w:rsidR="009A4C13" w:rsidRPr="00BB774E">
        <w:rPr>
          <w:rFonts w:asciiTheme="minorHAnsi" w:hAnsiTheme="minorHAnsi"/>
          <w:b w:val="0"/>
          <w:sz w:val="24"/>
        </w:rPr>
        <w:t xml:space="preserve"> make up the engine that drives the success of each and every</w:t>
      </w:r>
      <w:r w:rsidR="00214843" w:rsidRPr="00BB774E">
        <w:rPr>
          <w:rFonts w:asciiTheme="minorHAnsi" w:hAnsiTheme="minorHAnsi"/>
          <w:b w:val="0"/>
          <w:sz w:val="24"/>
        </w:rPr>
        <w:t xml:space="preserve"> </w:t>
      </w:r>
      <w:r w:rsidR="00B46457" w:rsidRPr="00BB774E">
        <w:rPr>
          <w:rFonts w:asciiTheme="minorHAnsi" w:hAnsiTheme="minorHAnsi"/>
          <w:b w:val="0"/>
          <w:sz w:val="24"/>
        </w:rPr>
        <w:t>event</w:t>
      </w:r>
      <w:r w:rsidR="00DF2E47" w:rsidRPr="00BB774E">
        <w:rPr>
          <w:rFonts w:asciiTheme="minorHAnsi" w:hAnsiTheme="minorHAnsi"/>
          <w:b w:val="0"/>
          <w:sz w:val="24"/>
        </w:rPr>
        <w:t xml:space="preserve"> and allows the organization to </w:t>
      </w:r>
      <w:r w:rsidR="006F2881" w:rsidRPr="00BB774E">
        <w:rPr>
          <w:rFonts w:asciiTheme="minorHAnsi" w:hAnsiTheme="minorHAnsi"/>
          <w:b w:val="0"/>
          <w:sz w:val="24"/>
        </w:rPr>
        <w:t>continue operating everyday</w:t>
      </w:r>
      <w:r w:rsidR="00DF2E47" w:rsidRPr="00BB774E">
        <w:rPr>
          <w:rFonts w:asciiTheme="minorHAnsi" w:hAnsiTheme="minorHAnsi"/>
          <w:b w:val="0"/>
          <w:sz w:val="24"/>
        </w:rPr>
        <w:t xml:space="preserve">. </w:t>
      </w:r>
      <w:r w:rsidR="00923546" w:rsidRPr="00BB774E">
        <w:rPr>
          <w:rFonts w:asciiTheme="minorHAnsi" w:hAnsiTheme="minorHAnsi"/>
          <w:b w:val="0"/>
          <w:sz w:val="24"/>
        </w:rPr>
        <w:t>Since they do not pay volunteers, t</w:t>
      </w:r>
      <w:r w:rsidR="00BB774E" w:rsidRPr="00BB774E">
        <w:rPr>
          <w:rFonts w:asciiTheme="minorHAnsi" w:hAnsiTheme="minorHAnsi"/>
          <w:b w:val="0"/>
          <w:sz w:val="24"/>
        </w:rPr>
        <w:t>he entire city</w:t>
      </w:r>
      <w:r w:rsidR="00923546" w:rsidRPr="00BB774E">
        <w:rPr>
          <w:rFonts w:asciiTheme="minorHAnsi" w:hAnsiTheme="minorHAnsi"/>
          <w:b w:val="0"/>
          <w:sz w:val="24"/>
        </w:rPr>
        <w:t xml:space="preserve"> can be seen as the organization’s labor inventory because the cities population is equal to the potential amount of workers they have. </w:t>
      </w:r>
      <w:r w:rsidR="00BB774E" w:rsidRPr="00BB774E">
        <w:rPr>
          <w:rFonts w:asciiTheme="minorHAnsi" w:hAnsiTheme="minorHAnsi"/>
          <w:b w:val="0"/>
          <w:sz w:val="24"/>
        </w:rPr>
        <w:t xml:space="preserve">When they cannot achieve a large number of volunteers, their events and costs will increase. </w:t>
      </w:r>
      <w:r w:rsidR="00923546" w:rsidRPr="00BB774E">
        <w:rPr>
          <w:rFonts w:asciiTheme="minorHAnsi" w:hAnsiTheme="minorHAnsi"/>
          <w:b w:val="0"/>
          <w:sz w:val="24"/>
        </w:rPr>
        <w:t>Not only are volunteers the ones that provide physical help and monetary donations, they are the main source of publicity throughout the community. Word of mouth will travel faster through a community than any type of announcements or media ploy.</w:t>
      </w:r>
      <w:r w:rsidR="00BB774E">
        <w:rPr>
          <w:rFonts w:asciiTheme="minorHAnsi" w:hAnsiTheme="minorHAnsi"/>
          <w:b w:val="0"/>
          <w:sz w:val="24"/>
        </w:rPr>
        <w:t xml:space="preserve"> </w:t>
      </w:r>
      <w:r w:rsidR="00923546" w:rsidRPr="00BB774E">
        <w:rPr>
          <w:rFonts w:asciiTheme="minorHAnsi" w:hAnsiTheme="minorHAnsi"/>
          <w:b w:val="0"/>
          <w:sz w:val="24"/>
        </w:rPr>
        <w:t>Any amount or type of event</w:t>
      </w:r>
      <w:r w:rsidR="00BB774E">
        <w:rPr>
          <w:rFonts w:asciiTheme="minorHAnsi" w:hAnsiTheme="minorHAnsi"/>
          <w:b w:val="0"/>
          <w:sz w:val="24"/>
        </w:rPr>
        <w:t>s</w:t>
      </w:r>
      <w:r w:rsidR="00923546" w:rsidRPr="00BB774E">
        <w:rPr>
          <w:rFonts w:asciiTheme="minorHAnsi" w:hAnsiTheme="minorHAnsi"/>
          <w:b w:val="0"/>
          <w:sz w:val="24"/>
        </w:rPr>
        <w:t xml:space="preserve"> can be create</w:t>
      </w:r>
      <w:r w:rsidR="00BB774E">
        <w:rPr>
          <w:rFonts w:asciiTheme="minorHAnsi" w:hAnsiTheme="minorHAnsi"/>
          <w:b w:val="0"/>
          <w:sz w:val="24"/>
        </w:rPr>
        <w:t>d,</w:t>
      </w:r>
      <w:r w:rsidR="00923546" w:rsidRPr="00BB774E">
        <w:rPr>
          <w:rFonts w:asciiTheme="minorHAnsi" w:hAnsiTheme="minorHAnsi"/>
          <w:b w:val="0"/>
          <w:sz w:val="24"/>
        </w:rPr>
        <w:t xml:space="preserve"> but without the </w:t>
      </w:r>
      <w:r w:rsidR="00DF2E47" w:rsidRPr="00BB774E">
        <w:rPr>
          <w:rFonts w:asciiTheme="minorHAnsi" w:hAnsiTheme="minorHAnsi"/>
          <w:b w:val="0"/>
          <w:sz w:val="24"/>
        </w:rPr>
        <w:t>volunteers Kickoff for Kids would not be able to perform at the level needed to accomplish its mission.</w:t>
      </w:r>
    </w:p>
    <w:bookmarkEnd w:id="19"/>
    <w:p w:rsidR="00C34B46" w:rsidRPr="00647BD4" w:rsidRDefault="00C34B46" w:rsidP="00DB7042">
      <w:pPr>
        <w:pStyle w:val="Heading2"/>
        <w:numPr>
          <w:ilvl w:val="0"/>
          <w:numId w:val="0"/>
        </w:numPr>
        <w:spacing w:line="360" w:lineRule="auto"/>
        <w:rPr>
          <w:rFonts w:asciiTheme="minorHAnsi" w:hAnsiTheme="minorHAnsi"/>
          <w:highlight w:val="yellow"/>
        </w:rPr>
      </w:pPr>
    </w:p>
    <w:bookmarkEnd w:id="17"/>
    <w:p w:rsidR="008948BA" w:rsidRPr="00950596" w:rsidRDefault="008948BA" w:rsidP="00172B1D">
      <w:pPr>
        <w:pStyle w:val="BodyText"/>
        <w:spacing w:line="360" w:lineRule="auto"/>
        <w:ind w:left="0"/>
        <w:rPr>
          <w:rFonts w:asciiTheme="minorHAnsi" w:hAnsiTheme="minorHAnsi"/>
        </w:rPr>
      </w:pPr>
    </w:p>
    <w:p w:rsidR="009058C0" w:rsidRPr="00950596" w:rsidRDefault="00ED662A" w:rsidP="00172B1D">
      <w:pPr>
        <w:pStyle w:val="Heading1"/>
        <w:spacing w:line="360" w:lineRule="auto"/>
        <w:rPr>
          <w:rFonts w:asciiTheme="minorHAnsi" w:hAnsiTheme="minorHAnsi"/>
        </w:rPr>
      </w:pPr>
      <w:bookmarkStart w:id="20" w:name="_Toc238290069"/>
      <w:r w:rsidRPr="00950596">
        <w:rPr>
          <w:rFonts w:asciiTheme="minorHAnsi" w:hAnsiTheme="minorHAnsi"/>
        </w:rPr>
        <w:t>Current IT Environment</w:t>
      </w:r>
      <w:bookmarkEnd w:id="20"/>
    </w:p>
    <w:p w:rsidR="009058C0" w:rsidRPr="00950596" w:rsidRDefault="00445951" w:rsidP="00172B1D">
      <w:pPr>
        <w:spacing w:line="360" w:lineRule="auto"/>
        <w:rPr>
          <w:rFonts w:asciiTheme="minorHAnsi" w:hAnsiTheme="minorHAnsi"/>
        </w:rPr>
      </w:pPr>
      <w:r w:rsidRPr="00950596">
        <w:rPr>
          <w:rFonts w:asciiTheme="minorHAnsi" w:hAnsiTheme="minorHAnsi"/>
        </w:rPr>
        <w:t>The current IT environment describes the organizations hardware and so</w:t>
      </w:r>
      <w:r w:rsidR="0020021E" w:rsidRPr="00950596">
        <w:rPr>
          <w:rFonts w:asciiTheme="minorHAnsi" w:hAnsiTheme="minorHAnsi"/>
        </w:rPr>
        <w:t xml:space="preserve">ftware inventory as the organization stands currently. Hardware consists of desktop computers, laptops, printers, </w:t>
      </w:r>
      <w:r w:rsidR="00FA4C55" w:rsidRPr="00950596">
        <w:rPr>
          <w:rFonts w:asciiTheme="minorHAnsi" w:hAnsiTheme="minorHAnsi"/>
        </w:rPr>
        <w:t xml:space="preserve">scanner, </w:t>
      </w:r>
      <w:r w:rsidR="0020021E" w:rsidRPr="00950596">
        <w:rPr>
          <w:rFonts w:asciiTheme="minorHAnsi" w:hAnsiTheme="minorHAnsi"/>
        </w:rPr>
        <w:t>phones, keyboards, mouse, physical storage devices and anything other physical piece of technology that is used to improve the operations for Kickoff for Kids. Software consists of operating systems, computer programs, computer applications, Internet connections, digital storage and any non-physical technology that is used to improve operations for Kickoff for Kids.</w:t>
      </w:r>
      <w:r w:rsidR="007C2FCD">
        <w:rPr>
          <w:rFonts w:asciiTheme="minorHAnsi" w:hAnsiTheme="minorHAnsi"/>
        </w:rPr>
        <w:t xml:space="preserve"> </w:t>
      </w:r>
    </w:p>
    <w:p w:rsidR="00D724CC" w:rsidRPr="00950596" w:rsidRDefault="00D724CC" w:rsidP="00172B1D">
      <w:pPr>
        <w:spacing w:line="360" w:lineRule="auto"/>
        <w:rPr>
          <w:rFonts w:asciiTheme="minorHAnsi" w:hAnsiTheme="minorHAnsi"/>
        </w:rPr>
      </w:pPr>
    </w:p>
    <w:p w:rsidR="00FE748D" w:rsidRPr="00950596" w:rsidRDefault="00ED662A" w:rsidP="00172B1D">
      <w:pPr>
        <w:pStyle w:val="Heading2"/>
        <w:spacing w:line="360" w:lineRule="auto"/>
        <w:ind w:firstLine="0"/>
        <w:rPr>
          <w:rFonts w:asciiTheme="minorHAnsi" w:hAnsiTheme="minorHAnsi"/>
        </w:rPr>
      </w:pPr>
      <w:bookmarkStart w:id="21" w:name="_Toc238290070"/>
      <w:r w:rsidRPr="00950596">
        <w:rPr>
          <w:rFonts w:asciiTheme="minorHAnsi" w:hAnsiTheme="minorHAnsi"/>
        </w:rPr>
        <w:t>Hardware</w:t>
      </w:r>
      <w:bookmarkEnd w:id="21"/>
      <w:r w:rsidR="00DA26E8" w:rsidRPr="00950596">
        <w:rPr>
          <w:rFonts w:asciiTheme="minorHAnsi" w:hAnsiTheme="minorHAnsi"/>
        </w:rPr>
        <w:t>:</w:t>
      </w:r>
    </w:p>
    <w:p w:rsidR="00DA26E8" w:rsidRPr="00950596" w:rsidRDefault="00DA26E8" w:rsidP="00172B1D">
      <w:pPr>
        <w:spacing w:line="360" w:lineRule="auto"/>
        <w:rPr>
          <w:rFonts w:asciiTheme="minorHAnsi" w:hAnsiTheme="minorHAnsi"/>
        </w:rPr>
      </w:pPr>
    </w:p>
    <w:p w:rsidR="00A1662F" w:rsidRPr="00950596" w:rsidRDefault="00FA4C55" w:rsidP="00172B1D">
      <w:pPr>
        <w:spacing w:line="360" w:lineRule="auto"/>
        <w:ind w:left="720"/>
        <w:rPr>
          <w:rFonts w:asciiTheme="minorHAnsi" w:hAnsiTheme="minorHAnsi"/>
        </w:rPr>
      </w:pPr>
      <w:r w:rsidRPr="00950596">
        <w:rPr>
          <w:rFonts w:asciiTheme="minorHAnsi" w:hAnsiTheme="minorHAnsi"/>
        </w:rPr>
        <w:t>The Louisville Kentucky</w:t>
      </w:r>
      <w:r w:rsidR="00341098" w:rsidRPr="00950596">
        <w:rPr>
          <w:rFonts w:asciiTheme="minorHAnsi" w:hAnsiTheme="minorHAnsi"/>
        </w:rPr>
        <w:t xml:space="preserve"> office of Kickoff for Kids has a very limited hardware inventory. The </w:t>
      </w:r>
      <w:r w:rsidRPr="00950596">
        <w:rPr>
          <w:rFonts w:asciiTheme="minorHAnsi" w:hAnsiTheme="minorHAnsi"/>
        </w:rPr>
        <w:t xml:space="preserve">hardware inventory </w:t>
      </w:r>
      <w:r w:rsidR="00341098" w:rsidRPr="00950596">
        <w:rPr>
          <w:rFonts w:asciiTheme="minorHAnsi" w:hAnsiTheme="minorHAnsi"/>
        </w:rPr>
        <w:t xml:space="preserve">consists of </w:t>
      </w:r>
      <w:r w:rsidR="00981AA6" w:rsidRPr="00950596">
        <w:rPr>
          <w:rFonts w:asciiTheme="minorHAnsi" w:hAnsiTheme="minorHAnsi"/>
        </w:rPr>
        <w:t>o</w:t>
      </w:r>
      <w:r w:rsidR="00DD5715" w:rsidRPr="00950596">
        <w:rPr>
          <w:rFonts w:asciiTheme="minorHAnsi" w:hAnsiTheme="minorHAnsi"/>
        </w:rPr>
        <w:t xml:space="preserve">ne </w:t>
      </w:r>
      <w:r w:rsidRPr="00950596">
        <w:rPr>
          <w:rFonts w:asciiTheme="minorHAnsi" w:hAnsiTheme="minorHAnsi"/>
        </w:rPr>
        <w:t>personal Macintosh laptop, a personal printer and cell phone, which are all owned by the director, Chad Rimpse</w:t>
      </w:r>
      <w:r w:rsidR="00286A77" w:rsidRPr="00950596">
        <w:rPr>
          <w:rFonts w:asciiTheme="minorHAnsi" w:hAnsiTheme="minorHAnsi"/>
        </w:rPr>
        <w:t xml:space="preserve">y. Chad also utilizes </w:t>
      </w:r>
      <w:r w:rsidRPr="00950596">
        <w:rPr>
          <w:rFonts w:asciiTheme="minorHAnsi" w:hAnsiTheme="minorHAnsi"/>
        </w:rPr>
        <w:t>resources at his work, Humana Inc., s</w:t>
      </w:r>
      <w:r w:rsidR="00B607A5" w:rsidRPr="00950596">
        <w:rPr>
          <w:rFonts w:asciiTheme="minorHAnsi" w:hAnsiTheme="minorHAnsi"/>
        </w:rPr>
        <w:t xml:space="preserve">uch as a Dell desktop computer, solid-state storage, </w:t>
      </w:r>
      <w:r w:rsidR="001533B5" w:rsidRPr="00950596">
        <w:rPr>
          <w:rFonts w:asciiTheme="minorHAnsi" w:hAnsiTheme="minorHAnsi"/>
        </w:rPr>
        <w:t xml:space="preserve">multiple printers, multiple scanners/copiers, </w:t>
      </w:r>
      <w:r w:rsidR="007D539E" w:rsidRPr="00950596">
        <w:rPr>
          <w:rFonts w:asciiTheme="minorHAnsi" w:hAnsiTheme="minorHAnsi"/>
        </w:rPr>
        <w:t xml:space="preserve">a personal </w:t>
      </w:r>
      <w:r w:rsidR="001533B5" w:rsidRPr="00950596">
        <w:rPr>
          <w:rFonts w:asciiTheme="minorHAnsi" w:hAnsiTheme="minorHAnsi"/>
        </w:rPr>
        <w:t xml:space="preserve">phone, </w:t>
      </w:r>
      <w:r w:rsidR="00B607A5" w:rsidRPr="00950596">
        <w:rPr>
          <w:rFonts w:asciiTheme="minorHAnsi" w:hAnsiTheme="minorHAnsi"/>
        </w:rPr>
        <w:t xml:space="preserve">and </w:t>
      </w:r>
      <w:r w:rsidR="007D539E" w:rsidRPr="00950596">
        <w:rPr>
          <w:rFonts w:asciiTheme="minorHAnsi" w:hAnsiTheme="minorHAnsi"/>
        </w:rPr>
        <w:t xml:space="preserve">one </w:t>
      </w:r>
      <w:r w:rsidR="001533B5" w:rsidRPr="00950596">
        <w:rPr>
          <w:rFonts w:asciiTheme="minorHAnsi" w:hAnsiTheme="minorHAnsi"/>
        </w:rPr>
        <w:t>mouse</w:t>
      </w:r>
      <w:r w:rsidR="00B607A5" w:rsidRPr="00950596">
        <w:rPr>
          <w:rFonts w:asciiTheme="minorHAnsi" w:hAnsiTheme="minorHAnsi"/>
        </w:rPr>
        <w:t>.</w:t>
      </w:r>
      <w:r w:rsidR="00EF0791">
        <w:rPr>
          <w:rFonts w:asciiTheme="minorHAnsi" w:hAnsiTheme="minorHAnsi"/>
        </w:rPr>
        <w:t xml:space="preserve"> The use of Humana’s equipment is questionable and in some cases, may not be acceptable. If Kickoff for Kids wants to be able to grow into a large organization they must increase their hardware inventory to accommodate the development of the organization. Although, the use of another company’s equipment is financially helpful, it will not benefit them in the long run. </w:t>
      </w:r>
    </w:p>
    <w:p w:rsidR="00445951" w:rsidRPr="00950596" w:rsidRDefault="00445951" w:rsidP="00172B1D">
      <w:pPr>
        <w:spacing w:line="360" w:lineRule="auto"/>
        <w:ind w:left="720"/>
        <w:rPr>
          <w:rFonts w:asciiTheme="minorHAnsi" w:hAnsiTheme="minorHAnsi"/>
          <w:sz w:val="20"/>
        </w:rPr>
      </w:pPr>
    </w:p>
    <w:p w:rsidR="00445951" w:rsidRPr="00950596" w:rsidRDefault="00B607A5" w:rsidP="00172B1D">
      <w:pPr>
        <w:spacing w:line="360" w:lineRule="auto"/>
        <w:ind w:left="720"/>
        <w:rPr>
          <w:rFonts w:asciiTheme="minorHAnsi" w:hAnsiTheme="minorHAnsi"/>
        </w:rPr>
      </w:pPr>
      <w:r w:rsidRPr="00950596">
        <w:rPr>
          <w:rFonts w:asciiTheme="minorHAnsi" w:hAnsiTheme="minorHAnsi"/>
        </w:rPr>
        <w:t xml:space="preserve">The Kickoff for Kids headquarters in </w:t>
      </w:r>
      <w:r w:rsidR="00445951" w:rsidRPr="00950596">
        <w:rPr>
          <w:rFonts w:asciiTheme="minorHAnsi" w:hAnsiTheme="minorHAnsi"/>
        </w:rPr>
        <w:t>Houston</w:t>
      </w:r>
      <w:r w:rsidRPr="00950596">
        <w:rPr>
          <w:rFonts w:asciiTheme="minorHAnsi" w:hAnsiTheme="minorHAnsi"/>
        </w:rPr>
        <w:t xml:space="preserve"> Texas has a much larger hardware inventory. The office</w:t>
      </w:r>
      <w:r w:rsidR="00445951" w:rsidRPr="00950596">
        <w:rPr>
          <w:rFonts w:asciiTheme="minorHAnsi" w:hAnsiTheme="minorHAnsi"/>
        </w:rPr>
        <w:t xml:space="preserve"> uses mainly Del</w:t>
      </w:r>
      <w:r w:rsidRPr="00950596">
        <w:rPr>
          <w:rFonts w:asciiTheme="minorHAnsi" w:hAnsiTheme="minorHAnsi"/>
        </w:rPr>
        <w:t>l and IBM products such as desktop and laptop computers, printers, scan</w:t>
      </w:r>
      <w:r w:rsidR="00364ED8">
        <w:rPr>
          <w:rFonts w:asciiTheme="minorHAnsi" w:hAnsiTheme="minorHAnsi"/>
        </w:rPr>
        <w:t xml:space="preserve">ners, and copiers. Since the headquarters manages the several other branches, it requires enough hardware for each of the staff members such as the board member and limited IT staff. Unfortunately, we were unable to speak with Amobi to provide great detail about the hardware in Houston, Texas so we do not have a complete list of </w:t>
      </w:r>
      <w:r w:rsidR="002B0656">
        <w:rPr>
          <w:rFonts w:asciiTheme="minorHAnsi" w:hAnsiTheme="minorHAnsi"/>
        </w:rPr>
        <w:t>the inventory they use.</w:t>
      </w:r>
    </w:p>
    <w:p w:rsidR="00D724CC" w:rsidRPr="00950596" w:rsidRDefault="00D724CC" w:rsidP="00172B1D">
      <w:pPr>
        <w:spacing w:line="360" w:lineRule="auto"/>
        <w:ind w:firstLine="720"/>
        <w:rPr>
          <w:rFonts w:asciiTheme="minorHAnsi" w:hAnsiTheme="minorHAnsi"/>
        </w:rPr>
      </w:pPr>
    </w:p>
    <w:p w:rsidR="00FE748D" w:rsidRPr="00950596" w:rsidRDefault="00ED662A" w:rsidP="00172B1D">
      <w:pPr>
        <w:pStyle w:val="Heading2"/>
        <w:spacing w:line="360" w:lineRule="auto"/>
        <w:ind w:firstLine="0"/>
        <w:rPr>
          <w:rFonts w:asciiTheme="minorHAnsi" w:hAnsiTheme="minorHAnsi"/>
        </w:rPr>
      </w:pPr>
      <w:bookmarkStart w:id="22" w:name="_Toc238290071"/>
      <w:r w:rsidRPr="00950596">
        <w:rPr>
          <w:rFonts w:asciiTheme="minorHAnsi" w:hAnsiTheme="minorHAnsi"/>
        </w:rPr>
        <w:t>Software</w:t>
      </w:r>
      <w:bookmarkEnd w:id="22"/>
    </w:p>
    <w:p w:rsidR="00981AA6" w:rsidRPr="00950596" w:rsidRDefault="00981AA6" w:rsidP="00172B1D">
      <w:pPr>
        <w:spacing w:line="360" w:lineRule="auto"/>
        <w:rPr>
          <w:rFonts w:asciiTheme="minorHAnsi" w:hAnsiTheme="minorHAnsi"/>
        </w:rPr>
      </w:pPr>
    </w:p>
    <w:p w:rsidR="00445951" w:rsidRPr="00950596" w:rsidRDefault="00AF2256" w:rsidP="00041EA1">
      <w:pPr>
        <w:spacing w:line="360" w:lineRule="auto"/>
        <w:ind w:left="720"/>
        <w:rPr>
          <w:noProof/>
          <w:sz w:val="20"/>
          <w:szCs w:val="22"/>
          <w:highlight w:val="yellow"/>
        </w:rPr>
      </w:pPr>
      <w:r w:rsidRPr="00950596">
        <w:t>I</w:t>
      </w:r>
      <w:r w:rsidR="008165C7" w:rsidRPr="00950596">
        <w:t xml:space="preserve">n the </w:t>
      </w:r>
      <w:r w:rsidR="00445951" w:rsidRPr="00950596">
        <w:t>Louisville office</w:t>
      </w:r>
      <w:r w:rsidR="008165C7" w:rsidRPr="00950596">
        <w:t xml:space="preserve"> for Kickoff for Kids, </w:t>
      </w:r>
      <w:r w:rsidR="00445951" w:rsidRPr="00950596">
        <w:t>Chad</w:t>
      </w:r>
      <w:r w:rsidR="008165C7" w:rsidRPr="00950596">
        <w:t xml:space="preserve"> Rimpsey uses his own personal</w:t>
      </w:r>
      <w:r w:rsidR="00445951" w:rsidRPr="00950596">
        <w:t xml:space="preserve"> Macintosh </w:t>
      </w:r>
      <w:r w:rsidR="00286A77" w:rsidRPr="00950596">
        <w:t xml:space="preserve">laptop, which runs the Mac Operating system, </w:t>
      </w:r>
      <w:r w:rsidR="008165C7" w:rsidRPr="00950596">
        <w:t xml:space="preserve">for the majority of his work. </w:t>
      </w:r>
      <w:r w:rsidR="00286A77" w:rsidRPr="00950596">
        <w:t>His personal laptop runs applications such as Word, Excel, PowerPoint, iCalender, numerou</w:t>
      </w:r>
      <w:r w:rsidR="00A40F03">
        <w:t>s web browsers, and many others that are essential to creating and managing his office.</w:t>
      </w:r>
      <w:r w:rsidR="00286A77" w:rsidRPr="00950596">
        <w:t xml:space="preserve"> </w:t>
      </w:r>
      <w:r w:rsidR="008165C7" w:rsidRPr="00950596">
        <w:t>He also</w:t>
      </w:r>
      <w:r w:rsidR="00445951" w:rsidRPr="00950596">
        <w:t xml:space="preserve"> uses the resources at Humana Inc.</w:t>
      </w:r>
      <w:r w:rsidR="00286A77" w:rsidRPr="00950596">
        <w:t>, such as</w:t>
      </w:r>
      <w:r w:rsidR="008165C7" w:rsidRPr="00950596">
        <w:t xml:space="preserve"> the Windows 7 operating system</w:t>
      </w:r>
      <w:r w:rsidR="00286A77" w:rsidRPr="00950596">
        <w:t xml:space="preserve"> on his desktop computer</w:t>
      </w:r>
      <w:r w:rsidR="008165C7" w:rsidRPr="00950596">
        <w:t>.</w:t>
      </w:r>
      <w:r w:rsidRPr="00950596">
        <w:t xml:space="preserve"> </w:t>
      </w:r>
      <w:r w:rsidR="00A40F03">
        <w:t>The Humana resources are his main source of software because a</w:t>
      </w:r>
      <w:r w:rsidR="00286A77" w:rsidRPr="00950596">
        <w:t xml:space="preserve">t work he has access to an almost unlimited supply of applications such as Internet Explorer, Visual Studio, Visio, </w:t>
      </w:r>
      <w:r w:rsidR="003A1342" w:rsidRPr="00950596">
        <w:t xml:space="preserve">SQL, </w:t>
      </w:r>
      <w:r w:rsidR="00286A77" w:rsidRPr="00950596">
        <w:t>Microsoft Word, Excel, Access, Outlook, and even a</w:t>
      </w:r>
      <w:r w:rsidR="00E136FD">
        <w:t>n</w:t>
      </w:r>
      <w:r w:rsidR="00286A77" w:rsidRPr="00950596">
        <w:t xml:space="preserve"> </w:t>
      </w:r>
      <w:r w:rsidR="003A1342" w:rsidRPr="00950596">
        <w:t xml:space="preserve">AT&amp;T </w:t>
      </w:r>
      <w:r w:rsidR="00286A77" w:rsidRPr="00950596">
        <w:t xml:space="preserve">telecommunications system for conference calls. </w:t>
      </w:r>
      <w:r w:rsidR="00D102D3">
        <w:t xml:space="preserve">Without the use of Humana resources, Chad would have greatly increase his technology budget. Similar to the hardware used at Humana Inc., the software use is very feasible although, it will not benefit them to use this in the long run. The Humana software is often monitored for use every hour of everyday and many times, the use of company software for personal use is against the company policies and be grounds for termination. </w:t>
      </w:r>
    </w:p>
    <w:p w:rsidR="00ED662A" w:rsidRPr="00950596" w:rsidRDefault="00ED662A" w:rsidP="00172B1D">
      <w:pPr>
        <w:spacing w:line="360" w:lineRule="auto"/>
        <w:rPr>
          <w:rFonts w:asciiTheme="minorHAnsi" w:hAnsiTheme="minorHAnsi"/>
        </w:rPr>
      </w:pPr>
    </w:p>
    <w:p w:rsidR="00FB29D6" w:rsidRPr="00950596" w:rsidRDefault="00ED662A" w:rsidP="00172B1D">
      <w:pPr>
        <w:pStyle w:val="Heading2"/>
        <w:spacing w:line="360" w:lineRule="auto"/>
        <w:ind w:firstLine="0"/>
        <w:rPr>
          <w:rFonts w:asciiTheme="minorHAnsi" w:hAnsiTheme="minorHAnsi"/>
        </w:rPr>
      </w:pPr>
      <w:bookmarkStart w:id="23" w:name="_Toc238290072"/>
      <w:r w:rsidRPr="00950596">
        <w:rPr>
          <w:rFonts w:asciiTheme="minorHAnsi" w:hAnsiTheme="minorHAnsi"/>
        </w:rPr>
        <w:t>Staff IT Skills/Training</w:t>
      </w:r>
      <w:bookmarkEnd w:id="23"/>
    </w:p>
    <w:p w:rsidR="00A5598F" w:rsidRPr="00950596" w:rsidRDefault="00A5598F" w:rsidP="00172B1D">
      <w:pPr>
        <w:spacing w:line="360" w:lineRule="auto"/>
        <w:rPr>
          <w:rFonts w:asciiTheme="minorHAnsi" w:hAnsiTheme="minorHAnsi"/>
        </w:rPr>
      </w:pPr>
    </w:p>
    <w:p w:rsidR="004B7256" w:rsidRPr="00950596" w:rsidRDefault="00A5598F" w:rsidP="00172B1D">
      <w:pPr>
        <w:spacing w:line="360" w:lineRule="auto"/>
        <w:ind w:left="720"/>
        <w:rPr>
          <w:rFonts w:asciiTheme="minorHAnsi" w:hAnsiTheme="minorHAnsi"/>
        </w:rPr>
      </w:pPr>
      <w:r w:rsidRPr="00950596">
        <w:rPr>
          <w:rFonts w:asciiTheme="minorHAnsi" w:hAnsiTheme="minorHAnsi"/>
        </w:rPr>
        <w:t xml:space="preserve">The Louisville Kentucky office for Kickoff for kids has a very limited number </w:t>
      </w:r>
      <w:r w:rsidR="006F5248">
        <w:rPr>
          <w:rFonts w:asciiTheme="minorHAnsi" w:hAnsiTheme="minorHAnsi"/>
        </w:rPr>
        <w:t xml:space="preserve">of staff members. </w:t>
      </w:r>
      <w:r w:rsidRPr="00950596">
        <w:rPr>
          <w:rFonts w:asciiTheme="minorHAnsi" w:hAnsiTheme="minorHAnsi"/>
        </w:rPr>
        <w:t xml:space="preserve"> The director of the Louisville office is Chad Rimpsey. He is the sole provider for this office and completes the majority </w:t>
      </w:r>
      <w:r w:rsidR="00D44F39" w:rsidRPr="00950596">
        <w:rPr>
          <w:rFonts w:asciiTheme="minorHAnsi" w:hAnsiTheme="minorHAnsi"/>
        </w:rPr>
        <w:t xml:space="preserve">of the work out of </w:t>
      </w:r>
      <w:r w:rsidR="00582A41" w:rsidRPr="00950596">
        <w:rPr>
          <w:rFonts w:asciiTheme="minorHAnsi" w:hAnsiTheme="minorHAnsi"/>
        </w:rPr>
        <w:t>his</w:t>
      </w:r>
      <w:r w:rsidR="00D44F39" w:rsidRPr="00950596">
        <w:rPr>
          <w:rFonts w:asciiTheme="minorHAnsi" w:hAnsiTheme="minorHAnsi"/>
        </w:rPr>
        <w:t xml:space="preserve"> own</w:t>
      </w:r>
      <w:r w:rsidR="00582A41" w:rsidRPr="00950596">
        <w:rPr>
          <w:rFonts w:asciiTheme="minorHAnsi" w:hAnsiTheme="minorHAnsi"/>
        </w:rPr>
        <w:t xml:space="preserve"> home</w:t>
      </w:r>
      <w:r w:rsidRPr="00950596">
        <w:rPr>
          <w:rFonts w:asciiTheme="minorHAnsi" w:hAnsiTheme="minorHAnsi"/>
        </w:rPr>
        <w:t xml:space="preserve">. </w:t>
      </w:r>
      <w:r w:rsidR="00D44F39" w:rsidRPr="00950596">
        <w:rPr>
          <w:rFonts w:asciiTheme="minorHAnsi" w:hAnsiTheme="minorHAnsi"/>
        </w:rPr>
        <w:t>He has a degree in Computer Information Systems from the University of Louisville and has worked with Kickoff for Kids since the openin</w:t>
      </w:r>
      <w:r w:rsidR="00422CEE" w:rsidRPr="00950596">
        <w:rPr>
          <w:rFonts w:asciiTheme="minorHAnsi" w:hAnsiTheme="minorHAnsi"/>
        </w:rPr>
        <w:t xml:space="preserve">g of the Louisville office. </w:t>
      </w:r>
    </w:p>
    <w:p w:rsidR="004B7256" w:rsidRPr="00950596" w:rsidRDefault="004B7256" w:rsidP="00172B1D">
      <w:pPr>
        <w:spacing w:line="360" w:lineRule="auto"/>
        <w:ind w:left="720"/>
        <w:rPr>
          <w:rFonts w:asciiTheme="minorHAnsi" w:hAnsiTheme="minorHAnsi"/>
        </w:rPr>
      </w:pPr>
    </w:p>
    <w:p w:rsidR="00C671A5" w:rsidRDefault="00D44F39" w:rsidP="00172B1D">
      <w:pPr>
        <w:spacing w:line="360" w:lineRule="auto"/>
        <w:ind w:left="720"/>
        <w:rPr>
          <w:rFonts w:asciiTheme="minorHAnsi" w:hAnsiTheme="minorHAnsi"/>
        </w:rPr>
      </w:pPr>
      <w:r w:rsidRPr="00950596">
        <w:rPr>
          <w:rFonts w:asciiTheme="minorHAnsi" w:hAnsiTheme="minorHAnsi"/>
        </w:rPr>
        <w:t xml:space="preserve">Chad sets up events and manages the organization when he is not working for Humana Inc. or coaching football at a local school. Chad uses </w:t>
      </w:r>
      <w:r w:rsidR="00582A41" w:rsidRPr="00950596">
        <w:rPr>
          <w:rFonts w:asciiTheme="minorHAnsi" w:hAnsiTheme="minorHAnsi"/>
        </w:rPr>
        <w:t xml:space="preserve">his personal Macintosh laptop, printer and </w:t>
      </w:r>
      <w:r w:rsidRPr="00950596">
        <w:rPr>
          <w:rFonts w:asciiTheme="minorHAnsi" w:hAnsiTheme="minorHAnsi"/>
        </w:rPr>
        <w:t xml:space="preserve">home </w:t>
      </w:r>
      <w:r w:rsidR="00582A41" w:rsidRPr="00950596">
        <w:rPr>
          <w:rFonts w:asciiTheme="minorHAnsi" w:hAnsiTheme="minorHAnsi"/>
        </w:rPr>
        <w:t>Internet connection to conduct any communications, promotions or event creation for the Louisville Office. His only source of labor comes from volunteers in the Indiana and Kentucky</w:t>
      </w:r>
      <w:r w:rsidR="00422CEE" w:rsidRPr="00950596">
        <w:rPr>
          <w:rFonts w:asciiTheme="minorHAnsi" w:hAnsiTheme="minorHAnsi"/>
        </w:rPr>
        <w:t xml:space="preserve"> area of which he trains on the </w:t>
      </w:r>
      <w:r w:rsidR="00582A41" w:rsidRPr="00950596">
        <w:rPr>
          <w:rFonts w:asciiTheme="minorHAnsi" w:hAnsiTheme="minorHAnsi"/>
        </w:rPr>
        <w:t>site of the event being held.</w:t>
      </w:r>
      <w:r w:rsidR="00D87443" w:rsidRPr="00950596">
        <w:rPr>
          <w:rFonts w:asciiTheme="minorHAnsi" w:hAnsiTheme="minorHAnsi"/>
        </w:rPr>
        <w:t xml:space="preserve"> Volunteers can perform tasks such as organizers, phone callers, sign hangers, designers, </w:t>
      </w:r>
      <w:r w:rsidR="00D72554" w:rsidRPr="00950596">
        <w:rPr>
          <w:rFonts w:asciiTheme="minorHAnsi" w:hAnsiTheme="minorHAnsi"/>
        </w:rPr>
        <w:t>set up crew, break down crew, and even guest bartenders.</w:t>
      </w:r>
      <w:r w:rsidR="00D87443" w:rsidRPr="00950596">
        <w:rPr>
          <w:rFonts w:asciiTheme="minorHAnsi" w:hAnsiTheme="minorHAnsi"/>
        </w:rPr>
        <w:t xml:space="preserve"> </w:t>
      </w:r>
      <w:r w:rsidR="00582A41" w:rsidRPr="00950596">
        <w:rPr>
          <w:rFonts w:asciiTheme="minorHAnsi" w:hAnsiTheme="minorHAnsi"/>
        </w:rPr>
        <w:t>Events can vary from f</w:t>
      </w:r>
      <w:r w:rsidR="00D72554" w:rsidRPr="00950596">
        <w:rPr>
          <w:rFonts w:asciiTheme="minorHAnsi" w:hAnsiTheme="minorHAnsi"/>
        </w:rPr>
        <w:t>undraising events in the city all the way to</w:t>
      </w:r>
      <w:r w:rsidR="00582A41" w:rsidRPr="00950596">
        <w:rPr>
          <w:rFonts w:asciiTheme="minorHAnsi" w:hAnsiTheme="minorHAnsi"/>
        </w:rPr>
        <w:t xml:space="preserve"> physical and educational activities at a local junior high school. </w:t>
      </w:r>
    </w:p>
    <w:p w:rsidR="00C671A5" w:rsidRDefault="00C671A5" w:rsidP="00172B1D">
      <w:pPr>
        <w:spacing w:line="360" w:lineRule="auto"/>
        <w:ind w:left="720"/>
        <w:rPr>
          <w:rFonts w:asciiTheme="minorHAnsi" w:hAnsiTheme="minorHAnsi"/>
        </w:rPr>
      </w:pPr>
    </w:p>
    <w:p w:rsidR="00D87443" w:rsidRPr="00950596" w:rsidRDefault="00C671A5" w:rsidP="00172B1D">
      <w:pPr>
        <w:spacing w:line="360" w:lineRule="auto"/>
        <w:ind w:left="720"/>
        <w:rPr>
          <w:rFonts w:asciiTheme="minorHAnsi" w:hAnsiTheme="minorHAnsi"/>
        </w:rPr>
      </w:pPr>
      <w:r>
        <w:rPr>
          <w:rFonts w:asciiTheme="minorHAnsi" w:hAnsiTheme="minorHAnsi"/>
        </w:rPr>
        <w:t>Chad is qualified for the necessary use of technology such as website maintenance and social media, although he does not have enough time in order to make them outstanding. The Louisville branch needs a larger staff if they hope to increase their influence in the community. Chad cannot create the Kickoff for Kids House application by himself and if he did, he would not be able to maintain it along with everything else. They would need at least one full time IT manager to help the creation and maintenance of the website.</w:t>
      </w:r>
    </w:p>
    <w:p w:rsidR="00A5598F" w:rsidRPr="00950596" w:rsidRDefault="00A5598F" w:rsidP="00172B1D">
      <w:pPr>
        <w:spacing w:line="360" w:lineRule="auto"/>
        <w:rPr>
          <w:rFonts w:asciiTheme="minorHAnsi" w:hAnsiTheme="minorHAnsi"/>
        </w:rPr>
      </w:pPr>
    </w:p>
    <w:p w:rsidR="00F6537B" w:rsidRPr="00950596" w:rsidRDefault="00A5598F" w:rsidP="00172B1D">
      <w:pPr>
        <w:spacing w:line="360" w:lineRule="auto"/>
        <w:ind w:left="720"/>
        <w:rPr>
          <w:rFonts w:asciiTheme="minorHAnsi" w:hAnsiTheme="minorHAnsi"/>
        </w:rPr>
      </w:pPr>
      <w:r w:rsidRPr="00950596">
        <w:rPr>
          <w:rFonts w:asciiTheme="minorHAnsi" w:hAnsiTheme="minorHAnsi"/>
        </w:rPr>
        <w:t>The Houston Texas office for Kickoff for Kids</w:t>
      </w:r>
      <w:r w:rsidR="009058C0" w:rsidRPr="00950596">
        <w:rPr>
          <w:rFonts w:asciiTheme="minorHAnsi" w:hAnsiTheme="minorHAnsi"/>
        </w:rPr>
        <w:t xml:space="preserve"> is the headquarters for the entire organization and it has control over each of the three other locations. </w:t>
      </w:r>
      <w:r w:rsidR="00BE6FA2" w:rsidRPr="00950596">
        <w:rPr>
          <w:rFonts w:asciiTheme="minorHAnsi" w:hAnsiTheme="minorHAnsi"/>
        </w:rPr>
        <w:t>This office houses the full time executive director along with board members that work on behalf of the Okoye foundation. Headquarters provides most of the support for the Louisville office by providing logistical support, administrative support, financia</w:t>
      </w:r>
      <w:r w:rsidR="00463FD0" w:rsidRPr="00950596">
        <w:rPr>
          <w:rFonts w:asciiTheme="minorHAnsi" w:hAnsiTheme="minorHAnsi"/>
        </w:rPr>
        <w:t>l support, and a board of counci</w:t>
      </w:r>
      <w:r w:rsidR="00BE6FA2" w:rsidRPr="00950596">
        <w:rPr>
          <w:rFonts w:asciiTheme="minorHAnsi" w:hAnsiTheme="minorHAnsi"/>
        </w:rPr>
        <w:t xml:space="preserve">lors that help with various functions. </w:t>
      </w:r>
      <w:r w:rsidR="00463FD0" w:rsidRPr="00950596">
        <w:rPr>
          <w:rFonts w:asciiTheme="minorHAnsi" w:hAnsiTheme="minorHAnsi"/>
        </w:rPr>
        <w:t>Is not unlikely to see frequent consultation</w:t>
      </w:r>
      <w:r w:rsidR="00F5524B" w:rsidRPr="00950596">
        <w:rPr>
          <w:rFonts w:asciiTheme="minorHAnsi" w:hAnsiTheme="minorHAnsi"/>
        </w:rPr>
        <w:t xml:space="preserve"> appointments</w:t>
      </w:r>
      <w:r w:rsidR="00463FD0" w:rsidRPr="00950596">
        <w:rPr>
          <w:rFonts w:asciiTheme="minorHAnsi" w:hAnsiTheme="minorHAnsi"/>
        </w:rPr>
        <w:t xml:space="preserve"> from professionals to ensure the integrity of the business functions are sound and support the organization’s mission and purpose.</w:t>
      </w:r>
    </w:p>
    <w:p w:rsidR="00ED662A" w:rsidRPr="00950596" w:rsidRDefault="00ED662A" w:rsidP="00172B1D">
      <w:pPr>
        <w:spacing w:line="360" w:lineRule="auto"/>
        <w:rPr>
          <w:rFonts w:asciiTheme="minorHAnsi" w:hAnsiTheme="minorHAnsi"/>
        </w:rPr>
      </w:pPr>
    </w:p>
    <w:p w:rsidR="00F6537B" w:rsidRPr="00950596" w:rsidRDefault="00C0721C" w:rsidP="00172B1D">
      <w:pPr>
        <w:pStyle w:val="Heading2"/>
        <w:spacing w:line="360" w:lineRule="auto"/>
        <w:ind w:firstLine="0"/>
        <w:rPr>
          <w:rFonts w:asciiTheme="minorHAnsi" w:hAnsiTheme="minorHAnsi"/>
        </w:rPr>
      </w:pPr>
      <w:bookmarkStart w:id="24" w:name="_Toc238290073"/>
      <w:r w:rsidRPr="00950596">
        <w:rPr>
          <w:rFonts w:asciiTheme="minorHAnsi" w:hAnsiTheme="minorHAnsi"/>
        </w:rPr>
        <w:t>IT Budgeting and Spending</w:t>
      </w:r>
      <w:bookmarkEnd w:id="24"/>
    </w:p>
    <w:p w:rsidR="00274ED5" w:rsidRPr="00950596" w:rsidRDefault="00274ED5" w:rsidP="00172B1D">
      <w:pPr>
        <w:spacing w:line="360" w:lineRule="auto"/>
        <w:rPr>
          <w:rFonts w:asciiTheme="minorHAnsi" w:hAnsiTheme="minorHAnsi"/>
        </w:rPr>
      </w:pPr>
    </w:p>
    <w:p w:rsidR="00A95A62" w:rsidRPr="00950596" w:rsidRDefault="00274ED5" w:rsidP="00172B1D">
      <w:pPr>
        <w:spacing w:line="360" w:lineRule="auto"/>
        <w:ind w:left="720"/>
        <w:rPr>
          <w:rFonts w:asciiTheme="minorHAnsi" w:hAnsiTheme="minorHAnsi"/>
        </w:rPr>
      </w:pPr>
      <w:r w:rsidRPr="00950596">
        <w:rPr>
          <w:rFonts w:asciiTheme="minorHAnsi" w:hAnsiTheme="minorHAnsi"/>
        </w:rPr>
        <w:t>Kickoff for Kids has an IT budget</w:t>
      </w:r>
      <w:r w:rsidR="007302C9" w:rsidRPr="00950596">
        <w:rPr>
          <w:rFonts w:asciiTheme="minorHAnsi" w:hAnsiTheme="minorHAnsi"/>
        </w:rPr>
        <w:t>,</w:t>
      </w:r>
      <w:r w:rsidRPr="00950596">
        <w:rPr>
          <w:rFonts w:asciiTheme="minorHAnsi" w:hAnsiTheme="minorHAnsi"/>
        </w:rPr>
        <w:t xml:space="preserve"> for the entire organization</w:t>
      </w:r>
      <w:r w:rsidR="007302C9" w:rsidRPr="00950596">
        <w:rPr>
          <w:rFonts w:asciiTheme="minorHAnsi" w:hAnsiTheme="minorHAnsi"/>
        </w:rPr>
        <w:t>,</w:t>
      </w:r>
      <w:r w:rsidRPr="00950596">
        <w:rPr>
          <w:rFonts w:asciiTheme="minorHAnsi" w:hAnsiTheme="minorHAnsi"/>
        </w:rPr>
        <w:t xml:space="preserve"> of two thousand dollars per year. This budget is used for the maintenance and improvement of the technology used throughout the organization. </w:t>
      </w:r>
      <w:r w:rsidR="008A4C6F">
        <w:rPr>
          <w:rFonts w:asciiTheme="minorHAnsi" w:hAnsiTheme="minorHAnsi"/>
        </w:rPr>
        <w:t xml:space="preserve">This consists of the purchase of new hardware or software as well as paying bills. Bills consist of labor to any IT consultants or staff on hand and any services that are being purchased such as online domain name payments. </w:t>
      </w:r>
      <w:r w:rsidRPr="00950596">
        <w:rPr>
          <w:rFonts w:asciiTheme="minorHAnsi" w:hAnsiTheme="minorHAnsi"/>
        </w:rPr>
        <w:t>If the Louisville office needs help with technology outside of the budget the Di</w:t>
      </w:r>
      <w:r w:rsidR="00851AB7" w:rsidRPr="00950596">
        <w:rPr>
          <w:rFonts w:asciiTheme="minorHAnsi" w:hAnsiTheme="minorHAnsi"/>
        </w:rPr>
        <w:t xml:space="preserve">rector would send a request to </w:t>
      </w:r>
      <w:r w:rsidRPr="00950596">
        <w:rPr>
          <w:rFonts w:asciiTheme="minorHAnsi" w:hAnsiTheme="minorHAnsi"/>
        </w:rPr>
        <w:t>Amobi Okoye and the Board for an</w:t>
      </w:r>
      <w:r w:rsidR="00A26C59">
        <w:rPr>
          <w:rFonts w:asciiTheme="minorHAnsi" w:hAnsiTheme="minorHAnsi"/>
        </w:rPr>
        <w:t xml:space="preserve"> increase in budget for any amount that</w:t>
      </w:r>
      <w:r w:rsidRPr="00950596">
        <w:rPr>
          <w:rFonts w:asciiTheme="minorHAnsi" w:hAnsiTheme="minorHAnsi"/>
        </w:rPr>
        <w:t xml:space="preserve"> is needed. More often than not, the request will be approved as long as the purpose will truly benefit the organization. </w:t>
      </w:r>
    </w:p>
    <w:p w:rsidR="00A95A62" w:rsidRPr="00950596" w:rsidRDefault="00A95A62" w:rsidP="00172B1D">
      <w:pPr>
        <w:spacing w:line="360" w:lineRule="auto"/>
        <w:rPr>
          <w:rFonts w:asciiTheme="minorHAnsi" w:hAnsiTheme="minorHAnsi"/>
        </w:rPr>
      </w:pPr>
    </w:p>
    <w:p w:rsidR="003A0F3D" w:rsidRDefault="00851AB7" w:rsidP="00172B1D">
      <w:pPr>
        <w:spacing w:line="360" w:lineRule="auto"/>
        <w:ind w:left="720"/>
        <w:rPr>
          <w:rFonts w:asciiTheme="minorHAnsi" w:hAnsiTheme="minorHAnsi"/>
        </w:rPr>
      </w:pPr>
      <w:r w:rsidRPr="00950596">
        <w:rPr>
          <w:rFonts w:asciiTheme="minorHAnsi" w:hAnsiTheme="minorHAnsi"/>
        </w:rPr>
        <w:t>The budget is consumed mainly by</w:t>
      </w:r>
      <w:r w:rsidR="002C5D7F" w:rsidRPr="00950596">
        <w:rPr>
          <w:rFonts w:asciiTheme="minorHAnsi" w:hAnsiTheme="minorHAnsi"/>
        </w:rPr>
        <w:t xml:space="preserve"> technology maintenance,</w:t>
      </w:r>
      <w:r w:rsidR="00A95A62" w:rsidRPr="00950596">
        <w:rPr>
          <w:rFonts w:asciiTheme="minorHAnsi" w:hAnsiTheme="minorHAnsi"/>
        </w:rPr>
        <w:t xml:space="preserve"> p</w:t>
      </w:r>
      <w:r w:rsidRPr="00950596">
        <w:rPr>
          <w:rFonts w:asciiTheme="minorHAnsi" w:hAnsiTheme="minorHAnsi"/>
        </w:rPr>
        <w:t>rogram and scholarship costs.</w:t>
      </w:r>
      <w:r w:rsidR="002C5D7F" w:rsidRPr="00950596">
        <w:rPr>
          <w:rFonts w:asciiTheme="minorHAnsi" w:hAnsiTheme="minorHAnsi"/>
        </w:rPr>
        <w:t xml:space="preserve"> The technology maintenance is the smallest portion of the budget because it is </w:t>
      </w:r>
      <w:r w:rsidR="004120CF" w:rsidRPr="00950596">
        <w:rPr>
          <w:rFonts w:asciiTheme="minorHAnsi" w:hAnsiTheme="minorHAnsi"/>
        </w:rPr>
        <w:t>largely</w:t>
      </w:r>
      <w:r w:rsidR="002C5D7F" w:rsidRPr="00950596">
        <w:rPr>
          <w:rFonts w:asciiTheme="minorHAnsi" w:hAnsiTheme="minorHAnsi"/>
        </w:rPr>
        <w:t xml:space="preserve"> used to maintain the organization’s website.</w:t>
      </w:r>
      <w:r w:rsidR="004120CF" w:rsidRPr="00950596">
        <w:rPr>
          <w:rFonts w:asciiTheme="minorHAnsi" w:hAnsiTheme="minorHAnsi"/>
        </w:rPr>
        <w:t xml:space="preserve"> The initial creation of the website was done by a full time associate, although the organization moved on and hired a third-party vendor to perform any further preservation. </w:t>
      </w:r>
      <w:r w:rsidR="001729AF">
        <w:rPr>
          <w:rFonts w:asciiTheme="minorHAnsi" w:hAnsiTheme="minorHAnsi"/>
        </w:rPr>
        <w:t xml:space="preserve">The website is often maintained by the director of the Louisville office to reduce costs, unless there is a major change or fix needed. </w:t>
      </w:r>
    </w:p>
    <w:p w:rsidR="003A0F3D" w:rsidRDefault="003A0F3D" w:rsidP="00172B1D">
      <w:pPr>
        <w:spacing w:line="360" w:lineRule="auto"/>
        <w:ind w:left="720"/>
        <w:rPr>
          <w:rFonts w:asciiTheme="minorHAnsi" w:hAnsiTheme="minorHAnsi"/>
        </w:rPr>
      </w:pPr>
    </w:p>
    <w:p w:rsidR="00C0721C" w:rsidRPr="00950596" w:rsidRDefault="004120CF" w:rsidP="00172B1D">
      <w:pPr>
        <w:spacing w:line="360" w:lineRule="auto"/>
        <w:ind w:left="720"/>
        <w:rPr>
          <w:rFonts w:asciiTheme="minorHAnsi" w:hAnsiTheme="minorHAnsi"/>
        </w:rPr>
      </w:pPr>
      <w:r w:rsidRPr="00950596">
        <w:rPr>
          <w:rFonts w:asciiTheme="minorHAnsi" w:hAnsiTheme="minorHAnsi"/>
        </w:rPr>
        <w:t>In order for Kickoff for Kids to</w:t>
      </w:r>
      <w:r w:rsidR="00851AB7" w:rsidRPr="00950596">
        <w:rPr>
          <w:rFonts w:asciiTheme="minorHAnsi" w:hAnsiTheme="minorHAnsi"/>
        </w:rPr>
        <w:t xml:space="preserve"> host a program or event</w:t>
      </w:r>
      <w:r w:rsidRPr="00950596">
        <w:rPr>
          <w:rFonts w:asciiTheme="minorHAnsi" w:hAnsiTheme="minorHAnsi"/>
        </w:rPr>
        <w:t xml:space="preserve"> they </w:t>
      </w:r>
      <w:r w:rsidR="00851AB7" w:rsidRPr="00950596">
        <w:rPr>
          <w:rFonts w:asciiTheme="minorHAnsi" w:hAnsiTheme="minorHAnsi"/>
        </w:rPr>
        <w:t xml:space="preserve">must pay for the </w:t>
      </w:r>
      <w:r w:rsidRPr="00950596">
        <w:rPr>
          <w:rFonts w:asciiTheme="minorHAnsi" w:hAnsiTheme="minorHAnsi"/>
        </w:rPr>
        <w:t xml:space="preserve">use of the </w:t>
      </w:r>
      <w:r w:rsidR="00851AB7" w:rsidRPr="00950596">
        <w:rPr>
          <w:rFonts w:asciiTheme="minorHAnsi" w:hAnsiTheme="minorHAnsi"/>
        </w:rPr>
        <w:t xml:space="preserve">location of the event as well as any resources that are needed. </w:t>
      </w:r>
      <w:r w:rsidRPr="00950596">
        <w:rPr>
          <w:rFonts w:asciiTheme="minorHAnsi" w:hAnsiTheme="minorHAnsi"/>
        </w:rPr>
        <w:t xml:space="preserve">These resources vary per event and are often a very small amount. The largest portion of the budget is used on the </w:t>
      </w:r>
      <w:r w:rsidR="00851AB7" w:rsidRPr="00950596">
        <w:rPr>
          <w:rFonts w:asciiTheme="minorHAnsi" w:hAnsiTheme="minorHAnsi"/>
        </w:rPr>
        <w:t>scholarships</w:t>
      </w:r>
      <w:r w:rsidRPr="00950596">
        <w:rPr>
          <w:rFonts w:asciiTheme="minorHAnsi" w:hAnsiTheme="minorHAnsi"/>
        </w:rPr>
        <w:t xml:space="preserve"> Kickoff for Kids offer. The organization has a partnership with</w:t>
      </w:r>
      <w:r w:rsidR="00851AB7" w:rsidRPr="00950596">
        <w:rPr>
          <w:rFonts w:asciiTheme="minorHAnsi" w:hAnsiTheme="minorHAnsi"/>
        </w:rPr>
        <w:t xml:space="preserve"> the University of Louisville</w:t>
      </w:r>
      <w:r w:rsidRPr="00950596">
        <w:rPr>
          <w:rFonts w:asciiTheme="minorHAnsi" w:hAnsiTheme="minorHAnsi"/>
        </w:rPr>
        <w:t xml:space="preserve">, which allows them to offer academic and athletic scholarships to the university. Kickoff for Kids also offers their own scholarships, which are offered to </w:t>
      </w:r>
      <w:r w:rsidR="00851AB7" w:rsidRPr="00950596">
        <w:rPr>
          <w:rFonts w:asciiTheme="minorHAnsi" w:hAnsiTheme="minorHAnsi"/>
        </w:rPr>
        <w:t xml:space="preserve">young adults in hopes to motivate and inspire them to achieve a higher education. </w:t>
      </w:r>
    </w:p>
    <w:p w:rsidR="008948BA" w:rsidRPr="00950596" w:rsidRDefault="008948BA" w:rsidP="00172B1D">
      <w:pPr>
        <w:pStyle w:val="BodyText"/>
        <w:spacing w:line="360" w:lineRule="auto"/>
        <w:rPr>
          <w:rFonts w:asciiTheme="minorHAnsi" w:hAnsiTheme="minorHAnsi"/>
        </w:rPr>
      </w:pPr>
    </w:p>
    <w:p w:rsidR="00D724CC" w:rsidRPr="00950596" w:rsidRDefault="00ED662A" w:rsidP="00172B1D">
      <w:pPr>
        <w:pStyle w:val="Heading1"/>
        <w:spacing w:line="360" w:lineRule="auto"/>
        <w:rPr>
          <w:rFonts w:asciiTheme="minorHAnsi" w:hAnsiTheme="minorHAnsi"/>
        </w:rPr>
      </w:pPr>
      <w:bookmarkStart w:id="25" w:name="_Toc238290074"/>
      <w:r w:rsidRPr="00950596">
        <w:rPr>
          <w:rFonts w:asciiTheme="minorHAnsi" w:hAnsiTheme="minorHAnsi"/>
        </w:rPr>
        <w:t>Envisioned IT Capabilities</w:t>
      </w:r>
      <w:bookmarkEnd w:id="25"/>
    </w:p>
    <w:p w:rsidR="00B556E7" w:rsidRPr="00950596" w:rsidRDefault="00C0721C" w:rsidP="00172B1D">
      <w:pPr>
        <w:pStyle w:val="Heading2"/>
        <w:spacing w:line="360" w:lineRule="auto"/>
        <w:ind w:firstLine="0"/>
        <w:rPr>
          <w:rFonts w:asciiTheme="minorHAnsi" w:hAnsiTheme="minorHAnsi"/>
        </w:rPr>
      </w:pPr>
      <w:bookmarkStart w:id="26" w:name="_Toc238290075"/>
      <w:r w:rsidRPr="00950596">
        <w:rPr>
          <w:rFonts w:asciiTheme="minorHAnsi" w:hAnsiTheme="minorHAnsi"/>
        </w:rPr>
        <w:t>Leadership’s Vision</w:t>
      </w:r>
      <w:bookmarkEnd w:id="26"/>
    </w:p>
    <w:p w:rsidR="00F6537B" w:rsidRPr="00950596" w:rsidRDefault="00F6537B" w:rsidP="00172B1D">
      <w:pPr>
        <w:spacing w:line="360" w:lineRule="auto"/>
        <w:rPr>
          <w:rFonts w:asciiTheme="minorHAnsi" w:hAnsiTheme="minorHAnsi"/>
        </w:rPr>
      </w:pPr>
    </w:p>
    <w:p w:rsidR="00A91BE1" w:rsidRPr="00950596" w:rsidRDefault="00CE35E0" w:rsidP="00172B1D">
      <w:pPr>
        <w:spacing w:line="360" w:lineRule="auto"/>
        <w:ind w:left="720"/>
        <w:rPr>
          <w:rFonts w:asciiTheme="minorHAnsi" w:hAnsiTheme="minorHAnsi"/>
        </w:rPr>
      </w:pPr>
      <w:r w:rsidRPr="00950596">
        <w:rPr>
          <w:rFonts w:asciiTheme="minorHAnsi" w:hAnsiTheme="minorHAnsi"/>
        </w:rPr>
        <w:t>Kickoff for Kids’ leadership vision stems from their organizational mission and vision, which is giving hope to kids throughout communities and building unity amongst children around the world. Th</w:t>
      </w:r>
      <w:r w:rsidR="00A91BE1" w:rsidRPr="00950596">
        <w:rPr>
          <w:rFonts w:asciiTheme="minorHAnsi" w:hAnsiTheme="minorHAnsi"/>
        </w:rPr>
        <w:t xml:space="preserve">e organization hopes to grow </w:t>
      </w:r>
      <w:r w:rsidRPr="00950596">
        <w:rPr>
          <w:rFonts w:asciiTheme="minorHAnsi" w:hAnsiTheme="minorHAnsi"/>
        </w:rPr>
        <w:t xml:space="preserve">the IT aspect of their organization so they are able to </w:t>
      </w:r>
      <w:r w:rsidR="00986A81" w:rsidRPr="00950596">
        <w:rPr>
          <w:rFonts w:asciiTheme="minorHAnsi" w:hAnsiTheme="minorHAnsi"/>
        </w:rPr>
        <w:t>communicate to</w:t>
      </w:r>
      <w:r w:rsidR="00A91BE1" w:rsidRPr="00950596">
        <w:rPr>
          <w:rFonts w:asciiTheme="minorHAnsi" w:hAnsiTheme="minorHAnsi"/>
        </w:rPr>
        <w:t xml:space="preserve"> the young people all over</w:t>
      </w:r>
      <w:r w:rsidR="005958DD" w:rsidRPr="00950596">
        <w:rPr>
          <w:rFonts w:asciiTheme="minorHAnsi" w:hAnsiTheme="minorHAnsi"/>
        </w:rPr>
        <w:t xml:space="preserve"> the world. Also, they want</w:t>
      </w:r>
      <w:r w:rsidR="00A91BE1" w:rsidRPr="00950596">
        <w:rPr>
          <w:rFonts w:asciiTheme="minorHAnsi" w:hAnsiTheme="minorHAnsi"/>
        </w:rPr>
        <w:t xml:space="preserve"> to </w:t>
      </w:r>
      <w:r w:rsidRPr="00950596">
        <w:rPr>
          <w:rFonts w:asciiTheme="minorHAnsi" w:hAnsiTheme="minorHAnsi"/>
        </w:rPr>
        <w:t>develop the Kickoff for Kids House application</w:t>
      </w:r>
      <w:r w:rsidR="00A91BE1" w:rsidRPr="00950596">
        <w:rPr>
          <w:rFonts w:asciiTheme="minorHAnsi" w:hAnsiTheme="minorHAnsi"/>
        </w:rPr>
        <w:t xml:space="preserve"> that is being pioneered in Louisville</w:t>
      </w:r>
      <w:r w:rsidRPr="00950596">
        <w:rPr>
          <w:rFonts w:asciiTheme="minorHAnsi" w:hAnsiTheme="minorHAnsi"/>
        </w:rPr>
        <w:t>. This application</w:t>
      </w:r>
      <w:r w:rsidR="00A91BE1" w:rsidRPr="00950596">
        <w:rPr>
          <w:rFonts w:asciiTheme="minorHAnsi" w:hAnsiTheme="minorHAnsi"/>
        </w:rPr>
        <w:t xml:space="preserve"> </w:t>
      </w:r>
      <w:r w:rsidRPr="00950596">
        <w:rPr>
          <w:rFonts w:asciiTheme="minorHAnsi" w:hAnsiTheme="minorHAnsi"/>
        </w:rPr>
        <w:t xml:space="preserve">is directed towards young adults in local </w:t>
      </w:r>
      <w:r w:rsidR="00B556E7" w:rsidRPr="00950596">
        <w:rPr>
          <w:rFonts w:asciiTheme="minorHAnsi" w:hAnsiTheme="minorHAnsi"/>
        </w:rPr>
        <w:t>schools and is</w:t>
      </w:r>
      <w:r w:rsidRPr="00950596">
        <w:rPr>
          <w:rFonts w:asciiTheme="minorHAnsi" w:hAnsiTheme="minorHAnsi"/>
        </w:rPr>
        <w:t xml:space="preserve"> intended to provide incentives </w:t>
      </w:r>
      <w:r w:rsidR="00B556E7" w:rsidRPr="00950596">
        <w:rPr>
          <w:rFonts w:asciiTheme="minorHAnsi" w:hAnsiTheme="minorHAnsi"/>
        </w:rPr>
        <w:t xml:space="preserve">for higher grades and extracurricular activities. </w:t>
      </w:r>
      <w:r w:rsidR="00E40A46" w:rsidRPr="00950596">
        <w:rPr>
          <w:rFonts w:asciiTheme="minorHAnsi" w:hAnsiTheme="minorHAnsi"/>
        </w:rPr>
        <w:t xml:space="preserve">The basic concept is the better the students do in school and the more sports or clubs they join, the higher amount of points they will earn. For each point a student earns it can later be redeemed for some amount of money, which can then be used to purchase items from their Kickoff for Kids House store. The K4K House application would be implanted into their website for students to check </w:t>
      </w:r>
      <w:r w:rsidR="00A91BE1" w:rsidRPr="00950596">
        <w:rPr>
          <w:rFonts w:asciiTheme="minorHAnsi" w:hAnsiTheme="minorHAnsi"/>
        </w:rPr>
        <w:t xml:space="preserve">their points </w:t>
      </w:r>
      <w:r w:rsidR="00E40A46" w:rsidRPr="00950596">
        <w:rPr>
          <w:rFonts w:asciiTheme="minorHAnsi" w:hAnsiTheme="minorHAnsi"/>
        </w:rPr>
        <w:t xml:space="preserve">and purchases items online. The system relies on the </w:t>
      </w:r>
      <w:r w:rsidR="00A91BE1" w:rsidRPr="00950596">
        <w:rPr>
          <w:rFonts w:asciiTheme="minorHAnsi" w:hAnsiTheme="minorHAnsi"/>
        </w:rPr>
        <w:t>schoolteachers</w:t>
      </w:r>
      <w:r w:rsidR="00E40A46" w:rsidRPr="00950596">
        <w:rPr>
          <w:rFonts w:asciiTheme="minorHAnsi" w:hAnsiTheme="minorHAnsi"/>
        </w:rPr>
        <w:t xml:space="preserve"> and counselors to keep track of the student’s</w:t>
      </w:r>
      <w:r w:rsidR="00A91BE1" w:rsidRPr="00950596">
        <w:rPr>
          <w:rFonts w:asciiTheme="minorHAnsi" w:hAnsiTheme="minorHAnsi"/>
        </w:rPr>
        <w:t xml:space="preserve"> performance and enter points into the application’s database. </w:t>
      </w:r>
    </w:p>
    <w:p w:rsidR="004F2E3B" w:rsidRPr="00950596" w:rsidRDefault="004F2E3B" w:rsidP="00172B1D">
      <w:pPr>
        <w:spacing w:line="360" w:lineRule="auto"/>
        <w:ind w:left="720"/>
        <w:rPr>
          <w:rFonts w:asciiTheme="minorHAnsi" w:hAnsiTheme="minorHAnsi"/>
        </w:rPr>
      </w:pPr>
    </w:p>
    <w:p w:rsidR="00F6537B" w:rsidRPr="00950596" w:rsidRDefault="004F2E3B" w:rsidP="00DF382E">
      <w:pPr>
        <w:spacing w:line="360" w:lineRule="auto"/>
        <w:ind w:left="720"/>
        <w:rPr>
          <w:rFonts w:asciiTheme="minorHAnsi" w:hAnsiTheme="minorHAnsi"/>
        </w:rPr>
      </w:pPr>
      <w:r w:rsidRPr="00950596">
        <w:rPr>
          <w:rFonts w:asciiTheme="minorHAnsi" w:hAnsiTheme="minorHAnsi"/>
        </w:rPr>
        <w:t>The Louisville office has specific goals for their regional branch such as expanding the Cards Play p</w:t>
      </w:r>
      <w:r w:rsidR="00CF4B87" w:rsidRPr="00950596">
        <w:rPr>
          <w:rFonts w:asciiTheme="minorHAnsi" w:hAnsiTheme="minorHAnsi"/>
        </w:rPr>
        <w:t xml:space="preserve">rogram, increasing visibility and fundraising where they can be self sufficient, </w:t>
      </w:r>
      <w:r w:rsidR="00FF78E0" w:rsidRPr="00950596">
        <w:rPr>
          <w:rFonts w:asciiTheme="minorHAnsi" w:hAnsiTheme="minorHAnsi"/>
        </w:rPr>
        <w:t>and the launching of</w:t>
      </w:r>
      <w:r w:rsidRPr="00950596">
        <w:rPr>
          <w:rFonts w:asciiTheme="minorHAnsi" w:hAnsiTheme="minorHAnsi"/>
        </w:rPr>
        <w:t xml:space="preserve"> the Kickoff for Kids House in local schools. </w:t>
      </w:r>
      <w:r w:rsidR="005B795B" w:rsidRPr="00950596">
        <w:rPr>
          <w:rFonts w:asciiTheme="minorHAnsi" w:hAnsiTheme="minorHAnsi"/>
        </w:rPr>
        <w:t xml:space="preserve">The Cards Play program is an event that allows students and young adults to work with the University of Louisville to build character, a better attitude and increase their determination to succeed. Successful fundraising will allow the Louisville office to become independent from the Houston office, which allows them to create more events and become a greater presence within the community. Since the Kickoff for Kids House application is being developed in Louisville, Chad Rimpsey has a goal of releasing finishing development and releasing the application to production by December of 2013. He hopes the CIS 420 class at the University of Louisville will be able to assist in this development. </w:t>
      </w:r>
    </w:p>
    <w:p w:rsidR="00C0721C" w:rsidRPr="00950596" w:rsidRDefault="00C0721C" w:rsidP="00172B1D">
      <w:pPr>
        <w:spacing w:line="360" w:lineRule="auto"/>
        <w:rPr>
          <w:rFonts w:asciiTheme="minorHAnsi" w:hAnsiTheme="minorHAnsi"/>
        </w:rPr>
      </w:pPr>
    </w:p>
    <w:p w:rsidR="00842CF1" w:rsidRDefault="00C0721C" w:rsidP="00172B1D">
      <w:pPr>
        <w:pStyle w:val="Heading2"/>
        <w:spacing w:line="360" w:lineRule="auto"/>
        <w:ind w:firstLine="0"/>
        <w:rPr>
          <w:rFonts w:asciiTheme="minorHAnsi" w:hAnsiTheme="minorHAnsi"/>
        </w:rPr>
      </w:pPr>
      <w:bookmarkStart w:id="27" w:name="_Toc238290076"/>
      <w:r w:rsidRPr="00950596">
        <w:rPr>
          <w:rFonts w:asciiTheme="minorHAnsi" w:hAnsiTheme="minorHAnsi"/>
        </w:rPr>
        <w:t>Top 10 Technology Issues</w:t>
      </w:r>
      <w:bookmarkEnd w:id="27"/>
    </w:p>
    <w:p w:rsidR="00D21AA8" w:rsidRPr="00842CF1" w:rsidRDefault="00D21AA8" w:rsidP="00842CF1"/>
    <w:p w:rsidR="00817D10" w:rsidRPr="00950596" w:rsidRDefault="00D21AA8" w:rsidP="00172B1D">
      <w:pPr>
        <w:spacing w:line="360" w:lineRule="auto"/>
        <w:ind w:left="720"/>
        <w:rPr>
          <w:rFonts w:asciiTheme="minorHAnsi" w:hAnsiTheme="minorHAnsi"/>
        </w:rPr>
      </w:pPr>
      <w:r w:rsidRPr="00950596">
        <w:rPr>
          <w:rFonts w:asciiTheme="minorHAnsi" w:hAnsiTheme="minorHAnsi"/>
        </w:rPr>
        <w:t xml:space="preserve">Kickoff for Kids’ top ten technology issues </w:t>
      </w:r>
      <w:r w:rsidR="00817D10" w:rsidRPr="00950596">
        <w:rPr>
          <w:rFonts w:asciiTheme="minorHAnsi" w:hAnsiTheme="minorHAnsi"/>
        </w:rPr>
        <w:t xml:space="preserve">from the headquarters standpoint </w:t>
      </w:r>
      <w:r w:rsidRPr="00950596">
        <w:rPr>
          <w:rFonts w:asciiTheme="minorHAnsi" w:hAnsiTheme="minorHAnsi"/>
        </w:rPr>
        <w:t>consist of the</w:t>
      </w:r>
      <w:r w:rsidR="00817D10" w:rsidRPr="00950596">
        <w:rPr>
          <w:rFonts w:asciiTheme="minorHAnsi" w:hAnsiTheme="minorHAnsi"/>
        </w:rPr>
        <w:t xml:space="preserve"> following:</w:t>
      </w:r>
    </w:p>
    <w:p w:rsidR="00817D10" w:rsidRPr="00950596" w:rsidRDefault="00817D10" w:rsidP="00172B1D">
      <w:pPr>
        <w:spacing w:line="360" w:lineRule="auto"/>
        <w:ind w:left="720"/>
        <w:rPr>
          <w:rFonts w:asciiTheme="minorHAnsi" w:hAnsiTheme="minorHAnsi"/>
        </w:rPr>
      </w:pPr>
    </w:p>
    <w:p w:rsidR="00ED49E0" w:rsidRPr="00950596" w:rsidRDefault="00817D10" w:rsidP="00172B1D">
      <w:pPr>
        <w:pStyle w:val="ListParagraph"/>
        <w:numPr>
          <w:ilvl w:val="0"/>
          <w:numId w:val="33"/>
        </w:numPr>
        <w:spacing w:line="360" w:lineRule="auto"/>
        <w:rPr>
          <w:b/>
        </w:rPr>
      </w:pPr>
      <w:r w:rsidRPr="00950596">
        <w:rPr>
          <w:b/>
        </w:rPr>
        <w:t>Website functionality</w:t>
      </w:r>
      <w:r w:rsidR="003C398B" w:rsidRPr="00950596">
        <w:rPr>
          <w:b/>
        </w:rPr>
        <w:t xml:space="preserve"> </w:t>
      </w:r>
      <w:r w:rsidR="003C398B" w:rsidRPr="00950596">
        <w:t xml:space="preserve"> -</w:t>
      </w:r>
      <w:r w:rsidR="00ED49E0" w:rsidRPr="00950596">
        <w:t xml:space="preserve"> The Kickoff for Kids website was initially creation by a full time associate, although the organization moved on and hired a third-party vendor to perform any further preservation.</w:t>
      </w:r>
      <w:r w:rsidR="003C398B" w:rsidRPr="00950596">
        <w:t xml:space="preserve"> The website has </w:t>
      </w:r>
      <w:r w:rsidR="00ED49E0" w:rsidRPr="00950596">
        <w:t xml:space="preserve">had more than a few hiccups since the third party vendor. Now the director of the Louisville office, Chad Rimspey, is often forced to fix </w:t>
      </w:r>
      <w:r w:rsidR="003C398B" w:rsidRPr="00950596">
        <w:t>bugs</w:t>
      </w:r>
      <w:r w:rsidR="00ED49E0" w:rsidRPr="00950596">
        <w:t xml:space="preserve"> and update the website. The main structure and foundation of the site is up and running, although there are some functional changes that would be beneficial to complete. A few errors are things such as malware warning messages when clicking on links and the lack of functional appeal.</w:t>
      </w:r>
    </w:p>
    <w:p w:rsidR="00817D10" w:rsidRPr="00950596" w:rsidRDefault="00817D10" w:rsidP="00172B1D">
      <w:pPr>
        <w:pStyle w:val="ListParagraph"/>
        <w:spacing w:line="360" w:lineRule="auto"/>
        <w:ind w:left="1440"/>
        <w:rPr>
          <w:b/>
        </w:rPr>
      </w:pPr>
    </w:p>
    <w:p w:rsidR="00ED49E0" w:rsidRPr="00950596" w:rsidRDefault="00817D10" w:rsidP="00172B1D">
      <w:pPr>
        <w:pStyle w:val="ListParagraph"/>
        <w:numPr>
          <w:ilvl w:val="0"/>
          <w:numId w:val="33"/>
        </w:numPr>
        <w:spacing w:line="360" w:lineRule="auto"/>
        <w:rPr>
          <w:b/>
        </w:rPr>
      </w:pPr>
      <w:r w:rsidRPr="00950596">
        <w:rPr>
          <w:b/>
        </w:rPr>
        <w:t>Website maintenance</w:t>
      </w:r>
      <w:r w:rsidR="003C398B" w:rsidRPr="00950596">
        <w:t xml:space="preserve"> – The </w:t>
      </w:r>
      <w:r w:rsidR="00ED49E0" w:rsidRPr="00950596">
        <w:t>current website has information that is</w:t>
      </w:r>
      <w:r w:rsidR="003C398B" w:rsidRPr="00950596">
        <w:t xml:space="preserve"> not up to date and it could use some work to increase usability. </w:t>
      </w:r>
      <w:r w:rsidR="00ED49E0" w:rsidRPr="00950596">
        <w:t>The information about pro</w:t>
      </w:r>
      <w:r w:rsidR="00172B1D" w:rsidRPr="00950596">
        <w:t>grams and events</w:t>
      </w:r>
      <w:r w:rsidR="00ED49E0" w:rsidRPr="00950596">
        <w:t xml:space="preserve"> does not provid</w:t>
      </w:r>
      <w:r w:rsidR="00172B1D" w:rsidRPr="00950596">
        <w:t>e accurate information to users.</w:t>
      </w:r>
      <w:r w:rsidR="00ED49E0" w:rsidRPr="00950596">
        <w:t xml:space="preserve"> This must change in order to provide the consumers with the communication Kickoff for Kids is striving to achieve. The every day maintenance of the website could great a large in flow of consumers. The layout of the website is very basic and could use more attention to the user experience.</w:t>
      </w:r>
    </w:p>
    <w:p w:rsidR="00817D10" w:rsidRPr="00950596" w:rsidRDefault="00817D10" w:rsidP="00172B1D">
      <w:pPr>
        <w:spacing w:line="360" w:lineRule="auto"/>
        <w:rPr>
          <w:rFonts w:asciiTheme="minorHAnsi" w:hAnsiTheme="minorHAnsi"/>
          <w:b/>
        </w:rPr>
      </w:pPr>
    </w:p>
    <w:p w:rsidR="00172B1D" w:rsidRPr="00950596" w:rsidRDefault="00817D10" w:rsidP="00172B1D">
      <w:pPr>
        <w:pStyle w:val="ListParagraph"/>
        <w:numPr>
          <w:ilvl w:val="0"/>
          <w:numId w:val="33"/>
        </w:numPr>
        <w:spacing w:line="360" w:lineRule="auto"/>
        <w:rPr>
          <w:b/>
        </w:rPr>
      </w:pPr>
      <w:r w:rsidRPr="00950596">
        <w:rPr>
          <w:b/>
        </w:rPr>
        <w:t>Hardware</w:t>
      </w:r>
      <w:r w:rsidR="003E2FBC" w:rsidRPr="00950596">
        <w:rPr>
          <w:b/>
        </w:rPr>
        <w:t xml:space="preserve"> products</w:t>
      </w:r>
      <w:r w:rsidR="003C398B" w:rsidRPr="00950596">
        <w:rPr>
          <w:b/>
        </w:rPr>
        <w:t xml:space="preserve"> </w:t>
      </w:r>
      <w:r w:rsidR="003C398B" w:rsidRPr="00950596">
        <w:t xml:space="preserve"> - </w:t>
      </w:r>
      <w:r w:rsidR="00172B1D" w:rsidRPr="00950596">
        <w:t>The current hardware inventory is insufficient if the Louisville office wants to become a large influence in the community</w:t>
      </w:r>
      <w:r w:rsidR="00172B1D" w:rsidRPr="00950596">
        <w:rPr>
          <w:b/>
        </w:rPr>
        <w:t xml:space="preserve">. </w:t>
      </w:r>
      <w:r w:rsidR="00172B1D" w:rsidRPr="00950596">
        <w:t xml:space="preserve">The director would greatly benefit from an office where the organization can be operated from, rather than the director’s home. </w:t>
      </w:r>
      <w:r w:rsidR="00EC4F39">
        <w:t xml:space="preserve">In order to support the maintenance of the website and the creation of the new Kickoff for Kids House application, they must have at least one more computer. It can be a laptop or desktop as long as it has the processing ability to handle large amounts of code compilation and testing. Although, the hardware itself is not a solution unless Louisville has another IT professional to use it. </w:t>
      </w:r>
    </w:p>
    <w:p w:rsidR="00172B1D" w:rsidRPr="00950596" w:rsidRDefault="00172B1D" w:rsidP="00172B1D">
      <w:pPr>
        <w:pStyle w:val="ListParagraph"/>
        <w:spacing w:line="360" w:lineRule="auto"/>
        <w:ind w:left="1440"/>
        <w:rPr>
          <w:b/>
        </w:rPr>
      </w:pPr>
    </w:p>
    <w:p w:rsidR="00CA2556" w:rsidRPr="00950596" w:rsidRDefault="00817D10" w:rsidP="00172B1D">
      <w:pPr>
        <w:pStyle w:val="ListParagraph"/>
        <w:numPr>
          <w:ilvl w:val="0"/>
          <w:numId w:val="33"/>
        </w:numPr>
        <w:spacing w:line="360" w:lineRule="auto"/>
        <w:rPr>
          <w:b/>
        </w:rPr>
      </w:pPr>
      <w:r w:rsidRPr="00950596">
        <w:rPr>
          <w:b/>
        </w:rPr>
        <w:t>Hardware updates</w:t>
      </w:r>
      <w:r w:rsidR="003C398B" w:rsidRPr="00950596">
        <w:t xml:space="preserve"> – </w:t>
      </w:r>
      <w:r w:rsidR="00C22289" w:rsidRPr="00950596">
        <w:t>Kickoff for Kids headquarters has a mediocre hardware inventory, although they inventory</w:t>
      </w:r>
      <w:r w:rsidR="003C398B" w:rsidRPr="00950596">
        <w:t xml:space="preserve"> they </w:t>
      </w:r>
      <w:r w:rsidR="00C22289" w:rsidRPr="00950596">
        <w:t xml:space="preserve">do have needs to be updated or </w:t>
      </w:r>
      <w:r w:rsidR="003C398B" w:rsidRPr="00950596">
        <w:t>replaced</w:t>
      </w:r>
      <w:r w:rsidR="00C22289" w:rsidRPr="00950596">
        <w:t>. The Dell and IBM machines are out of date and could be replaced with newer and faster</w:t>
      </w:r>
      <w:r w:rsidR="007E1EC7">
        <w:t xml:space="preserve"> machines</w:t>
      </w:r>
      <w:r w:rsidR="00C22289" w:rsidRPr="00950596">
        <w:t>.</w:t>
      </w:r>
      <w:r w:rsidR="00FC5E0A" w:rsidRPr="00950596">
        <w:t xml:space="preserve"> The Louisville office has a very limited hardware inventory so it would be very beneficial if the director was able to have a work computer with all of the needed power and space, rather than using his personal laptop. </w:t>
      </w:r>
      <w:r w:rsidR="00181172">
        <w:t>Their inventory is not enough to support the type of technical status they are striving for, although they currently do not have the staff to support more hardware.</w:t>
      </w:r>
    </w:p>
    <w:p w:rsidR="00817D10" w:rsidRPr="00950596" w:rsidRDefault="00817D10" w:rsidP="006A389A">
      <w:pPr>
        <w:spacing w:line="360" w:lineRule="auto"/>
        <w:rPr>
          <w:rFonts w:asciiTheme="minorHAnsi" w:hAnsiTheme="minorHAnsi"/>
          <w:b/>
        </w:rPr>
      </w:pPr>
    </w:p>
    <w:p w:rsidR="00DB4A4F" w:rsidRPr="00950596" w:rsidRDefault="00817D10" w:rsidP="00172B1D">
      <w:pPr>
        <w:pStyle w:val="ListParagraph"/>
        <w:numPr>
          <w:ilvl w:val="0"/>
          <w:numId w:val="33"/>
        </w:numPr>
        <w:spacing w:line="360" w:lineRule="auto"/>
        <w:rPr>
          <w:b/>
        </w:rPr>
      </w:pPr>
      <w:r w:rsidRPr="00950596">
        <w:rPr>
          <w:b/>
        </w:rPr>
        <w:t>Software</w:t>
      </w:r>
      <w:r w:rsidR="003E2FBC" w:rsidRPr="00950596">
        <w:rPr>
          <w:b/>
        </w:rPr>
        <w:t xml:space="preserve"> products</w:t>
      </w:r>
      <w:r w:rsidR="003C398B" w:rsidRPr="00950596">
        <w:rPr>
          <w:b/>
        </w:rPr>
        <w:t xml:space="preserve"> </w:t>
      </w:r>
      <w:r w:rsidR="00596668" w:rsidRPr="00950596">
        <w:t xml:space="preserve"> - The</w:t>
      </w:r>
      <w:r w:rsidR="00B9661A">
        <w:t xml:space="preserve"> Louisville office does not own</w:t>
      </w:r>
      <w:r w:rsidR="00596668" w:rsidRPr="00950596">
        <w:t xml:space="preserve"> enough software products to sustain a large IT presence in the Louisville area. </w:t>
      </w:r>
      <w:r w:rsidR="00C22289" w:rsidRPr="00950596">
        <w:t xml:space="preserve">The software needed to sustain a website and develop the new Kickoff for Kids House application is far greater than what they currently have. </w:t>
      </w:r>
      <w:r w:rsidR="004C3073">
        <w:t xml:space="preserve"> Chad Rimpsey is fortunate enough to use Humana’s resources and software, although they should be moving away from this solution very quickly. </w:t>
      </w:r>
      <w:r w:rsidR="00B9661A">
        <w:t>They cannot rely on another company’s resources and expect to grow and become a large independent organization at the same time. Even though p</w:t>
      </w:r>
      <w:r w:rsidR="004C3073">
        <w:t xml:space="preserve">urchasing their own software </w:t>
      </w:r>
      <w:r w:rsidR="00B9661A">
        <w:t xml:space="preserve">is very expensive, it </w:t>
      </w:r>
      <w:r w:rsidR="004C3073">
        <w:t>inc</w:t>
      </w:r>
      <w:r w:rsidR="00D81216">
        <w:t>reases their ability to be self-</w:t>
      </w:r>
      <w:r w:rsidR="004C3073">
        <w:t>sufficient and decreases Chad’s chance of loosing his job from vi</w:t>
      </w:r>
      <w:r w:rsidR="00B9661A">
        <w:t>olating company usage policies.</w:t>
      </w:r>
    </w:p>
    <w:p w:rsidR="00817D10" w:rsidRPr="00950596" w:rsidRDefault="00817D10" w:rsidP="00DB4A4F">
      <w:pPr>
        <w:spacing w:line="360" w:lineRule="auto"/>
        <w:rPr>
          <w:rFonts w:asciiTheme="minorHAnsi" w:hAnsiTheme="minorHAnsi"/>
          <w:b/>
        </w:rPr>
      </w:pPr>
    </w:p>
    <w:p w:rsidR="00DB4A4F" w:rsidRPr="00950596" w:rsidRDefault="00817D10" w:rsidP="00FC5E0A">
      <w:pPr>
        <w:pStyle w:val="ListParagraph"/>
        <w:numPr>
          <w:ilvl w:val="0"/>
          <w:numId w:val="33"/>
        </w:numPr>
        <w:spacing w:line="360" w:lineRule="auto"/>
        <w:rPr>
          <w:b/>
        </w:rPr>
      </w:pPr>
      <w:r w:rsidRPr="00950596">
        <w:rPr>
          <w:b/>
        </w:rPr>
        <w:t>Software updates</w:t>
      </w:r>
      <w:r w:rsidR="003C398B" w:rsidRPr="00950596">
        <w:t xml:space="preserve"> – </w:t>
      </w:r>
      <w:r w:rsidR="00FC5E0A" w:rsidRPr="00950596">
        <w:t>The current software for the Louisville office is mainly the software available at Chad Rimpsey’s place of employment so it is most likely up to date</w:t>
      </w:r>
      <w:r w:rsidR="00FC5E0A" w:rsidRPr="00950596">
        <w:rPr>
          <w:b/>
        </w:rPr>
        <w:t xml:space="preserve">. </w:t>
      </w:r>
      <w:r w:rsidR="00FC5E0A" w:rsidRPr="00950596">
        <w:t xml:space="preserve">Although, the use of Humana’s resources are not guaranteed and are not always applicable, depending on the work that is needed. The Louisville office needs to update the software </w:t>
      </w:r>
      <w:r w:rsidR="000E0A94">
        <w:t xml:space="preserve">they own and wane their dependency of Humana’s software. The software must first be updated on the director’s </w:t>
      </w:r>
      <w:r w:rsidR="00FC5E0A" w:rsidRPr="00950596">
        <w:t>work computer to allow the programming and administr</w:t>
      </w:r>
      <w:r w:rsidR="000E0A94">
        <w:t>ative duties can be completed. Once they have the financial stability to increase their staff, they will need to add the software to other machines.</w:t>
      </w:r>
    </w:p>
    <w:p w:rsidR="00817D10" w:rsidRPr="00950596" w:rsidRDefault="00817D10" w:rsidP="00DB4A4F">
      <w:pPr>
        <w:spacing w:line="360" w:lineRule="auto"/>
        <w:rPr>
          <w:rFonts w:asciiTheme="minorHAnsi" w:hAnsiTheme="minorHAnsi"/>
          <w:b/>
        </w:rPr>
      </w:pPr>
    </w:p>
    <w:p w:rsidR="00E47F92" w:rsidRPr="00950596" w:rsidRDefault="00817D10" w:rsidP="00CA3AED">
      <w:pPr>
        <w:pStyle w:val="ListParagraph"/>
        <w:numPr>
          <w:ilvl w:val="0"/>
          <w:numId w:val="33"/>
        </w:numPr>
        <w:spacing w:line="360" w:lineRule="auto"/>
        <w:rPr>
          <w:b/>
        </w:rPr>
      </w:pPr>
      <w:r w:rsidRPr="00950596">
        <w:rPr>
          <w:b/>
        </w:rPr>
        <w:t>Social networking</w:t>
      </w:r>
      <w:r w:rsidR="003C398B" w:rsidRPr="00950596">
        <w:t xml:space="preserve"> – </w:t>
      </w:r>
      <w:r w:rsidR="00FC5E0A" w:rsidRPr="00950596">
        <w:t xml:space="preserve">In order to increase their communication skills with their target market and increase their ability to become a self-sufficient nonprofit organization, they must utilize social media throughout the organization. </w:t>
      </w:r>
      <w:r w:rsidR="003C398B" w:rsidRPr="00950596">
        <w:t xml:space="preserve">Their social </w:t>
      </w:r>
      <w:r w:rsidR="009B11B0">
        <w:t xml:space="preserve">networking, such as Twitter, </w:t>
      </w:r>
      <w:r w:rsidR="003C398B" w:rsidRPr="00950596">
        <w:t>Facebook,</w:t>
      </w:r>
      <w:r w:rsidR="009B11B0">
        <w:t xml:space="preserve"> LinkedIn, and Foursquare</w:t>
      </w:r>
      <w:r w:rsidR="003C398B" w:rsidRPr="00950596">
        <w:t xml:space="preserve"> nee</w:t>
      </w:r>
      <w:r w:rsidR="00FC5E0A" w:rsidRPr="00950596">
        <w:t xml:space="preserve">ds to be monitored and utilized to provide constant updates and information to the users. This would create awareness and </w:t>
      </w:r>
      <w:r w:rsidR="00E47F92" w:rsidRPr="00950596">
        <w:t>community involvement, which would increase the presence of the organization within the community.</w:t>
      </w:r>
      <w:r w:rsidR="00EE3E75">
        <w:t xml:space="preserve"> They stated in their mission they wanted to be were the students and children are and social media is the best way to reach them. Creating attention for the organization on Facebook and Twitter will attract the younger ages, while LinkedIn and </w:t>
      </w:r>
      <w:r w:rsidR="009B11B0">
        <w:t>Foursquare</w:t>
      </w:r>
      <w:r w:rsidR="00EE3E75">
        <w:t xml:space="preserve"> will attract the older and more developed leaders in the community. Both types of marke</w:t>
      </w:r>
      <w:r w:rsidR="007D187C">
        <w:t>ting is essential to reach the organization’s</w:t>
      </w:r>
      <w:r w:rsidR="00EE3E75">
        <w:t xml:space="preserve"> goal of become a large influence in the community and they are currently not meeting their potentials.</w:t>
      </w:r>
    </w:p>
    <w:p w:rsidR="00477442" w:rsidRPr="00950596" w:rsidRDefault="00477442" w:rsidP="00E47F92">
      <w:pPr>
        <w:spacing w:line="360" w:lineRule="auto"/>
        <w:rPr>
          <w:rFonts w:asciiTheme="minorHAnsi" w:hAnsiTheme="minorHAnsi"/>
          <w:b/>
        </w:rPr>
      </w:pPr>
    </w:p>
    <w:p w:rsidR="000E07AE" w:rsidRPr="000E07AE" w:rsidRDefault="00477442" w:rsidP="00172B1D">
      <w:pPr>
        <w:pStyle w:val="ListParagraph"/>
        <w:numPr>
          <w:ilvl w:val="0"/>
          <w:numId w:val="33"/>
        </w:numPr>
        <w:spacing w:line="360" w:lineRule="auto"/>
        <w:rPr>
          <w:b/>
        </w:rPr>
      </w:pPr>
      <w:r w:rsidRPr="00950596">
        <w:rPr>
          <w:b/>
        </w:rPr>
        <w:t>O</w:t>
      </w:r>
      <w:r w:rsidR="003562EA" w:rsidRPr="00950596">
        <w:rPr>
          <w:b/>
        </w:rPr>
        <w:t xml:space="preserve">nline </w:t>
      </w:r>
      <w:r w:rsidR="000E07AE">
        <w:rPr>
          <w:b/>
        </w:rPr>
        <w:t>Donation P</w:t>
      </w:r>
      <w:r w:rsidR="003562EA" w:rsidRPr="00950596">
        <w:rPr>
          <w:b/>
        </w:rPr>
        <w:t>ortal</w:t>
      </w:r>
      <w:r w:rsidR="003C398B" w:rsidRPr="00950596">
        <w:t xml:space="preserve"> </w:t>
      </w:r>
      <w:r w:rsidR="007F3200" w:rsidRPr="00950596">
        <w:t>–</w:t>
      </w:r>
      <w:r w:rsidR="00195F75" w:rsidRPr="00950596">
        <w:t xml:space="preserve"> </w:t>
      </w:r>
      <w:r w:rsidR="00E47F92" w:rsidRPr="00950596">
        <w:t xml:space="preserve">The website allows anyone with a credit card to kindly donate towards the good cause. </w:t>
      </w:r>
      <w:r w:rsidR="00ED49E0" w:rsidRPr="00950596">
        <w:t>Updating the cu</w:t>
      </w:r>
      <w:r w:rsidR="00E47F92" w:rsidRPr="00950596">
        <w:t xml:space="preserve">rrent online donation portal by focusing the majority of the webpage towards donations and volunteer sign-ups could increase the financial stability and lead the organization towards become self-sufficient. </w:t>
      </w:r>
      <w:r w:rsidR="002D7CE2">
        <w:t>Creating a traffic pattern will increase donations via the website as well as</w:t>
      </w:r>
      <w:r w:rsidR="00E47F92" w:rsidRPr="00950596">
        <w:t xml:space="preserve"> allowing more types of credit card providers to donate online would allow more individuals to donate because currently, only the </w:t>
      </w:r>
      <w:r w:rsidR="00E445FB" w:rsidRPr="00950596">
        <w:t>MasterCard, Visa and Di</w:t>
      </w:r>
      <w:r w:rsidR="00E47F92" w:rsidRPr="00950596">
        <w:t>scover are allowed via the website.</w:t>
      </w:r>
      <w:r w:rsidR="002D7CE2">
        <w:t xml:space="preserve"> </w:t>
      </w:r>
    </w:p>
    <w:p w:rsidR="000E07AE" w:rsidRPr="000E07AE" w:rsidRDefault="000E07AE" w:rsidP="000E07AE">
      <w:pPr>
        <w:spacing w:line="360" w:lineRule="auto"/>
        <w:rPr>
          <w:b/>
        </w:rPr>
      </w:pPr>
    </w:p>
    <w:p w:rsidR="00E47F92" w:rsidRPr="00950596" w:rsidRDefault="000E07AE" w:rsidP="00172B1D">
      <w:pPr>
        <w:pStyle w:val="ListParagraph"/>
        <w:numPr>
          <w:ilvl w:val="0"/>
          <w:numId w:val="33"/>
        </w:numPr>
        <w:spacing w:line="360" w:lineRule="auto"/>
        <w:rPr>
          <w:b/>
        </w:rPr>
      </w:pPr>
      <w:r>
        <w:rPr>
          <w:b/>
        </w:rPr>
        <w:t xml:space="preserve">Online Purchasing Portal – </w:t>
      </w:r>
      <w:r>
        <w:t>This online purchasing portal is currently non-existent but it needed for the Kickoff for Kids House application. The purchasing portal is an online store where the young adults and students can spend the points they earn on different products. This is an essential part of the K4K House, alth</w:t>
      </w:r>
      <w:r w:rsidR="00D9248D">
        <w:t xml:space="preserve">ough it is very complex and will be very difficult for one person to create. The Louisville office does not have the staff and experience needed </w:t>
      </w:r>
      <w:r w:rsidR="00B31E06">
        <w:t>to develop the purchasing portal.</w:t>
      </w:r>
    </w:p>
    <w:p w:rsidR="007F3200" w:rsidRPr="00950596" w:rsidRDefault="00E47F92" w:rsidP="00E47F92">
      <w:pPr>
        <w:spacing w:line="360" w:lineRule="auto"/>
        <w:rPr>
          <w:rFonts w:asciiTheme="minorHAnsi" w:hAnsiTheme="minorHAnsi"/>
          <w:b/>
        </w:rPr>
      </w:pPr>
      <w:r w:rsidRPr="00950596">
        <w:rPr>
          <w:rFonts w:asciiTheme="minorHAnsi" w:hAnsiTheme="minorHAnsi"/>
        </w:rPr>
        <w:t xml:space="preserve"> </w:t>
      </w:r>
    </w:p>
    <w:p w:rsidR="006A7777" w:rsidRPr="006A7777" w:rsidRDefault="007F3200" w:rsidP="00172B1D">
      <w:pPr>
        <w:pStyle w:val="ListParagraph"/>
        <w:numPr>
          <w:ilvl w:val="0"/>
          <w:numId w:val="33"/>
        </w:numPr>
        <w:spacing w:line="360" w:lineRule="auto"/>
        <w:rPr>
          <w:b/>
        </w:rPr>
      </w:pPr>
      <w:r w:rsidRPr="00950596">
        <w:rPr>
          <w:b/>
        </w:rPr>
        <w:t>Sys</w:t>
      </w:r>
      <w:r w:rsidR="000E07AE">
        <w:rPr>
          <w:b/>
        </w:rPr>
        <w:t>tem for Kickoff for Kids House A</w:t>
      </w:r>
      <w:r w:rsidRPr="00950596">
        <w:rPr>
          <w:b/>
        </w:rPr>
        <w:t>pplication</w:t>
      </w:r>
      <w:r w:rsidRPr="00950596">
        <w:t xml:space="preserve"> – The system to manage the K4K House application </w:t>
      </w:r>
      <w:r w:rsidR="00757994" w:rsidRPr="00950596">
        <w:t>is a very complex system. The application needs a back</w:t>
      </w:r>
      <w:r w:rsidR="00B82FDF" w:rsidRPr="00950596">
        <w:t xml:space="preserve"> </w:t>
      </w:r>
      <w:r w:rsidR="00757994" w:rsidRPr="00950596">
        <w:t>end database to track the student’s performance and translate that into points. An excel spreadsheet could be managed until a more intelligent system is developed, although this would req</w:t>
      </w:r>
      <w:r w:rsidR="00D30127" w:rsidRPr="00950596">
        <w:t>uire</w:t>
      </w:r>
      <w:r w:rsidR="00757994" w:rsidRPr="00950596">
        <w:t xml:space="preserve"> commitment and </w:t>
      </w:r>
      <w:r w:rsidR="00D30127" w:rsidRPr="00950596">
        <w:t>time from the school staff as well as the K4K director.</w:t>
      </w:r>
      <w:r w:rsidR="00CA25A2" w:rsidRPr="00950596">
        <w:t xml:space="preserve"> </w:t>
      </w:r>
      <w:r w:rsidR="00EE5780">
        <w:t>The main issue with this is the scope of the project versus the current staff on hand in Louisville. The project requires more effort and money than the Louisville office can bare. In order for the development to be completed, Kickoff for Kids will have to greatly increase their budget, hardware, software and staff.</w:t>
      </w:r>
    </w:p>
    <w:p w:rsidR="001203BA" w:rsidRPr="0013379F" w:rsidRDefault="001203BA" w:rsidP="0013379F">
      <w:pPr>
        <w:spacing w:line="360" w:lineRule="auto"/>
        <w:rPr>
          <w:b/>
        </w:rPr>
      </w:pPr>
    </w:p>
    <w:p w:rsidR="001203BA" w:rsidRDefault="001203BA" w:rsidP="001203BA">
      <w:pPr>
        <w:pStyle w:val="Heading1"/>
      </w:pPr>
      <w:bookmarkStart w:id="28" w:name="_Toc238290083"/>
      <w:r>
        <w:t>Conclusion</w:t>
      </w:r>
      <w:bookmarkEnd w:id="28"/>
      <w:r>
        <w:t>s</w:t>
      </w:r>
    </w:p>
    <w:p w:rsidR="001203BA" w:rsidRPr="00950596" w:rsidRDefault="001203BA" w:rsidP="001203BA">
      <w:pPr>
        <w:widowControl/>
        <w:spacing w:line="360" w:lineRule="auto"/>
        <w:ind w:left="810"/>
        <w:rPr>
          <w:rFonts w:asciiTheme="minorHAnsi" w:hAnsiTheme="minorHAnsi"/>
        </w:rPr>
      </w:pPr>
    </w:p>
    <w:p w:rsidR="001203BA" w:rsidRPr="00950596" w:rsidRDefault="001203BA" w:rsidP="001203BA">
      <w:pPr>
        <w:widowControl/>
        <w:spacing w:line="360" w:lineRule="auto"/>
        <w:ind w:left="720"/>
        <w:rPr>
          <w:rFonts w:asciiTheme="minorHAnsi" w:hAnsiTheme="minorHAnsi"/>
          <w:b/>
        </w:rPr>
      </w:pPr>
      <w:r w:rsidRPr="00950596">
        <w:rPr>
          <w:rFonts w:asciiTheme="minorHAnsi" w:hAnsiTheme="minorHAnsi"/>
        </w:rPr>
        <w:t>My recommendation for Kickoff for Kids in Louisville is to increase their awareness before beginning a large investment such as the Kickoff for Kids House application. The application is an end and currently, they need to create a path to reach that end. An increase in funding would allow them to spend more time and money on the development of large events and programs. Kickoff for Kids is a result control system because the students and young adults are measured by their performance in school and extra curricular activities. Without funding and support, Kickoff for Kids will not be able to create the system or keep up with the student’s information like they want with the K4K House application. The organizational structure is a divisional structure because it utilizes offices in Houston, Louisville, Huntsville, and Chicago</w:t>
      </w:r>
      <w:r w:rsidR="00DE7D19">
        <w:rPr>
          <w:rFonts w:asciiTheme="minorHAnsi" w:hAnsiTheme="minorHAnsi"/>
        </w:rPr>
        <w:t xml:space="preserve"> (Cash)</w:t>
      </w:r>
      <w:r w:rsidRPr="00950596">
        <w:rPr>
          <w:rFonts w:asciiTheme="minorHAnsi" w:hAnsiTheme="minorHAnsi"/>
        </w:rPr>
        <w:t>. This allows Kickoff for Kids to venture into new markets and create a national presence. Once they are able to create a solid base of donations they will be able to increase their IT architecture. They can utilize social media and local organizations like the University of Louisville to create a foundation and presence in the community. Ultimately, Kickoff for Kids need someone or a group of people to manage the office full time because the Louisville Director is spread so thin he is unable to reach the maximum potential.</w:t>
      </w:r>
    </w:p>
    <w:p w:rsidR="008948BA" w:rsidRPr="00950596" w:rsidRDefault="008948BA" w:rsidP="00F54A54">
      <w:pPr>
        <w:pStyle w:val="BodyText"/>
        <w:spacing w:line="360" w:lineRule="auto"/>
        <w:ind w:left="0"/>
        <w:rPr>
          <w:rFonts w:asciiTheme="minorHAnsi" w:hAnsiTheme="minorHAnsi"/>
        </w:rPr>
      </w:pPr>
    </w:p>
    <w:p w:rsidR="00D724CC" w:rsidRPr="00950596" w:rsidRDefault="00ED662A" w:rsidP="00172B1D">
      <w:pPr>
        <w:pStyle w:val="Heading1"/>
        <w:spacing w:line="360" w:lineRule="auto"/>
        <w:rPr>
          <w:rFonts w:asciiTheme="minorHAnsi" w:hAnsiTheme="minorHAnsi"/>
        </w:rPr>
      </w:pPr>
      <w:bookmarkStart w:id="29" w:name="_Toc238290084"/>
      <w:r w:rsidRPr="00950596">
        <w:rPr>
          <w:rFonts w:asciiTheme="minorHAnsi" w:hAnsiTheme="minorHAnsi"/>
        </w:rPr>
        <w:t>Appendices</w:t>
      </w:r>
      <w:bookmarkEnd w:id="29"/>
    </w:p>
    <w:p w:rsidR="003D4890" w:rsidRPr="00950596" w:rsidRDefault="008948BA" w:rsidP="00A64CA9">
      <w:pPr>
        <w:pStyle w:val="Heading2"/>
        <w:spacing w:line="360" w:lineRule="auto"/>
        <w:ind w:left="1440" w:firstLine="0"/>
        <w:rPr>
          <w:rFonts w:asciiTheme="minorHAnsi" w:hAnsiTheme="minorHAnsi"/>
        </w:rPr>
      </w:pPr>
      <w:bookmarkStart w:id="30" w:name="_Toc238290085"/>
      <w:r w:rsidRPr="00950596">
        <w:rPr>
          <w:rFonts w:asciiTheme="minorHAnsi" w:hAnsiTheme="minorHAnsi"/>
        </w:rPr>
        <w:t>Basis of Analysis</w:t>
      </w:r>
      <w:bookmarkEnd w:id="30"/>
    </w:p>
    <w:p w:rsidR="00ED49E0" w:rsidRPr="00950596" w:rsidRDefault="00ED49E0" w:rsidP="003D4890">
      <w:pPr>
        <w:rPr>
          <w:rFonts w:asciiTheme="minorHAnsi" w:hAnsiTheme="minorHAnsi"/>
        </w:rPr>
      </w:pPr>
    </w:p>
    <w:p w:rsidR="003D4890" w:rsidRPr="00950596" w:rsidRDefault="00472C21" w:rsidP="00A64CA9">
      <w:pPr>
        <w:widowControl/>
        <w:spacing w:line="360" w:lineRule="auto"/>
        <w:ind w:left="1440"/>
        <w:rPr>
          <w:rFonts w:asciiTheme="minorHAnsi" w:hAnsiTheme="minorHAnsi"/>
          <w:b/>
        </w:rPr>
      </w:pPr>
      <w:r w:rsidRPr="00950596">
        <w:rPr>
          <w:rFonts w:asciiTheme="minorHAnsi" w:hAnsiTheme="minorHAnsi"/>
        </w:rPr>
        <w:t xml:space="preserve">The Louisville Kentucky office of </w:t>
      </w:r>
      <w:r w:rsidR="001965B3" w:rsidRPr="00950596">
        <w:rPr>
          <w:rFonts w:asciiTheme="minorHAnsi" w:hAnsiTheme="minorHAnsi"/>
        </w:rPr>
        <w:t>Kickoff for Ki</w:t>
      </w:r>
      <w:r w:rsidRPr="00950596">
        <w:rPr>
          <w:rFonts w:asciiTheme="minorHAnsi" w:hAnsiTheme="minorHAnsi"/>
        </w:rPr>
        <w:t>ds is striving to become a self-</w:t>
      </w:r>
      <w:r w:rsidR="001965B3" w:rsidRPr="00950596">
        <w:rPr>
          <w:rFonts w:asciiTheme="minorHAnsi" w:hAnsiTheme="minorHAnsi"/>
        </w:rPr>
        <w:t xml:space="preserve">sufficient </w:t>
      </w:r>
      <w:r w:rsidRPr="00950596">
        <w:rPr>
          <w:rFonts w:asciiTheme="minorHAnsi" w:hAnsiTheme="minorHAnsi"/>
        </w:rPr>
        <w:t>nonprofit organization with a great technology presence. How can this be achieved? In order to increase their influence in the community they need to increase their ability</w:t>
      </w:r>
      <w:r w:rsidR="00503DD2" w:rsidRPr="00950596">
        <w:rPr>
          <w:rFonts w:asciiTheme="minorHAnsi" w:hAnsiTheme="minorHAnsi"/>
        </w:rPr>
        <w:t xml:space="preserve"> to communicate to their target audience.</w:t>
      </w:r>
    </w:p>
    <w:p w:rsidR="003D4890" w:rsidRPr="00950596" w:rsidRDefault="003D4890" w:rsidP="003D4890">
      <w:pPr>
        <w:widowControl/>
        <w:spacing w:line="360" w:lineRule="auto"/>
        <w:ind w:left="720"/>
        <w:rPr>
          <w:rFonts w:asciiTheme="minorHAnsi" w:hAnsiTheme="minorHAnsi"/>
          <w:b/>
        </w:rPr>
      </w:pPr>
    </w:p>
    <w:p w:rsidR="003D4890" w:rsidRPr="00950596" w:rsidRDefault="00503DD2" w:rsidP="005C6163">
      <w:pPr>
        <w:widowControl/>
        <w:spacing w:line="360" w:lineRule="auto"/>
        <w:ind w:left="1440"/>
        <w:rPr>
          <w:rFonts w:asciiTheme="minorHAnsi" w:hAnsiTheme="minorHAnsi"/>
          <w:b/>
        </w:rPr>
      </w:pPr>
      <w:r w:rsidRPr="00950596">
        <w:rPr>
          <w:rFonts w:asciiTheme="minorHAnsi" w:hAnsiTheme="minorHAnsi"/>
        </w:rPr>
        <w:t>The role of IT, for Kickoff for Kids</w:t>
      </w:r>
      <w:r w:rsidR="001965B3" w:rsidRPr="00950596">
        <w:rPr>
          <w:rFonts w:asciiTheme="minorHAnsi" w:hAnsiTheme="minorHAnsi"/>
        </w:rPr>
        <w:t xml:space="preserve">, is </w:t>
      </w:r>
      <w:r w:rsidRPr="00950596">
        <w:rPr>
          <w:rFonts w:asciiTheme="minorHAnsi" w:hAnsiTheme="minorHAnsi"/>
        </w:rPr>
        <w:t>the medium used to communicate to local schools, organizations, and young adults throughout the community.  The common medium is the Kickoff for Kids website and social media outlets. The website facilitates basic information about the company history, event dates, and available programs. Social media is used to create awareness of the organization as well as post real time upda</w:t>
      </w:r>
      <w:r w:rsidR="00EA71B2" w:rsidRPr="00950596">
        <w:rPr>
          <w:rFonts w:asciiTheme="minorHAnsi" w:hAnsiTheme="minorHAnsi"/>
        </w:rPr>
        <w:t>tes of events and news. Combined,</w:t>
      </w:r>
      <w:r w:rsidRPr="00950596">
        <w:rPr>
          <w:rFonts w:asciiTheme="minorHAnsi" w:hAnsiTheme="minorHAnsi"/>
        </w:rPr>
        <w:t xml:space="preserve"> these are the main source of communication to their intended audience </w:t>
      </w:r>
    </w:p>
    <w:p w:rsidR="003D4890" w:rsidRPr="00950596" w:rsidRDefault="003D4890" w:rsidP="003D4890">
      <w:pPr>
        <w:widowControl/>
        <w:spacing w:line="360" w:lineRule="auto"/>
        <w:ind w:left="720"/>
        <w:rPr>
          <w:rFonts w:asciiTheme="minorHAnsi" w:hAnsiTheme="minorHAnsi"/>
          <w:b/>
        </w:rPr>
      </w:pPr>
    </w:p>
    <w:p w:rsidR="003D4890" w:rsidRPr="00950596" w:rsidRDefault="0019630A" w:rsidP="005C6163">
      <w:pPr>
        <w:widowControl/>
        <w:spacing w:line="360" w:lineRule="auto"/>
        <w:ind w:left="1440"/>
        <w:rPr>
          <w:rFonts w:asciiTheme="minorHAnsi" w:hAnsiTheme="minorHAnsi"/>
          <w:b/>
        </w:rPr>
      </w:pPr>
      <w:r w:rsidRPr="00950596">
        <w:rPr>
          <w:rFonts w:asciiTheme="minorHAnsi" w:hAnsiTheme="minorHAnsi"/>
        </w:rPr>
        <w:t xml:space="preserve">The Louisville </w:t>
      </w:r>
      <w:r w:rsidR="00740452" w:rsidRPr="00950596">
        <w:rPr>
          <w:rFonts w:asciiTheme="minorHAnsi" w:hAnsiTheme="minorHAnsi"/>
        </w:rPr>
        <w:t>branch of Kickoff for Kids’ target market is</w:t>
      </w:r>
      <w:r w:rsidRPr="00950596">
        <w:rPr>
          <w:rFonts w:asciiTheme="minorHAnsi" w:hAnsiTheme="minorHAnsi"/>
        </w:rPr>
        <w:t xml:space="preserve"> the young adults and students in the greater Louisville area. The consumers are those who are eligible for the events, programs, and scholarships and choose to participate and take advantage of them. The consumers have the </w:t>
      </w:r>
      <w:r w:rsidR="007905B0" w:rsidRPr="00950596">
        <w:rPr>
          <w:rFonts w:asciiTheme="minorHAnsi" w:hAnsiTheme="minorHAnsi"/>
        </w:rPr>
        <w:t>right to participate in events, apply for scholarships and better themselves with the help of the Kickoff for Kids organization.</w:t>
      </w:r>
    </w:p>
    <w:p w:rsidR="00403EAC" w:rsidRPr="00950596" w:rsidRDefault="00403EAC" w:rsidP="003D4890">
      <w:pPr>
        <w:widowControl/>
        <w:spacing w:line="360" w:lineRule="auto"/>
        <w:ind w:left="720"/>
        <w:rPr>
          <w:rFonts w:asciiTheme="minorHAnsi" w:hAnsiTheme="minorHAnsi"/>
        </w:rPr>
      </w:pPr>
    </w:p>
    <w:p w:rsidR="00352EA1" w:rsidRPr="00950596" w:rsidRDefault="00403EAC" w:rsidP="005C6163">
      <w:pPr>
        <w:widowControl/>
        <w:spacing w:line="360" w:lineRule="auto"/>
        <w:ind w:left="1440"/>
        <w:rPr>
          <w:rFonts w:asciiTheme="minorHAnsi" w:hAnsiTheme="minorHAnsi"/>
          <w:b/>
        </w:rPr>
      </w:pPr>
      <w:r w:rsidRPr="00950596">
        <w:rPr>
          <w:rFonts w:asciiTheme="minorHAnsi" w:hAnsiTheme="minorHAnsi"/>
        </w:rPr>
        <w:t xml:space="preserve">Kickoff for Kids’ overall goal is to benefit the young adult and students in the community by providing inspiration and scholarships that will increase the likelihood of a successful life. </w:t>
      </w:r>
      <w:r w:rsidR="007905B0" w:rsidRPr="00950596">
        <w:rPr>
          <w:rFonts w:asciiTheme="minorHAnsi" w:hAnsiTheme="minorHAnsi"/>
        </w:rPr>
        <w:t xml:space="preserve">Kickoff for Kids, as a nonprofit organization, has the right to receive and disseminate donations, create and host events, and provide services to underprivileged youth in the </w:t>
      </w:r>
      <w:r w:rsidR="00DD032D" w:rsidRPr="00950596">
        <w:rPr>
          <w:rFonts w:asciiTheme="minorHAnsi" w:hAnsiTheme="minorHAnsi"/>
        </w:rPr>
        <w:t xml:space="preserve">community. </w:t>
      </w:r>
      <w:r w:rsidR="007905B0" w:rsidRPr="00950596">
        <w:rPr>
          <w:rFonts w:asciiTheme="minorHAnsi" w:hAnsiTheme="minorHAnsi"/>
        </w:rPr>
        <w:t xml:space="preserve"> </w:t>
      </w:r>
    </w:p>
    <w:p w:rsidR="00352EA1" w:rsidRPr="00950596" w:rsidRDefault="00352EA1" w:rsidP="00172B1D">
      <w:pPr>
        <w:widowControl/>
        <w:spacing w:line="360" w:lineRule="auto"/>
        <w:rPr>
          <w:rFonts w:asciiTheme="minorHAnsi" w:hAnsiTheme="minorHAnsi"/>
          <w:b/>
        </w:rPr>
      </w:pPr>
    </w:p>
    <w:p w:rsidR="005561FB" w:rsidRPr="00950596" w:rsidRDefault="00352EA1" w:rsidP="005C6163">
      <w:pPr>
        <w:widowControl/>
        <w:spacing w:line="360" w:lineRule="auto"/>
        <w:ind w:left="1440"/>
        <w:rPr>
          <w:rFonts w:asciiTheme="minorHAnsi" w:hAnsiTheme="minorHAnsi"/>
          <w:b/>
        </w:rPr>
      </w:pPr>
      <w:r w:rsidRPr="00950596">
        <w:rPr>
          <w:rFonts w:asciiTheme="minorHAnsi" w:hAnsiTheme="minorHAnsi"/>
        </w:rPr>
        <w:t>Volunteers and patrons are the key to the Kickoff for Kids’ success or failure. The organization must have volunteers to manage and labor events. Patrons provide the donations and the money used to create</w:t>
      </w:r>
      <w:r w:rsidR="00240FAE" w:rsidRPr="00950596">
        <w:rPr>
          <w:rFonts w:asciiTheme="minorHAnsi" w:hAnsiTheme="minorHAnsi"/>
        </w:rPr>
        <w:t xml:space="preserve"> and</w:t>
      </w:r>
      <w:r w:rsidRPr="00950596">
        <w:rPr>
          <w:rFonts w:asciiTheme="minorHAnsi" w:hAnsiTheme="minorHAnsi"/>
        </w:rPr>
        <w:t xml:space="preserve"> </w:t>
      </w:r>
      <w:r w:rsidR="00240FAE" w:rsidRPr="00950596">
        <w:rPr>
          <w:rFonts w:asciiTheme="minorHAnsi" w:hAnsiTheme="minorHAnsi"/>
        </w:rPr>
        <w:t>host events for the young adults. The volunteers and patrons have the right to physically or monetary donate their wealth to the organization in order to achieve the overall goals.</w:t>
      </w:r>
      <w:r w:rsidR="008575A7">
        <w:rPr>
          <w:rFonts w:asciiTheme="minorHAnsi" w:hAnsiTheme="minorHAnsi"/>
        </w:rPr>
        <w:t xml:space="preserve"> </w:t>
      </w:r>
    </w:p>
    <w:p w:rsidR="003D4890" w:rsidRPr="00950596" w:rsidRDefault="003D4890" w:rsidP="005561FB">
      <w:pPr>
        <w:widowControl/>
        <w:spacing w:line="360" w:lineRule="auto"/>
        <w:ind w:left="720"/>
        <w:rPr>
          <w:rFonts w:asciiTheme="minorHAnsi" w:hAnsiTheme="minorHAnsi"/>
        </w:rPr>
      </w:pPr>
    </w:p>
    <w:p w:rsidR="003D4890" w:rsidRPr="00950596" w:rsidRDefault="003D4890" w:rsidP="005C6163">
      <w:pPr>
        <w:widowControl/>
        <w:spacing w:line="360" w:lineRule="auto"/>
        <w:ind w:left="1440"/>
        <w:rPr>
          <w:rFonts w:asciiTheme="minorHAnsi" w:hAnsiTheme="minorHAnsi"/>
          <w:b/>
        </w:rPr>
      </w:pPr>
      <w:r w:rsidRPr="00950596">
        <w:rPr>
          <w:rFonts w:asciiTheme="minorHAnsi" w:hAnsiTheme="minorHAnsi"/>
        </w:rPr>
        <w:t>The</w:t>
      </w:r>
      <w:r w:rsidR="00816F79" w:rsidRPr="00950596">
        <w:rPr>
          <w:rFonts w:asciiTheme="minorHAnsi" w:hAnsiTheme="minorHAnsi"/>
        </w:rPr>
        <w:t xml:space="preserve"> </w:t>
      </w:r>
      <w:r w:rsidRPr="00950596">
        <w:rPr>
          <w:rFonts w:asciiTheme="minorHAnsi" w:hAnsiTheme="minorHAnsi"/>
        </w:rPr>
        <w:t>threats of substitutes are</w:t>
      </w:r>
      <w:r w:rsidR="00816F79" w:rsidRPr="00950596">
        <w:rPr>
          <w:rFonts w:asciiTheme="minorHAnsi" w:hAnsiTheme="minorHAnsi"/>
        </w:rPr>
        <w:t xml:space="preserve"> very high, for Kickoff for Kids, because nonprofit organizations can appear in many different forms. Each new 501 C 3 organization can be a substitute as long as helping young adults and young children in some way. An organization does not have to use the same means to be considered a substitute as long as it achieves the same end. </w:t>
      </w:r>
      <w:r w:rsidR="008575A7">
        <w:rPr>
          <w:rFonts w:asciiTheme="minorHAnsi" w:hAnsiTheme="minorHAnsi"/>
        </w:rPr>
        <w:t>(Porters 5 Forces)</w:t>
      </w:r>
    </w:p>
    <w:p w:rsidR="003D4890" w:rsidRPr="00950596" w:rsidRDefault="003D4890" w:rsidP="003D4890">
      <w:pPr>
        <w:widowControl/>
        <w:spacing w:line="360" w:lineRule="auto"/>
        <w:ind w:left="720"/>
        <w:rPr>
          <w:rFonts w:asciiTheme="minorHAnsi" w:hAnsiTheme="minorHAnsi"/>
        </w:rPr>
      </w:pPr>
    </w:p>
    <w:p w:rsidR="003D4890" w:rsidRPr="00950596" w:rsidRDefault="00816F79" w:rsidP="005C6163">
      <w:pPr>
        <w:widowControl/>
        <w:spacing w:line="360" w:lineRule="auto"/>
        <w:ind w:left="1440"/>
        <w:rPr>
          <w:rFonts w:asciiTheme="minorHAnsi" w:hAnsiTheme="minorHAnsi"/>
          <w:b/>
        </w:rPr>
      </w:pPr>
      <w:r w:rsidRPr="00950596">
        <w:rPr>
          <w:rFonts w:asciiTheme="minorHAnsi" w:hAnsiTheme="minorHAnsi"/>
        </w:rPr>
        <w:t xml:space="preserve">Kickoff for Kids is a </w:t>
      </w:r>
      <w:r w:rsidRPr="00950596">
        <w:rPr>
          <w:rFonts w:asciiTheme="minorHAnsi" w:hAnsiTheme="minorHAnsi"/>
          <w:szCs w:val="20"/>
        </w:rPr>
        <w:t xml:space="preserve">501 C 3 </w:t>
      </w:r>
      <w:r w:rsidRPr="00950596">
        <w:rPr>
          <w:rFonts w:asciiTheme="minorHAnsi" w:hAnsiTheme="minorHAnsi"/>
        </w:rPr>
        <w:t xml:space="preserve">non-profit organization, which means they are a tax-exempt organization that does not incur any return on their business. Any person or organizational entity that has the required capital, skill, zeal, and ability to complete the required applications can achieve the 501 C 3 status. This means the threat of substitutions is extremely high in this industry. </w:t>
      </w:r>
      <w:r w:rsidR="008575A7">
        <w:rPr>
          <w:rFonts w:asciiTheme="minorHAnsi" w:hAnsiTheme="minorHAnsi"/>
        </w:rPr>
        <w:t>(Porters 5 Forces)</w:t>
      </w:r>
    </w:p>
    <w:p w:rsidR="003D4890" w:rsidRPr="00950596" w:rsidRDefault="003D4890" w:rsidP="003D4890">
      <w:pPr>
        <w:widowControl/>
        <w:spacing w:line="360" w:lineRule="auto"/>
        <w:ind w:left="720"/>
        <w:rPr>
          <w:rFonts w:asciiTheme="minorHAnsi" w:hAnsiTheme="minorHAnsi"/>
          <w:b/>
        </w:rPr>
      </w:pPr>
    </w:p>
    <w:p w:rsidR="003D4890" w:rsidRPr="00950596" w:rsidRDefault="00816F79" w:rsidP="005C6163">
      <w:pPr>
        <w:widowControl/>
        <w:spacing w:line="360" w:lineRule="auto"/>
        <w:ind w:left="1440"/>
        <w:rPr>
          <w:rFonts w:asciiTheme="minorHAnsi" w:hAnsiTheme="minorHAnsi"/>
          <w:b/>
        </w:rPr>
      </w:pPr>
      <w:r w:rsidRPr="00950596">
        <w:rPr>
          <w:rFonts w:asciiTheme="minorHAnsi" w:hAnsiTheme="minorHAnsi"/>
        </w:rPr>
        <w:t xml:space="preserve">Kickoff for Kids ultimately gathers the inventory of human resources and donations in order to produce a beneficial event, which the student and young adults are able to consume. Since this is a nonprofit organization, the buyers are the consumers of the services of which Kickoff for Kids provides. The consumer’s power is high because they control where the organization can or cannot perform their services. There are a very large number of possible volunteers, although Kickoff for Kids have a very limited amount of schools and areas where they have to ability to create programs. </w:t>
      </w:r>
      <w:r w:rsidR="008575A7">
        <w:rPr>
          <w:rFonts w:asciiTheme="minorHAnsi" w:hAnsiTheme="minorHAnsi"/>
        </w:rPr>
        <w:t>(Porters 5 Forces)</w:t>
      </w:r>
    </w:p>
    <w:p w:rsidR="003D4890" w:rsidRPr="00950596" w:rsidRDefault="003D4890" w:rsidP="003D4890">
      <w:pPr>
        <w:widowControl/>
        <w:spacing w:line="360" w:lineRule="auto"/>
        <w:ind w:left="720"/>
        <w:rPr>
          <w:rFonts w:asciiTheme="minorHAnsi" w:hAnsiTheme="minorHAnsi"/>
          <w:b/>
        </w:rPr>
      </w:pPr>
    </w:p>
    <w:p w:rsidR="003D4890" w:rsidRPr="00950596" w:rsidRDefault="00816F79" w:rsidP="005C6163">
      <w:pPr>
        <w:widowControl/>
        <w:spacing w:line="360" w:lineRule="auto"/>
        <w:ind w:left="1440"/>
        <w:rPr>
          <w:rFonts w:asciiTheme="minorHAnsi" w:hAnsiTheme="minorHAnsi"/>
        </w:rPr>
      </w:pPr>
      <w:r w:rsidRPr="00950596">
        <w:rPr>
          <w:rFonts w:asciiTheme="minorHAnsi" w:hAnsiTheme="minorHAnsi"/>
        </w:rPr>
        <w:t>Kickoff for kids does not have suppliers per se, but they request services from volunteers and many vendors. As a nonprofit, they are constantly acquiring donations in the form of goods and services. These donations act as Kickoff for Kids’ inventory and can be used at their own discretion. Because of the large population in Louisville Kentucky, the supplier power is low.</w:t>
      </w:r>
      <w:r w:rsidR="008575A7">
        <w:rPr>
          <w:rFonts w:asciiTheme="minorHAnsi" w:hAnsiTheme="minorHAnsi"/>
        </w:rPr>
        <w:t xml:space="preserve"> (Porters 5 Forces)</w:t>
      </w:r>
    </w:p>
    <w:p w:rsidR="003D4890" w:rsidRPr="00950596" w:rsidRDefault="003D4890" w:rsidP="003D4890">
      <w:pPr>
        <w:widowControl/>
        <w:spacing w:line="360" w:lineRule="auto"/>
        <w:ind w:left="720"/>
        <w:rPr>
          <w:rFonts w:asciiTheme="minorHAnsi" w:hAnsiTheme="minorHAnsi"/>
        </w:rPr>
      </w:pPr>
    </w:p>
    <w:p w:rsidR="003D4890" w:rsidRPr="00A64CA9" w:rsidRDefault="003D4890" w:rsidP="00A64CA9">
      <w:pPr>
        <w:widowControl/>
        <w:spacing w:line="360" w:lineRule="auto"/>
        <w:ind w:left="1440"/>
        <w:rPr>
          <w:rFonts w:asciiTheme="minorHAnsi" w:hAnsiTheme="minorHAnsi"/>
        </w:rPr>
      </w:pPr>
      <w:r w:rsidRPr="00950596">
        <w:rPr>
          <w:rFonts w:asciiTheme="minorHAnsi" w:hAnsiTheme="minorHAnsi"/>
        </w:rPr>
        <w:t>Louisville Kentucky has hundreds of nonprofit organizations and with the threat of new entrants and substitutions being so high, it has a high probability of increasing. This means the competition is extremely high in this indu</w:t>
      </w:r>
      <w:r w:rsidR="00A64CA9">
        <w:rPr>
          <w:rFonts w:asciiTheme="minorHAnsi" w:hAnsiTheme="minorHAnsi"/>
        </w:rPr>
        <w:t xml:space="preserve">stry. The increased competition </w:t>
      </w:r>
      <w:r w:rsidRPr="00950596">
        <w:rPr>
          <w:rFonts w:asciiTheme="minorHAnsi" w:hAnsiTheme="minorHAnsi"/>
        </w:rPr>
        <w:t xml:space="preserve">reduces the available resources, such as volunteers and donations each organization has access to. </w:t>
      </w:r>
      <w:r w:rsidR="008575A7">
        <w:rPr>
          <w:rFonts w:asciiTheme="minorHAnsi" w:hAnsiTheme="minorHAnsi"/>
        </w:rPr>
        <w:t xml:space="preserve"> (Porters 5 Forces)</w:t>
      </w:r>
    </w:p>
    <w:p w:rsidR="001965B3" w:rsidRPr="00950596" w:rsidRDefault="001965B3" w:rsidP="000259F8">
      <w:pPr>
        <w:spacing w:line="360" w:lineRule="auto"/>
        <w:rPr>
          <w:rFonts w:asciiTheme="minorHAnsi" w:hAnsiTheme="minorHAnsi"/>
          <w:b/>
        </w:rPr>
      </w:pPr>
    </w:p>
    <w:p w:rsidR="00995113" w:rsidRPr="00950596" w:rsidRDefault="001965B3" w:rsidP="00A64CA9">
      <w:pPr>
        <w:widowControl/>
        <w:spacing w:line="360" w:lineRule="auto"/>
        <w:ind w:left="1440"/>
        <w:rPr>
          <w:rFonts w:asciiTheme="minorHAnsi" w:hAnsiTheme="minorHAnsi"/>
        </w:rPr>
      </w:pPr>
      <w:r w:rsidRPr="00950596">
        <w:rPr>
          <w:rFonts w:asciiTheme="minorHAnsi" w:hAnsiTheme="minorHAnsi"/>
        </w:rPr>
        <w:t>I</w:t>
      </w:r>
      <w:r w:rsidR="00816F79" w:rsidRPr="00950596">
        <w:rPr>
          <w:rFonts w:asciiTheme="minorHAnsi" w:hAnsiTheme="minorHAnsi"/>
        </w:rPr>
        <w:t>f Kickoff for Kids chose to do nothing and continue on with their current business, they would continue to rely on the funds from their found Amobi Okoye to fund the majority of their programs and events. This would decrease their presence in Louisville and take them farther from reaching their goal</w:t>
      </w:r>
      <w:r w:rsidR="00816F79" w:rsidRPr="00950596">
        <w:rPr>
          <w:rFonts w:asciiTheme="minorHAnsi" w:hAnsiTheme="minorHAnsi"/>
          <w:b/>
        </w:rPr>
        <w:t>.</w:t>
      </w:r>
      <w:r w:rsidR="005561FB" w:rsidRPr="00950596">
        <w:rPr>
          <w:rFonts w:asciiTheme="minorHAnsi" w:hAnsiTheme="minorHAnsi"/>
          <w:b/>
        </w:rPr>
        <w:t xml:space="preserve"> </w:t>
      </w:r>
      <w:r w:rsidR="00995113" w:rsidRPr="00950596">
        <w:rPr>
          <w:rFonts w:asciiTheme="minorHAnsi" w:hAnsiTheme="minorHAnsi"/>
        </w:rPr>
        <w:t>Doing nothing would not benefit the young adults and students because they would not be receiving the maximum benefit potential. The organization</w:t>
      </w:r>
      <w:r w:rsidR="00A03FE9" w:rsidRPr="00950596">
        <w:rPr>
          <w:rFonts w:asciiTheme="minorHAnsi" w:hAnsiTheme="minorHAnsi"/>
        </w:rPr>
        <w:t>,</w:t>
      </w:r>
      <w:r w:rsidR="00995113" w:rsidRPr="00950596">
        <w:rPr>
          <w:rFonts w:asciiTheme="minorHAnsi" w:hAnsiTheme="minorHAnsi"/>
        </w:rPr>
        <w:t xml:space="preserve"> </w:t>
      </w:r>
      <w:r w:rsidR="00A03FE9" w:rsidRPr="00950596">
        <w:rPr>
          <w:rFonts w:asciiTheme="minorHAnsi" w:hAnsiTheme="minorHAnsi"/>
        </w:rPr>
        <w:t xml:space="preserve">as a whole, </w:t>
      </w:r>
      <w:r w:rsidR="00995113" w:rsidRPr="00950596">
        <w:rPr>
          <w:rFonts w:asciiTheme="minorHAnsi" w:hAnsiTheme="minorHAnsi"/>
        </w:rPr>
        <w:t xml:space="preserve">has a lot to offer and doing nothing is limiting their abilities. The volunteers and patrons would not be affected because they would continue to </w:t>
      </w:r>
      <w:r w:rsidR="00A03FE9" w:rsidRPr="00950596">
        <w:rPr>
          <w:rFonts w:asciiTheme="minorHAnsi" w:hAnsiTheme="minorHAnsi"/>
        </w:rPr>
        <w:t xml:space="preserve">do the same amount of donations in the short term. In the long run, this could harm them because if nothing is changed they could venture to help a different organization. </w:t>
      </w:r>
    </w:p>
    <w:p w:rsidR="00F36701" w:rsidRPr="00950596" w:rsidRDefault="00F36701" w:rsidP="00511C97">
      <w:pPr>
        <w:widowControl/>
        <w:spacing w:line="360" w:lineRule="auto"/>
        <w:rPr>
          <w:rFonts w:asciiTheme="minorHAnsi" w:hAnsiTheme="minorHAnsi"/>
          <w:b/>
        </w:rPr>
      </w:pPr>
    </w:p>
    <w:p w:rsidR="00F36701" w:rsidRPr="00950596" w:rsidRDefault="00816F79" w:rsidP="00A64CA9">
      <w:pPr>
        <w:widowControl/>
        <w:spacing w:line="360" w:lineRule="auto"/>
        <w:ind w:left="1440"/>
        <w:rPr>
          <w:rFonts w:asciiTheme="minorHAnsi" w:hAnsiTheme="minorHAnsi"/>
        </w:rPr>
      </w:pPr>
      <w:r w:rsidRPr="00950596">
        <w:rPr>
          <w:rFonts w:asciiTheme="minorHAnsi" w:hAnsiTheme="minorHAnsi"/>
        </w:rPr>
        <w:t>Developing the Kickoff for Kids House application is a great opportunity to increase the involv</w:t>
      </w:r>
      <w:r w:rsidR="003F206F" w:rsidRPr="00950596">
        <w:rPr>
          <w:rFonts w:asciiTheme="minorHAnsi" w:hAnsiTheme="minorHAnsi"/>
        </w:rPr>
        <w:t>e</w:t>
      </w:r>
      <w:r w:rsidRPr="00950596">
        <w:rPr>
          <w:rFonts w:asciiTheme="minorHAnsi" w:hAnsiTheme="minorHAnsi"/>
        </w:rPr>
        <w:t>ment of the students and increase the popula</w:t>
      </w:r>
      <w:r w:rsidR="008C3820" w:rsidRPr="00950596">
        <w:rPr>
          <w:rFonts w:asciiTheme="minorHAnsi" w:hAnsiTheme="minorHAnsi"/>
        </w:rPr>
        <w:t>rity of the organization, as long as the application is proven to increase the likelihood of students doing better.</w:t>
      </w:r>
      <w:r w:rsidR="00F36701" w:rsidRPr="00950596">
        <w:rPr>
          <w:rFonts w:asciiTheme="minorHAnsi" w:hAnsiTheme="minorHAnsi"/>
        </w:rPr>
        <w:t xml:space="preserve"> The application will take a great deal of work from Kickoff for Kids as well as the school staff. The staff must constantly input the student’s information in order for the application to be successful. </w:t>
      </w:r>
      <w:r w:rsidR="008450A5" w:rsidRPr="00950596">
        <w:rPr>
          <w:rFonts w:asciiTheme="minorHAnsi" w:hAnsiTheme="minorHAnsi"/>
        </w:rPr>
        <w:t>This will benefit the consumers because it provides them with an incentive and possibly increases their likelihood of living a better life. The volunteers and patrons would benefit because seeing a successful program will bring excitement when they are providing donations or volunteering.</w:t>
      </w:r>
      <w:r w:rsidR="00B844C5" w:rsidRPr="00950596">
        <w:rPr>
          <w:rFonts w:asciiTheme="minorHAnsi" w:hAnsiTheme="minorHAnsi"/>
        </w:rPr>
        <w:t xml:space="preserve"> Lastly, the organization as whole would benefit if this </w:t>
      </w:r>
      <w:r w:rsidR="00A627EE" w:rsidRPr="00950596">
        <w:rPr>
          <w:rFonts w:asciiTheme="minorHAnsi" w:hAnsiTheme="minorHAnsi"/>
        </w:rPr>
        <w:t>were</w:t>
      </w:r>
      <w:r w:rsidR="00B844C5" w:rsidRPr="00950596">
        <w:rPr>
          <w:rFonts w:asciiTheme="minorHAnsi" w:hAnsiTheme="minorHAnsi"/>
        </w:rPr>
        <w:t xml:space="preserve"> successful because it will greatly increase the presence in the community.</w:t>
      </w:r>
    </w:p>
    <w:p w:rsidR="00F36701" w:rsidRPr="00950596" w:rsidRDefault="00F36701" w:rsidP="00F36701">
      <w:pPr>
        <w:widowControl/>
        <w:spacing w:line="360" w:lineRule="auto"/>
        <w:ind w:left="810"/>
        <w:rPr>
          <w:rFonts w:asciiTheme="minorHAnsi" w:hAnsiTheme="minorHAnsi"/>
          <w:b/>
        </w:rPr>
      </w:pPr>
    </w:p>
    <w:p w:rsidR="0045303A" w:rsidRDefault="008C3820" w:rsidP="008E6432">
      <w:pPr>
        <w:widowControl/>
        <w:spacing w:line="360" w:lineRule="auto"/>
        <w:ind w:left="1440"/>
        <w:rPr>
          <w:rFonts w:asciiTheme="minorHAnsi" w:hAnsiTheme="minorHAnsi"/>
        </w:rPr>
      </w:pPr>
      <w:r w:rsidRPr="00950596">
        <w:rPr>
          <w:rFonts w:asciiTheme="minorHAnsi" w:hAnsiTheme="minorHAnsi"/>
        </w:rPr>
        <w:t xml:space="preserve">Increasing the importance of social media will increase the publicity Kickoff for Kids will receive, which will potentially increase the funds they will receive. </w:t>
      </w:r>
      <w:r w:rsidR="00ED49E0" w:rsidRPr="00950596">
        <w:rPr>
          <w:rFonts w:asciiTheme="minorHAnsi" w:hAnsiTheme="minorHAnsi"/>
        </w:rPr>
        <w:t xml:space="preserve">The use of social media will help the organization stay on top of the current information, such as dates and details of events. It could also be integrated with the website </w:t>
      </w:r>
      <w:r w:rsidR="00122E20" w:rsidRPr="00950596">
        <w:rPr>
          <w:rFonts w:asciiTheme="minorHAnsi" w:hAnsiTheme="minorHAnsi"/>
        </w:rPr>
        <w:t>because it is one key area</w:t>
      </w:r>
      <w:r w:rsidR="00ED49E0" w:rsidRPr="00950596">
        <w:rPr>
          <w:rFonts w:asciiTheme="minorHAnsi" w:hAnsiTheme="minorHAnsi"/>
        </w:rPr>
        <w:t xml:space="preserve"> </w:t>
      </w:r>
      <w:r w:rsidR="00122E20" w:rsidRPr="00950596">
        <w:rPr>
          <w:rFonts w:asciiTheme="minorHAnsi" w:hAnsiTheme="minorHAnsi"/>
        </w:rPr>
        <w:t>lacking that type of information and that would influence the user’s knowledge as well.</w:t>
      </w:r>
      <w:r w:rsidR="00ED49E0" w:rsidRPr="00950596">
        <w:rPr>
          <w:rFonts w:asciiTheme="minorHAnsi" w:hAnsiTheme="minorHAnsi"/>
        </w:rPr>
        <w:t xml:space="preserve"> </w:t>
      </w:r>
      <w:r w:rsidRPr="00950596">
        <w:rPr>
          <w:rFonts w:asciiTheme="minorHAnsi" w:hAnsiTheme="minorHAnsi"/>
        </w:rPr>
        <w:t>In order to reach their goals of becoming a self-sufficient nonprofit organization, they must create a large base of loyal donors. Once this is accomplished they will be able to move forward with large events.</w:t>
      </w:r>
      <w:r w:rsidR="005561FB" w:rsidRPr="00950596">
        <w:rPr>
          <w:rFonts w:asciiTheme="minorHAnsi" w:hAnsiTheme="minorHAnsi"/>
        </w:rPr>
        <w:t xml:space="preserve"> </w:t>
      </w:r>
      <w:r w:rsidR="00370E4B" w:rsidRPr="00950596">
        <w:rPr>
          <w:rFonts w:asciiTheme="minorHAnsi" w:hAnsiTheme="minorHAnsi"/>
        </w:rPr>
        <w:t xml:space="preserve">This will benefit the children because it will increase the amount of volunteers at the events and programs. </w:t>
      </w:r>
    </w:p>
    <w:p w:rsidR="006A7777" w:rsidRPr="00950596" w:rsidRDefault="006A7777" w:rsidP="006A7777">
      <w:pPr>
        <w:spacing w:line="360" w:lineRule="auto"/>
        <w:rPr>
          <w:rFonts w:asciiTheme="minorHAnsi" w:hAnsiTheme="minorHAnsi"/>
        </w:rPr>
      </w:pPr>
      <w:bookmarkStart w:id="31" w:name="_Toc238290088"/>
    </w:p>
    <w:p w:rsidR="006A7777" w:rsidRDefault="006A7777" w:rsidP="006A7777">
      <w:pPr>
        <w:pStyle w:val="Heading2"/>
        <w:spacing w:line="360" w:lineRule="auto"/>
        <w:ind w:firstLine="0"/>
        <w:rPr>
          <w:rFonts w:asciiTheme="minorHAnsi" w:hAnsiTheme="minorHAnsi"/>
        </w:rPr>
      </w:pPr>
      <w:bookmarkStart w:id="32" w:name="_Toc238290086"/>
      <w:r w:rsidRPr="00950596">
        <w:rPr>
          <w:rFonts w:asciiTheme="minorHAnsi" w:hAnsiTheme="minorHAnsi"/>
        </w:rPr>
        <w:t>Technology Inventory</w:t>
      </w:r>
      <w:bookmarkEnd w:id="32"/>
    </w:p>
    <w:p w:rsidR="006A7777" w:rsidRPr="0005558D" w:rsidRDefault="006A7777" w:rsidP="006A7777"/>
    <w:p w:rsidR="006A7777" w:rsidRDefault="006A7777" w:rsidP="006A7777">
      <w:pPr>
        <w:spacing w:line="360" w:lineRule="auto"/>
        <w:ind w:left="720"/>
        <w:rPr>
          <w:rFonts w:asciiTheme="minorHAnsi" w:hAnsiTheme="minorHAnsi"/>
        </w:rPr>
      </w:pPr>
      <w:r>
        <w:rPr>
          <w:rFonts w:asciiTheme="minorHAnsi" w:hAnsiTheme="minorHAnsi"/>
        </w:rPr>
        <w:t xml:space="preserve">The current technology inventory, for the Louisville office of Kickoff for Kids, is very scarce. The organization does not have the resources it needs to become a large influence in the community. In order to develop the Kickoff for Kids House application, the organization would need to greatly increase the amount of hardware and software they own. A database would be an essential piece of technology in order to track the student’s points and achievements. This means they would need some kind of database software such as SQL Management Studio on every computer. They would also need more than one computer to manage the online purchasing system that will allow the students to spend their points. </w:t>
      </w:r>
    </w:p>
    <w:p w:rsidR="006A7777" w:rsidRPr="00950596" w:rsidRDefault="006A7777" w:rsidP="006A7777">
      <w:pPr>
        <w:spacing w:line="360" w:lineRule="auto"/>
        <w:rPr>
          <w:rFonts w:asciiTheme="minorHAnsi" w:hAnsiTheme="minorHAnsi"/>
        </w:rPr>
      </w:pPr>
    </w:p>
    <w:p w:rsidR="006A7777" w:rsidRPr="00950596" w:rsidRDefault="006A7777" w:rsidP="006A7777">
      <w:pPr>
        <w:pStyle w:val="Heading2"/>
        <w:spacing w:line="360" w:lineRule="auto"/>
        <w:ind w:firstLine="0"/>
        <w:rPr>
          <w:rFonts w:asciiTheme="minorHAnsi" w:hAnsiTheme="minorHAnsi"/>
        </w:rPr>
      </w:pPr>
      <w:bookmarkStart w:id="33" w:name="_Toc238290087"/>
      <w:r w:rsidRPr="00950596">
        <w:rPr>
          <w:rFonts w:asciiTheme="minorHAnsi" w:hAnsiTheme="minorHAnsi"/>
        </w:rPr>
        <w:t>Top 10 Technology Issues</w:t>
      </w:r>
      <w:bookmarkEnd w:id="33"/>
    </w:p>
    <w:p w:rsidR="006A7777" w:rsidRDefault="006A7777" w:rsidP="006A7777">
      <w:pPr>
        <w:spacing w:line="360" w:lineRule="auto"/>
        <w:rPr>
          <w:rFonts w:asciiTheme="minorHAnsi" w:hAnsiTheme="minorHAnsi"/>
        </w:rPr>
      </w:pPr>
    </w:p>
    <w:p w:rsidR="00AF0B3D" w:rsidRPr="00950596" w:rsidRDefault="00AF0B3D" w:rsidP="00AF0B3D">
      <w:pPr>
        <w:pStyle w:val="ListParagraph"/>
        <w:numPr>
          <w:ilvl w:val="0"/>
          <w:numId w:val="38"/>
        </w:numPr>
        <w:spacing w:line="360" w:lineRule="auto"/>
        <w:rPr>
          <w:b/>
        </w:rPr>
      </w:pPr>
      <w:r w:rsidRPr="00950596">
        <w:rPr>
          <w:b/>
        </w:rPr>
        <w:t xml:space="preserve">Website functionality </w:t>
      </w:r>
      <w:r w:rsidRPr="00950596">
        <w:t xml:space="preserve"> - The main structure and foundation of the site is up and running, although there are some functional changes that would be beneficial to complete.</w:t>
      </w:r>
      <w:r w:rsidR="0099714C">
        <w:t xml:space="preserve"> Changes such as the layout can allow easier and more user-friendly traffic flow. As well as adding automatic updates from social media as an easy way to keep relevant information on the site.</w:t>
      </w:r>
      <w:r w:rsidRPr="00950596">
        <w:t xml:space="preserve"> A few errors are things such as malware warning messages when clicking on links and the lack of functional appeal.</w:t>
      </w:r>
      <w:r w:rsidR="00554D8A">
        <w:t xml:space="preserve"> Creating an online email subscription through their website would </w:t>
      </w:r>
      <w:r w:rsidR="00AB6B11">
        <w:t xml:space="preserve">also </w:t>
      </w:r>
      <w:r w:rsidR="00554D8A">
        <w:t>be an easy way to bring people to their events as well as keep them updated.</w:t>
      </w:r>
      <w:r w:rsidR="0099714C">
        <w:t xml:space="preserve"> </w:t>
      </w:r>
    </w:p>
    <w:p w:rsidR="00AF0B3D" w:rsidRPr="00950596" w:rsidRDefault="00AF0B3D" w:rsidP="00AF0B3D">
      <w:pPr>
        <w:pStyle w:val="ListParagraph"/>
        <w:spacing w:line="360" w:lineRule="auto"/>
        <w:ind w:left="1440"/>
        <w:rPr>
          <w:b/>
        </w:rPr>
      </w:pPr>
    </w:p>
    <w:p w:rsidR="00AF0B3D" w:rsidRPr="00950596" w:rsidRDefault="00AF0B3D" w:rsidP="00AF0B3D">
      <w:pPr>
        <w:pStyle w:val="ListParagraph"/>
        <w:numPr>
          <w:ilvl w:val="0"/>
          <w:numId w:val="38"/>
        </w:numPr>
        <w:spacing w:line="360" w:lineRule="auto"/>
        <w:rPr>
          <w:b/>
        </w:rPr>
      </w:pPr>
      <w:r w:rsidRPr="00950596">
        <w:rPr>
          <w:b/>
        </w:rPr>
        <w:t>Website maintenance</w:t>
      </w:r>
      <w:r w:rsidRPr="00950596">
        <w:t xml:space="preserve"> – The current website has information that is not up to date and it could use some work to increase usability. The information about programs and events does not provide accurate information to users. The layout of the website is very basic and could use more a</w:t>
      </w:r>
      <w:r w:rsidR="00BE767E">
        <w:t xml:space="preserve">ttention to the user experience in order to increase the amount of donations and volunteers. </w:t>
      </w:r>
      <w:r w:rsidR="009969F2">
        <w:t xml:space="preserve">The websites is one of the easiest ways to reach customers and </w:t>
      </w:r>
      <w:r w:rsidR="005D6636">
        <w:t xml:space="preserve">increase the presence in the community. </w:t>
      </w:r>
    </w:p>
    <w:p w:rsidR="00AF0B3D" w:rsidRPr="00950596" w:rsidRDefault="00AF0B3D" w:rsidP="00AF0B3D">
      <w:pPr>
        <w:spacing w:line="360" w:lineRule="auto"/>
        <w:rPr>
          <w:rFonts w:asciiTheme="minorHAnsi" w:hAnsiTheme="minorHAnsi"/>
          <w:b/>
        </w:rPr>
      </w:pPr>
    </w:p>
    <w:p w:rsidR="00AF0B3D" w:rsidRPr="00950596" w:rsidRDefault="00AF0B3D" w:rsidP="00AF0B3D">
      <w:pPr>
        <w:pStyle w:val="ListParagraph"/>
        <w:numPr>
          <w:ilvl w:val="0"/>
          <w:numId w:val="38"/>
        </w:numPr>
        <w:spacing w:line="360" w:lineRule="auto"/>
        <w:rPr>
          <w:b/>
        </w:rPr>
      </w:pPr>
      <w:r w:rsidRPr="00950596">
        <w:rPr>
          <w:b/>
        </w:rPr>
        <w:t xml:space="preserve">Hardware products </w:t>
      </w:r>
      <w:r w:rsidRPr="00950596">
        <w:t xml:space="preserve"> - The current hardware inventory is insufficient if the Louisville office wants to become a large influence in the community</w:t>
      </w:r>
      <w:r w:rsidRPr="00950596">
        <w:rPr>
          <w:b/>
        </w:rPr>
        <w:t xml:space="preserve">. </w:t>
      </w:r>
      <w:r>
        <w:t>In order to support the maintenance of the website and the creation of the new Kickoff for Kids Ho</w:t>
      </w:r>
      <w:r w:rsidR="009E2932">
        <w:t>use application, they must increase their hardware inventory as well as their staff. Chad cannot create and maintain all of the systems they wish to use.</w:t>
      </w:r>
    </w:p>
    <w:p w:rsidR="00AF0B3D" w:rsidRPr="00950596" w:rsidRDefault="00AF0B3D" w:rsidP="00AF0B3D">
      <w:pPr>
        <w:pStyle w:val="ListParagraph"/>
        <w:spacing w:line="360" w:lineRule="auto"/>
        <w:ind w:left="1440"/>
        <w:rPr>
          <w:b/>
        </w:rPr>
      </w:pPr>
    </w:p>
    <w:p w:rsidR="00AF0B3D" w:rsidRPr="00950596" w:rsidRDefault="00AF0B3D" w:rsidP="00AF0B3D">
      <w:pPr>
        <w:pStyle w:val="ListParagraph"/>
        <w:numPr>
          <w:ilvl w:val="0"/>
          <w:numId w:val="38"/>
        </w:numPr>
        <w:spacing w:line="360" w:lineRule="auto"/>
        <w:rPr>
          <w:b/>
        </w:rPr>
      </w:pPr>
      <w:r w:rsidRPr="00950596">
        <w:rPr>
          <w:b/>
        </w:rPr>
        <w:t>Hardware updates</w:t>
      </w:r>
      <w:r w:rsidRPr="00950596">
        <w:t xml:space="preserve"> – The Louisville office has a very limited hardware inventory so it would be very beneficial if the director was able to have a work computer with all of the needed power and space, rather than using his personal laptop. </w:t>
      </w:r>
      <w:r>
        <w:t xml:space="preserve">Their </w:t>
      </w:r>
      <w:r w:rsidR="009E2932">
        <w:t>current inventory is insufficient for what they plan to achieve so in order to meet their goals they must invest in updating hardware for Chad and any staff they hire.</w:t>
      </w:r>
    </w:p>
    <w:p w:rsidR="00AF0B3D" w:rsidRPr="00950596" w:rsidRDefault="00AF0B3D" w:rsidP="00AF0B3D">
      <w:pPr>
        <w:spacing w:line="360" w:lineRule="auto"/>
        <w:rPr>
          <w:rFonts w:asciiTheme="minorHAnsi" w:hAnsiTheme="minorHAnsi"/>
          <w:b/>
        </w:rPr>
      </w:pPr>
    </w:p>
    <w:p w:rsidR="00AF0B3D" w:rsidRPr="00B22499" w:rsidRDefault="00AF0B3D" w:rsidP="00B22499">
      <w:pPr>
        <w:pStyle w:val="ListParagraph"/>
        <w:numPr>
          <w:ilvl w:val="0"/>
          <w:numId w:val="38"/>
        </w:numPr>
        <w:spacing w:line="360" w:lineRule="auto"/>
        <w:rPr>
          <w:b/>
        </w:rPr>
      </w:pPr>
      <w:r w:rsidRPr="00950596">
        <w:rPr>
          <w:b/>
        </w:rPr>
        <w:t xml:space="preserve">Software products </w:t>
      </w:r>
      <w:r w:rsidRPr="00950596">
        <w:t xml:space="preserve"> - The</w:t>
      </w:r>
      <w:r>
        <w:t xml:space="preserve"> Louisville office does not own</w:t>
      </w:r>
      <w:r w:rsidRPr="00950596">
        <w:t xml:space="preserve"> enough software products to sustain a large IT presence in the Louisville area. </w:t>
      </w:r>
      <w:r w:rsidR="00B22499">
        <w:t>They must increase the software they currently own and also remove themselves from the idea of using Humana’s software products. Kickoff for Kids</w:t>
      </w:r>
      <w:r>
        <w:t xml:space="preserve"> cannot rely on another company’s resources and expect to grow and become a large independent organization at the same time. Even though purchasing their own software is very expensive, it increases their ability to be self-sufficient and decreases Chad’s chance of loosing his job from violating company usage policies.</w:t>
      </w:r>
    </w:p>
    <w:p w:rsidR="00AF0B3D" w:rsidRPr="00950596" w:rsidRDefault="00AF0B3D" w:rsidP="00AF0B3D">
      <w:pPr>
        <w:spacing w:line="360" w:lineRule="auto"/>
        <w:rPr>
          <w:rFonts w:asciiTheme="minorHAnsi" w:hAnsiTheme="minorHAnsi"/>
          <w:b/>
        </w:rPr>
      </w:pPr>
    </w:p>
    <w:p w:rsidR="00AF0B3D" w:rsidRPr="00950596" w:rsidRDefault="00AF0B3D" w:rsidP="00AF0B3D">
      <w:pPr>
        <w:pStyle w:val="ListParagraph"/>
        <w:numPr>
          <w:ilvl w:val="0"/>
          <w:numId w:val="38"/>
        </w:numPr>
        <w:spacing w:line="360" w:lineRule="auto"/>
        <w:rPr>
          <w:b/>
        </w:rPr>
      </w:pPr>
      <w:r w:rsidRPr="00950596">
        <w:rPr>
          <w:b/>
        </w:rPr>
        <w:t>Software updates</w:t>
      </w:r>
      <w:r w:rsidRPr="00950596">
        <w:t xml:space="preserve"> – The Louisville office needs to update the software </w:t>
      </w:r>
      <w:r>
        <w:t xml:space="preserve">they own and wane their dependency of Humana’s software. </w:t>
      </w:r>
      <w:r w:rsidR="00A872A9">
        <w:t xml:space="preserve">Getting away from the need for another company’s resources is a first step in becoming a great self-sustaining organization. </w:t>
      </w:r>
      <w:r>
        <w:t xml:space="preserve">The software must first be updated on the director’s </w:t>
      </w:r>
      <w:r w:rsidRPr="00950596">
        <w:t>work computer to allow the programming and administr</w:t>
      </w:r>
      <w:r>
        <w:t>ative duties can be completed. Once they have the financial stability to increase their staff, they will need to add the software to other machines.</w:t>
      </w:r>
    </w:p>
    <w:p w:rsidR="00AF0B3D" w:rsidRPr="00950596" w:rsidRDefault="00AF0B3D" w:rsidP="00AF0B3D">
      <w:pPr>
        <w:spacing w:line="360" w:lineRule="auto"/>
        <w:rPr>
          <w:rFonts w:asciiTheme="minorHAnsi" w:hAnsiTheme="minorHAnsi"/>
          <w:b/>
        </w:rPr>
      </w:pPr>
    </w:p>
    <w:p w:rsidR="00AF0B3D" w:rsidRPr="00950596" w:rsidRDefault="00AF0B3D" w:rsidP="00AF0B3D">
      <w:pPr>
        <w:pStyle w:val="ListParagraph"/>
        <w:numPr>
          <w:ilvl w:val="0"/>
          <w:numId w:val="38"/>
        </w:numPr>
        <w:spacing w:line="360" w:lineRule="auto"/>
        <w:rPr>
          <w:b/>
        </w:rPr>
      </w:pPr>
      <w:r w:rsidRPr="00950596">
        <w:rPr>
          <w:b/>
        </w:rPr>
        <w:t>Social networking</w:t>
      </w:r>
      <w:r w:rsidRPr="00950596">
        <w:t xml:space="preserve"> – </w:t>
      </w:r>
      <w:r w:rsidR="001C19A4">
        <w:t>Kickoff for Kids</w:t>
      </w:r>
      <w:r>
        <w:t xml:space="preserve"> stated in their mission they wanted to be were the students and children are and social media is the best way to reach them. Creating attention for the organization on Facebook and Twitter will attract the younger ages, while LinkedIn and Foursquare will attract the older and more developed leaders in the community. </w:t>
      </w:r>
    </w:p>
    <w:p w:rsidR="00AF0B3D" w:rsidRPr="00950596" w:rsidRDefault="00AF0B3D" w:rsidP="00AF0B3D">
      <w:pPr>
        <w:spacing w:line="360" w:lineRule="auto"/>
        <w:rPr>
          <w:rFonts w:asciiTheme="minorHAnsi" w:hAnsiTheme="minorHAnsi"/>
          <w:b/>
        </w:rPr>
      </w:pPr>
    </w:p>
    <w:p w:rsidR="001C19A4" w:rsidRPr="001C19A4" w:rsidRDefault="00AF0B3D" w:rsidP="00AF0B3D">
      <w:pPr>
        <w:pStyle w:val="ListParagraph"/>
        <w:numPr>
          <w:ilvl w:val="0"/>
          <w:numId w:val="38"/>
        </w:numPr>
        <w:spacing w:line="360" w:lineRule="auto"/>
        <w:rPr>
          <w:b/>
        </w:rPr>
      </w:pPr>
      <w:r w:rsidRPr="001C19A4">
        <w:rPr>
          <w:b/>
        </w:rPr>
        <w:t>Online Donation Portal</w:t>
      </w:r>
      <w:r w:rsidRPr="00950596">
        <w:t xml:space="preserve"> – Updating the current online donation portal by focusing the majority of the webpage towards donations and volunteer sign-ups could increase the financial stability and lead the organization towards become self-sufficient. </w:t>
      </w:r>
      <w:r w:rsidR="001C19A4">
        <w:t>This is a very small issue than can be fixed and turned into a great source of income</w:t>
      </w:r>
      <w:r w:rsidR="001C19A4" w:rsidRPr="001C19A4">
        <w:rPr>
          <w:b/>
        </w:rPr>
        <w:t>.</w:t>
      </w:r>
    </w:p>
    <w:p w:rsidR="00AF0B3D" w:rsidRPr="001C19A4" w:rsidRDefault="00AF0B3D" w:rsidP="001C19A4">
      <w:pPr>
        <w:spacing w:line="360" w:lineRule="auto"/>
        <w:rPr>
          <w:b/>
        </w:rPr>
      </w:pPr>
    </w:p>
    <w:p w:rsidR="00AF0B3D" w:rsidRPr="00950596" w:rsidRDefault="00AF0B3D" w:rsidP="00AF0B3D">
      <w:pPr>
        <w:pStyle w:val="ListParagraph"/>
        <w:numPr>
          <w:ilvl w:val="0"/>
          <w:numId w:val="38"/>
        </w:numPr>
        <w:spacing w:line="360" w:lineRule="auto"/>
        <w:rPr>
          <w:b/>
        </w:rPr>
      </w:pPr>
      <w:r>
        <w:rPr>
          <w:b/>
        </w:rPr>
        <w:t xml:space="preserve">Online Purchasing Portal – </w:t>
      </w:r>
      <w:r>
        <w:t>This is an essential part of the K4K House, although it is very complex and will be very difficult for one person to create. The Louisville office does not have the staff and experience needed to develop the purchasing portal.</w:t>
      </w:r>
      <w:r w:rsidR="00EF0904">
        <w:t xml:space="preserve"> This goes hand in hand with the K4K application and </w:t>
      </w:r>
    </w:p>
    <w:p w:rsidR="00AF0B3D" w:rsidRPr="00950596" w:rsidRDefault="00AF0B3D" w:rsidP="00AF0B3D">
      <w:pPr>
        <w:spacing w:line="360" w:lineRule="auto"/>
        <w:rPr>
          <w:rFonts w:asciiTheme="minorHAnsi" w:hAnsiTheme="minorHAnsi"/>
          <w:b/>
        </w:rPr>
      </w:pPr>
      <w:r w:rsidRPr="00950596">
        <w:rPr>
          <w:rFonts w:asciiTheme="minorHAnsi" w:hAnsiTheme="minorHAnsi"/>
        </w:rPr>
        <w:t xml:space="preserve"> </w:t>
      </w:r>
    </w:p>
    <w:p w:rsidR="00AF0B3D" w:rsidRPr="006A7777" w:rsidRDefault="00AF0B3D" w:rsidP="00AF0B3D">
      <w:pPr>
        <w:pStyle w:val="ListParagraph"/>
        <w:numPr>
          <w:ilvl w:val="0"/>
          <w:numId w:val="38"/>
        </w:numPr>
        <w:spacing w:line="360" w:lineRule="auto"/>
        <w:rPr>
          <w:b/>
        </w:rPr>
      </w:pPr>
      <w:r w:rsidRPr="00950596">
        <w:rPr>
          <w:b/>
        </w:rPr>
        <w:t>Sys</w:t>
      </w:r>
      <w:r>
        <w:rPr>
          <w:b/>
        </w:rPr>
        <w:t>tem for Kickoff for Kids House A</w:t>
      </w:r>
      <w:r w:rsidRPr="00950596">
        <w:rPr>
          <w:b/>
        </w:rPr>
        <w:t>pplication</w:t>
      </w:r>
      <w:r w:rsidRPr="00950596">
        <w:t xml:space="preserve"> – The system to manage the K4K House application is a very complex system. The application needs a back end database to track the student’s performance and translate that into points. </w:t>
      </w:r>
      <w:r>
        <w:t>The project requires more effort and money than the Louisville office can bare. In order for the development to be completed, Kickoff for Kids will have to greatly increase their budget, hardware, software and staff.</w:t>
      </w:r>
    </w:p>
    <w:p w:rsidR="006A7777" w:rsidRDefault="006A7777" w:rsidP="006A7777">
      <w:pPr>
        <w:pStyle w:val="Heading2"/>
        <w:numPr>
          <w:ilvl w:val="0"/>
          <w:numId w:val="0"/>
        </w:numPr>
        <w:spacing w:line="360" w:lineRule="auto"/>
        <w:ind w:left="720"/>
        <w:rPr>
          <w:rFonts w:asciiTheme="minorHAnsi" w:hAnsiTheme="minorHAnsi"/>
        </w:rPr>
      </w:pPr>
    </w:p>
    <w:p w:rsidR="008948BA" w:rsidRPr="00950596" w:rsidRDefault="008948BA" w:rsidP="006A7777">
      <w:pPr>
        <w:pStyle w:val="Heading2"/>
        <w:spacing w:line="360" w:lineRule="auto"/>
        <w:ind w:firstLine="0"/>
        <w:rPr>
          <w:rFonts w:asciiTheme="minorHAnsi" w:hAnsiTheme="minorHAnsi"/>
        </w:rPr>
      </w:pPr>
      <w:r w:rsidRPr="00950596">
        <w:rPr>
          <w:rFonts w:asciiTheme="minorHAnsi" w:hAnsiTheme="minorHAnsi"/>
        </w:rPr>
        <w:t>Strategic Planning/Visioning Documents</w:t>
      </w:r>
      <w:bookmarkEnd w:id="31"/>
    </w:p>
    <w:p w:rsidR="00593F80" w:rsidRPr="00950596" w:rsidRDefault="00966D2B" w:rsidP="006A7777">
      <w:pPr>
        <w:spacing w:line="360" w:lineRule="auto"/>
        <w:ind w:left="720" w:firstLine="720"/>
        <w:rPr>
          <w:rFonts w:asciiTheme="minorHAnsi" w:hAnsiTheme="minorHAnsi"/>
        </w:rPr>
      </w:pPr>
      <w:r w:rsidRPr="00950596">
        <w:rPr>
          <w:rFonts w:asciiTheme="minorHAnsi" w:hAnsiTheme="minorHAnsi"/>
        </w:rPr>
        <w:t xml:space="preserve">Not available </w:t>
      </w:r>
    </w:p>
    <w:p w:rsidR="008948BA" w:rsidRPr="00950596" w:rsidRDefault="008948BA" w:rsidP="006A7777">
      <w:pPr>
        <w:pStyle w:val="Heading2"/>
        <w:spacing w:line="360" w:lineRule="auto"/>
        <w:ind w:firstLine="0"/>
        <w:rPr>
          <w:rFonts w:asciiTheme="minorHAnsi" w:hAnsiTheme="minorHAnsi"/>
        </w:rPr>
      </w:pPr>
      <w:bookmarkStart w:id="34" w:name="_Toc238290089"/>
      <w:r w:rsidRPr="00950596">
        <w:rPr>
          <w:rFonts w:asciiTheme="minorHAnsi" w:hAnsiTheme="minorHAnsi"/>
        </w:rPr>
        <w:t>IT Budget/Spending Documents</w:t>
      </w:r>
      <w:bookmarkEnd w:id="34"/>
    </w:p>
    <w:p w:rsidR="00F6537B" w:rsidRPr="00950596" w:rsidRDefault="00966D2B" w:rsidP="006A7777">
      <w:pPr>
        <w:spacing w:line="360" w:lineRule="auto"/>
        <w:ind w:left="720" w:firstLine="720"/>
        <w:rPr>
          <w:rFonts w:asciiTheme="minorHAnsi" w:hAnsiTheme="minorHAnsi"/>
        </w:rPr>
      </w:pPr>
      <w:r w:rsidRPr="00950596">
        <w:rPr>
          <w:rFonts w:asciiTheme="minorHAnsi" w:hAnsiTheme="minorHAnsi"/>
        </w:rPr>
        <w:t xml:space="preserve">Not available. </w:t>
      </w:r>
    </w:p>
    <w:p w:rsidR="00947201" w:rsidRDefault="00947201" w:rsidP="00172B1D">
      <w:pPr>
        <w:spacing w:line="360" w:lineRule="auto"/>
        <w:rPr>
          <w:rFonts w:asciiTheme="minorHAnsi" w:hAnsiTheme="minorHAnsi"/>
        </w:rPr>
      </w:pPr>
    </w:p>
    <w:p w:rsidR="00041F4A" w:rsidRDefault="00041F4A" w:rsidP="00172B1D">
      <w:pPr>
        <w:spacing w:line="360" w:lineRule="auto"/>
        <w:rPr>
          <w:rFonts w:asciiTheme="minorHAnsi" w:hAnsiTheme="minorHAnsi"/>
        </w:rPr>
      </w:pPr>
    </w:p>
    <w:p w:rsidR="00041F4A" w:rsidRDefault="00041F4A" w:rsidP="00172B1D">
      <w:pPr>
        <w:spacing w:line="360" w:lineRule="auto"/>
        <w:rPr>
          <w:rFonts w:asciiTheme="minorHAnsi" w:hAnsiTheme="minorHAnsi"/>
        </w:rPr>
      </w:pPr>
    </w:p>
    <w:p w:rsidR="00041F4A" w:rsidRDefault="00041F4A" w:rsidP="00172B1D">
      <w:pPr>
        <w:spacing w:line="360" w:lineRule="auto"/>
        <w:rPr>
          <w:rFonts w:asciiTheme="minorHAnsi" w:hAnsiTheme="minorHAnsi"/>
        </w:rPr>
      </w:pPr>
    </w:p>
    <w:p w:rsidR="00041F4A" w:rsidRDefault="00041F4A" w:rsidP="00172B1D">
      <w:pPr>
        <w:spacing w:line="360" w:lineRule="auto"/>
        <w:rPr>
          <w:rFonts w:asciiTheme="minorHAnsi" w:hAnsiTheme="minorHAnsi"/>
        </w:rPr>
      </w:pPr>
    </w:p>
    <w:p w:rsidR="00041F4A" w:rsidRDefault="00041F4A" w:rsidP="00172B1D">
      <w:pPr>
        <w:spacing w:line="360" w:lineRule="auto"/>
        <w:rPr>
          <w:rFonts w:asciiTheme="minorHAnsi" w:hAnsiTheme="minorHAnsi"/>
        </w:rPr>
      </w:pPr>
    </w:p>
    <w:p w:rsidR="00947201" w:rsidRDefault="00947201" w:rsidP="00172B1D">
      <w:pPr>
        <w:spacing w:line="360" w:lineRule="auto"/>
        <w:rPr>
          <w:rFonts w:asciiTheme="minorHAnsi" w:hAnsiTheme="minorHAnsi"/>
        </w:rPr>
      </w:pPr>
    </w:p>
    <w:p w:rsidR="00F6537B" w:rsidRPr="00947201" w:rsidRDefault="00947201" w:rsidP="00172B1D">
      <w:pPr>
        <w:spacing w:line="360" w:lineRule="auto"/>
        <w:rPr>
          <w:rFonts w:asciiTheme="minorHAnsi" w:hAnsiTheme="minorHAnsi"/>
          <w:b/>
          <w:u w:val="single"/>
        </w:rPr>
      </w:pPr>
      <w:r w:rsidRPr="00947201">
        <w:rPr>
          <w:rFonts w:asciiTheme="minorHAnsi" w:hAnsiTheme="minorHAnsi"/>
          <w:b/>
          <w:u w:val="single"/>
        </w:rPr>
        <w:t>Works Cited</w:t>
      </w:r>
    </w:p>
    <w:p w:rsidR="00947201" w:rsidRDefault="00947201" w:rsidP="00172B1D">
      <w:pPr>
        <w:spacing w:line="360" w:lineRule="auto"/>
        <w:rPr>
          <w:rFonts w:asciiTheme="minorHAnsi" w:hAnsiTheme="minorHAnsi"/>
        </w:rPr>
      </w:pPr>
    </w:p>
    <w:p w:rsidR="00947201" w:rsidRDefault="00947201" w:rsidP="00172B1D">
      <w:pPr>
        <w:spacing w:line="360" w:lineRule="auto"/>
        <w:rPr>
          <w:rFonts w:asciiTheme="minorHAnsi" w:hAnsiTheme="minorHAnsi"/>
        </w:rPr>
      </w:pPr>
      <w:r>
        <w:rPr>
          <w:rFonts w:asciiTheme="minorHAnsi" w:hAnsiTheme="minorHAnsi"/>
        </w:rPr>
        <w:t>Kickoffforkids.org</w:t>
      </w:r>
    </w:p>
    <w:p w:rsidR="00A627EE" w:rsidRDefault="00947201" w:rsidP="00172B1D">
      <w:pPr>
        <w:spacing w:line="360" w:lineRule="auto"/>
      </w:pPr>
      <w:r w:rsidRPr="00CE75BE">
        <w:t xml:space="preserve">Cash, et. al. </w:t>
      </w:r>
      <w:r w:rsidRPr="00CE75BE">
        <w:rPr>
          <w:u w:val="single"/>
        </w:rPr>
        <w:t>Building the Information Age Organization </w:t>
      </w:r>
      <w:r w:rsidRPr="00CE75BE">
        <w:t xml:space="preserve"> </w:t>
      </w:r>
    </w:p>
    <w:p w:rsidR="00A627EE" w:rsidRDefault="00A627EE" w:rsidP="00172B1D">
      <w:pPr>
        <w:spacing w:line="360" w:lineRule="auto"/>
      </w:pPr>
      <w:r>
        <w:t>Chad Rimpsey – Director of Kickoff for Kids – Louisville Office</w:t>
      </w:r>
    </w:p>
    <w:p w:rsidR="0086077F" w:rsidRDefault="00A627EE" w:rsidP="00172B1D">
      <w:pPr>
        <w:spacing w:line="360" w:lineRule="auto"/>
      </w:pPr>
      <w:r>
        <w:t>Porters five forces</w:t>
      </w:r>
    </w:p>
    <w:p w:rsidR="00A627EE" w:rsidRDefault="00A627EE" w:rsidP="00172B1D">
      <w:pPr>
        <w:spacing w:line="360" w:lineRule="auto"/>
      </w:pPr>
    </w:p>
    <w:p w:rsidR="00593F80" w:rsidRPr="00950596" w:rsidRDefault="00593F80" w:rsidP="00172B1D">
      <w:pPr>
        <w:spacing w:line="360" w:lineRule="auto"/>
        <w:rPr>
          <w:rFonts w:asciiTheme="minorHAnsi" w:hAnsiTheme="minorHAnsi"/>
        </w:rPr>
      </w:pPr>
    </w:p>
    <w:sectPr w:rsidR="00593F80" w:rsidRPr="00950596" w:rsidSect="00D724CC">
      <w:headerReference w:type="default" r:id="rId8"/>
      <w:footerReference w:type="default" r:id="rId9"/>
      <w:pgSz w:w="12240" w:h="15840" w:code="1"/>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150" w:rsidRDefault="00046150">
      <w:pPr>
        <w:spacing w:line="240" w:lineRule="auto"/>
      </w:pPr>
      <w:r>
        <w:separator/>
      </w:r>
    </w:p>
  </w:endnote>
  <w:endnote w:type="continuationSeparator" w:id="0">
    <w:p w:rsidR="00046150" w:rsidRDefault="000461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46150">
      <w:tc>
        <w:tcPr>
          <w:tcW w:w="3162" w:type="dxa"/>
          <w:tcBorders>
            <w:top w:val="nil"/>
            <w:left w:val="nil"/>
            <w:bottom w:val="nil"/>
            <w:right w:val="nil"/>
          </w:tcBorders>
        </w:tcPr>
        <w:p w:rsidR="00046150" w:rsidRDefault="00046150">
          <w:pPr>
            <w:ind w:right="360"/>
          </w:pPr>
          <w:r>
            <w:t>Confidential</w:t>
          </w:r>
        </w:p>
      </w:tc>
      <w:tc>
        <w:tcPr>
          <w:tcW w:w="3162" w:type="dxa"/>
          <w:tcBorders>
            <w:top w:val="nil"/>
            <w:left w:val="nil"/>
            <w:bottom w:val="nil"/>
            <w:right w:val="nil"/>
          </w:tcBorders>
        </w:tcPr>
        <w:p w:rsidR="00046150" w:rsidRDefault="00441A78" w:rsidP="00F105D8">
          <w:pPr>
            <w:jc w:val="center"/>
          </w:pPr>
          <w:fldSimple w:instr=" DOCPROPERTY  Author  \* MERGEFORMAT ">
            <w:r w:rsidR="00EC0D3D">
              <w:t xml:space="preserve"> </w:t>
            </w:r>
          </w:fldSimple>
          <w:r w:rsidR="00046150">
            <w:t xml:space="preserve"> </w:t>
          </w:r>
          <w:fldSimple w:instr=" DATE \@ &quot;yyyy&quot; ">
            <w:r w:rsidR="00EC0D3D">
              <w:rPr>
                <w:noProof/>
              </w:rPr>
              <w:t>2012</w:t>
            </w:r>
          </w:fldSimple>
        </w:p>
      </w:tc>
      <w:tc>
        <w:tcPr>
          <w:tcW w:w="3162" w:type="dxa"/>
          <w:tcBorders>
            <w:top w:val="nil"/>
            <w:left w:val="nil"/>
            <w:bottom w:val="nil"/>
            <w:right w:val="nil"/>
          </w:tcBorders>
        </w:tcPr>
        <w:p w:rsidR="00046150" w:rsidRDefault="00046150">
          <w:pPr>
            <w:jc w:val="right"/>
          </w:pPr>
          <w:r>
            <w:t xml:space="preserve">Page </w:t>
          </w:r>
          <w:r w:rsidR="00441A78">
            <w:rPr>
              <w:rStyle w:val="PageNumber"/>
            </w:rPr>
            <w:fldChar w:fldCharType="begin"/>
          </w:r>
          <w:r>
            <w:rPr>
              <w:rStyle w:val="PageNumber"/>
            </w:rPr>
            <w:instrText xml:space="preserve"> PAGE </w:instrText>
          </w:r>
          <w:r w:rsidR="00441A78">
            <w:rPr>
              <w:rStyle w:val="PageNumber"/>
            </w:rPr>
            <w:fldChar w:fldCharType="separate"/>
          </w:r>
          <w:r w:rsidR="00EC0D3D">
            <w:rPr>
              <w:rStyle w:val="PageNumber"/>
              <w:noProof/>
            </w:rPr>
            <w:t>6</w:t>
          </w:r>
          <w:r w:rsidR="00441A78">
            <w:rPr>
              <w:rStyle w:val="PageNumber"/>
            </w:rPr>
            <w:fldChar w:fldCharType="end"/>
          </w:r>
        </w:p>
      </w:tc>
    </w:tr>
  </w:tbl>
  <w:p w:rsidR="00046150" w:rsidRDefault="0004615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150" w:rsidRDefault="00046150">
      <w:pPr>
        <w:spacing w:line="240" w:lineRule="auto"/>
      </w:pPr>
      <w:r>
        <w:separator/>
      </w:r>
    </w:p>
  </w:footnote>
  <w:footnote w:type="continuationSeparator" w:id="0">
    <w:p w:rsidR="00046150" w:rsidRDefault="0004615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150" w:rsidRDefault="00046150"/>
  <w:p w:rsidR="00046150" w:rsidRDefault="00046150">
    <w:pPr>
      <w:pBdr>
        <w:top w:val="single" w:sz="6" w:space="1" w:color="auto"/>
      </w:pBdr>
    </w:pPr>
  </w:p>
  <w:p w:rsidR="00046150" w:rsidRPr="00E46989" w:rsidRDefault="00046150">
    <w:pPr>
      <w:pBdr>
        <w:bottom w:val="single" w:sz="6" w:space="1" w:color="auto"/>
      </w:pBdr>
      <w:jc w:val="right"/>
      <w:rPr>
        <w:rFonts w:ascii="Arial" w:hAnsi="Arial"/>
        <w:b/>
        <w:sz w:val="36"/>
      </w:rPr>
    </w:pPr>
    <w:r w:rsidRPr="00E46989">
      <w:rPr>
        <w:sz w:val="36"/>
      </w:rPr>
      <w:t>Kickoff For Kids</w:t>
    </w:r>
  </w:p>
  <w:p w:rsidR="00046150" w:rsidRDefault="00046150">
    <w:pPr>
      <w:pBdr>
        <w:bottom w:val="single" w:sz="6" w:space="1" w:color="auto"/>
      </w:pBdr>
      <w:jc w:val="right"/>
    </w:pPr>
  </w:p>
  <w:p w:rsidR="00046150" w:rsidRDefault="0004615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46150">
      <w:tc>
        <w:tcPr>
          <w:tcW w:w="6379" w:type="dxa"/>
        </w:tcPr>
        <w:p w:rsidR="00046150" w:rsidRDefault="00046150">
          <w:r>
            <w:t>Kickoff For Kids</w:t>
          </w:r>
        </w:p>
      </w:tc>
      <w:tc>
        <w:tcPr>
          <w:tcW w:w="3179" w:type="dxa"/>
        </w:tcPr>
        <w:p w:rsidR="00046150" w:rsidRDefault="00CF79DC" w:rsidP="00CF79DC">
          <w:pPr>
            <w:tabs>
              <w:tab w:val="left" w:pos="1135"/>
            </w:tabs>
            <w:spacing w:before="40"/>
            <w:ind w:right="68"/>
          </w:pPr>
          <w:r>
            <w:t xml:space="preserve">  Version:           3.</w:t>
          </w:r>
          <w:r w:rsidR="00046150">
            <w:t>0</w:t>
          </w:r>
        </w:p>
      </w:tc>
    </w:tr>
    <w:tr w:rsidR="00046150">
      <w:tc>
        <w:tcPr>
          <w:tcW w:w="6379" w:type="dxa"/>
        </w:tcPr>
        <w:p w:rsidR="00046150" w:rsidRDefault="00046150">
          <w:r>
            <w:t>IT Strategic Assessment Report</w:t>
          </w:r>
        </w:p>
      </w:tc>
      <w:tc>
        <w:tcPr>
          <w:tcW w:w="3179" w:type="dxa"/>
        </w:tcPr>
        <w:p w:rsidR="00046150" w:rsidRDefault="00046150" w:rsidP="00DD5715">
          <w:r>
            <w:t xml:space="preserve">  Date:  12/3/2012</w:t>
          </w:r>
        </w:p>
      </w:tc>
    </w:tr>
  </w:tbl>
  <w:p w:rsidR="00046150" w:rsidRDefault="0004615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6D128E"/>
    <w:multiLevelType w:val="hybridMultilevel"/>
    <w:tmpl w:val="E4A8A378"/>
    <w:lvl w:ilvl="0" w:tplc="A178283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3C4E38"/>
    <w:multiLevelType w:val="hybridMultilevel"/>
    <w:tmpl w:val="D4929F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D6E2B3F"/>
    <w:multiLevelType w:val="hybridMultilevel"/>
    <w:tmpl w:val="5E5C4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C84A83"/>
    <w:multiLevelType w:val="hybridMultilevel"/>
    <w:tmpl w:val="83408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33176A1"/>
    <w:multiLevelType w:val="hybridMultilevel"/>
    <w:tmpl w:val="83408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55740B"/>
    <w:multiLevelType w:val="hybridMultilevel"/>
    <w:tmpl w:val="A8C07870"/>
    <w:lvl w:ilvl="0" w:tplc="2C029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4"/>
  </w:num>
  <w:num w:numId="12">
    <w:abstractNumId w:val="18"/>
  </w:num>
  <w:num w:numId="13">
    <w:abstractNumId w:val="16"/>
  </w:num>
  <w:num w:numId="14">
    <w:abstractNumId w:val="32"/>
  </w:num>
  <w:num w:numId="15">
    <w:abstractNumId w:val="15"/>
  </w:num>
  <w:num w:numId="16">
    <w:abstractNumId w:val="7"/>
  </w:num>
  <w:num w:numId="17">
    <w:abstractNumId w:val="31"/>
  </w:num>
  <w:num w:numId="18">
    <w:abstractNumId w:val="22"/>
  </w:num>
  <w:num w:numId="19">
    <w:abstractNumId w:val="9"/>
  </w:num>
  <w:num w:numId="20">
    <w:abstractNumId w:val="20"/>
  </w:num>
  <w:num w:numId="21">
    <w:abstractNumId w:val="13"/>
  </w:num>
  <w:num w:numId="22">
    <w:abstractNumId w:val="30"/>
  </w:num>
  <w:num w:numId="23">
    <w:abstractNumId w:val="12"/>
  </w:num>
  <w:num w:numId="24">
    <w:abstractNumId w:val="11"/>
  </w:num>
  <w:num w:numId="25">
    <w:abstractNumId w:val="10"/>
  </w:num>
  <w:num w:numId="26">
    <w:abstractNumId w:val="26"/>
  </w:num>
  <w:num w:numId="27">
    <w:abstractNumId w:val="28"/>
  </w:num>
  <w:num w:numId="28">
    <w:abstractNumId w:val="35"/>
  </w:num>
  <w:num w:numId="29">
    <w:abstractNumId w:val="19"/>
  </w:num>
  <w:num w:numId="30">
    <w:abstractNumId w:val="27"/>
  </w:num>
  <w:num w:numId="31">
    <w:abstractNumId w:val="8"/>
  </w:num>
  <w:num w:numId="32">
    <w:abstractNumId w:val="6"/>
  </w:num>
  <w:num w:numId="33">
    <w:abstractNumId w:val="14"/>
  </w:num>
  <w:num w:numId="34">
    <w:abstractNumId w:val="25"/>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619A"/>
    <w:rsid w:val="000009E3"/>
    <w:rsid w:val="00002A7A"/>
    <w:rsid w:val="00002D0F"/>
    <w:rsid w:val="00015353"/>
    <w:rsid w:val="000259F8"/>
    <w:rsid w:val="00041EA1"/>
    <w:rsid w:val="00041F4A"/>
    <w:rsid w:val="00046150"/>
    <w:rsid w:val="0005558D"/>
    <w:rsid w:val="00057E31"/>
    <w:rsid w:val="00087C24"/>
    <w:rsid w:val="000918CA"/>
    <w:rsid w:val="000C2F58"/>
    <w:rsid w:val="000D1CB0"/>
    <w:rsid w:val="000D4F7E"/>
    <w:rsid w:val="000E07AE"/>
    <w:rsid w:val="000E0A94"/>
    <w:rsid w:val="000F2040"/>
    <w:rsid w:val="00102DA6"/>
    <w:rsid w:val="00103989"/>
    <w:rsid w:val="001203BA"/>
    <w:rsid w:val="00122E20"/>
    <w:rsid w:val="001243B1"/>
    <w:rsid w:val="0013379F"/>
    <w:rsid w:val="00142FEC"/>
    <w:rsid w:val="00145383"/>
    <w:rsid w:val="00146667"/>
    <w:rsid w:val="001501EA"/>
    <w:rsid w:val="001533B5"/>
    <w:rsid w:val="001578C7"/>
    <w:rsid w:val="001729AF"/>
    <w:rsid w:val="00172B1D"/>
    <w:rsid w:val="00172F46"/>
    <w:rsid w:val="00181172"/>
    <w:rsid w:val="00185048"/>
    <w:rsid w:val="00192A62"/>
    <w:rsid w:val="00195F75"/>
    <w:rsid w:val="0019630A"/>
    <w:rsid w:val="001965B3"/>
    <w:rsid w:val="00197677"/>
    <w:rsid w:val="001A6DF2"/>
    <w:rsid w:val="001B6E62"/>
    <w:rsid w:val="001C11A6"/>
    <w:rsid w:val="001C19A4"/>
    <w:rsid w:val="001C1F0D"/>
    <w:rsid w:val="001D2194"/>
    <w:rsid w:val="001E3925"/>
    <w:rsid w:val="0020021E"/>
    <w:rsid w:val="00214843"/>
    <w:rsid w:val="00240FAE"/>
    <w:rsid w:val="00242979"/>
    <w:rsid w:val="00251BC5"/>
    <w:rsid w:val="00274ED5"/>
    <w:rsid w:val="00283DE6"/>
    <w:rsid w:val="00285A41"/>
    <w:rsid w:val="0028619A"/>
    <w:rsid w:val="00286A77"/>
    <w:rsid w:val="00290AE5"/>
    <w:rsid w:val="00291D8F"/>
    <w:rsid w:val="002935DE"/>
    <w:rsid w:val="00294928"/>
    <w:rsid w:val="00297761"/>
    <w:rsid w:val="002A56EC"/>
    <w:rsid w:val="002B0656"/>
    <w:rsid w:val="002C4B71"/>
    <w:rsid w:val="002C5D7F"/>
    <w:rsid w:val="002D7CE2"/>
    <w:rsid w:val="002F72E3"/>
    <w:rsid w:val="00307AD3"/>
    <w:rsid w:val="00307CE4"/>
    <w:rsid w:val="00311E70"/>
    <w:rsid w:val="00330C42"/>
    <w:rsid w:val="00331554"/>
    <w:rsid w:val="003317E7"/>
    <w:rsid w:val="00341098"/>
    <w:rsid w:val="003511F7"/>
    <w:rsid w:val="00352EA1"/>
    <w:rsid w:val="003562EA"/>
    <w:rsid w:val="00364ED8"/>
    <w:rsid w:val="003663D7"/>
    <w:rsid w:val="00370E4B"/>
    <w:rsid w:val="00382B2F"/>
    <w:rsid w:val="003A0F3D"/>
    <w:rsid w:val="003A1342"/>
    <w:rsid w:val="003A5CC7"/>
    <w:rsid w:val="003C398B"/>
    <w:rsid w:val="003D04E9"/>
    <w:rsid w:val="003D4890"/>
    <w:rsid w:val="003E2FBC"/>
    <w:rsid w:val="003F206F"/>
    <w:rsid w:val="00403EAC"/>
    <w:rsid w:val="004049D2"/>
    <w:rsid w:val="004120CF"/>
    <w:rsid w:val="00422CEE"/>
    <w:rsid w:val="00441A78"/>
    <w:rsid w:val="0044272A"/>
    <w:rsid w:val="00445951"/>
    <w:rsid w:val="00447430"/>
    <w:rsid w:val="0045303A"/>
    <w:rsid w:val="00463FD0"/>
    <w:rsid w:val="00472C21"/>
    <w:rsid w:val="004760B5"/>
    <w:rsid w:val="00477442"/>
    <w:rsid w:val="004829F8"/>
    <w:rsid w:val="00496808"/>
    <w:rsid w:val="004A070B"/>
    <w:rsid w:val="004B7256"/>
    <w:rsid w:val="004C3073"/>
    <w:rsid w:val="004E553C"/>
    <w:rsid w:val="004F2E3B"/>
    <w:rsid w:val="00503DD2"/>
    <w:rsid w:val="00507951"/>
    <w:rsid w:val="00511C97"/>
    <w:rsid w:val="00525D75"/>
    <w:rsid w:val="0055030E"/>
    <w:rsid w:val="00554D8A"/>
    <w:rsid w:val="005561FB"/>
    <w:rsid w:val="0056117C"/>
    <w:rsid w:val="00582A41"/>
    <w:rsid w:val="00586668"/>
    <w:rsid w:val="00593F80"/>
    <w:rsid w:val="005958DD"/>
    <w:rsid w:val="00596668"/>
    <w:rsid w:val="005A14B5"/>
    <w:rsid w:val="005B14F3"/>
    <w:rsid w:val="005B795B"/>
    <w:rsid w:val="005C3029"/>
    <w:rsid w:val="005C6163"/>
    <w:rsid w:val="005C62BF"/>
    <w:rsid w:val="005D3A52"/>
    <w:rsid w:val="005D6636"/>
    <w:rsid w:val="005F1DBF"/>
    <w:rsid w:val="00612FA3"/>
    <w:rsid w:val="00622C7E"/>
    <w:rsid w:val="006337FD"/>
    <w:rsid w:val="00647BD4"/>
    <w:rsid w:val="006541B3"/>
    <w:rsid w:val="006657F0"/>
    <w:rsid w:val="0068130D"/>
    <w:rsid w:val="006864A9"/>
    <w:rsid w:val="00691AEF"/>
    <w:rsid w:val="0069212E"/>
    <w:rsid w:val="006A389A"/>
    <w:rsid w:val="006A7777"/>
    <w:rsid w:val="006B054D"/>
    <w:rsid w:val="006C0D6C"/>
    <w:rsid w:val="006C7FDA"/>
    <w:rsid w:val="006D17BC"/>
    <w:rsid w:val="006E0D4E"/>
    <w:rsid w:val="006E1195"/>
    <w:rsid w:val="006F2881"/>
    <w:rsid w:val="006F5248"/>
    <w:rsid w:val="00717701"/>
    <w:rsid w:val="007246F4"/>
    <w:rsid w:val="007302C9"/>
    <w:rsid w:val="007303C2"/>
    <w:rsid w:val="00740452"/>
    <w:rsid w:val="00751B10"/>
    <w:rsid w:val="00757994"/>
    <w:rsid w:val="007905B0"/>
    <w:rsid w:val="007B3517"/>
    <w:rsid w:val="007C2FCD"/>
    <w:rsid w:val="007C55F4"/>
    <w:rsid w:val="007D187C"/>
    <w:rsid w:val="007D292D"/>
    <w:rsid w:val="007D3EF2"/>
    <w:rsid w:val="007D539E"/>
    <w:rsid w:val="007D6FDE"/>
    <w:rsid w:val="007E1EC7"/>
    <w:rsid w:val="007E657A"/>
    <w:rsid w:val="007F3200"/>
    <w:rsid w:val="008165C7"/>
    <w:rsid w:val="00816F79"/>
    <w:rsid w:val="00817D10"/>
    <w:rsid w:val="00817E4C"/>
    <w:rsid w:val="00821356"/>
    <w:rsid w:val="00832927"/>
    <w:rsid w:val="00842CF1"/>
    <w:rsid w:val="008450A5"/>
    <w:rsid w:val="00851AB7"/>
    <w:rsid w:val="008564CD"/>
    <w:rsid w:val="008575A7"/>
    <w:rsid w:val="0086077F"/>
    <w:rsid w:val="00890F88"/>
    <w:rsid w:val="008948BA"/>
    <w:rsid w:val="008A4C6F"/>
    <w:rsid w:val="008A6838"/>
    <w:rsid w:val="008B7B37"/>
    <w:rsid w:val="008C2624"/>
    <w:rsid w:val="008C3820"/>
    <w:rsid w:val="008C612A"/>
    <w:rsid w:val="008D676A"/>
    <w:rsid w:val="008E09DC"/>
    <w:rsid w:val="008E51A0"/>
    <w:rsid w:val="008E6432"/>
    <w:rsid w:val="008F7768"/>
    <w:rsid w:val="00903117"/>
    <w:rsid w:val="009058C0"/>
    <w:rsid w:val="00910EE4"/>
    <w:rsid w:val="00914E1C"/>
    <w:rsid w:val="00923546"/>
    <w:rsid w:val="00947201"/>
    <w:rsid w:val="00950596"/>
    <w:rsid w:val="009633B9"/>
    <w:rsid w:val="00964A4C"/>
    <w:rsid w:val="00966D2B"/>
    <w:rsid w:val="00981AA6"/>
    <w:rsid w:val="00982643"/>
    <w:rsid w:val="00985F06"/>
    <w:rsid w:val="00986A81"/>
    <w:rsid w:val="00995113"/>
    <w:rsid w:val="009969F2"/>
    <w:rsid w:val="0099714C"/>
    <w:rsid w:val="009A4C13"/>
    <w:rsid w:val="009B11B0"/>
    <w:rsid w:val="009C21C4"/>
    <w:rsid w:val="009C2903"/>
    <w:rsid w:val="009D0FE5"/>
    <w:rsid w:val="009E2932"/>
    <w:rsid w:val="009E67B4"/>
    <w:rsid w:val="00A03FE9"/>
    <w:rsid w:val="00A05236"/>
    <w:rsid w:val="00A163DC"/>
    <w:rsid w:val="00A1662F"/>
    <w:rsid w:val="00A26C59"/>
    <w:rsid w:val="00A26FB1"/>
    <w:rsid w:val="00A40F03"/>
    <w:rsid w:val="00A5598F"/>
    <w:rsid w:val="00A61B2D"/>
    <w:rsid w:val="00A627EE"/>
    <w:rsid w:val="00A632CA"/>
    <w:rsid w:val="00A64CA9"/>
    <w:rsid w:val="00A777B5"/>
    <w:rsid w:val="00A861AC"/>
    <w:rsid w:val="00A872A9"/>
    <w:rsid w:val="00A91BE1"/>
    <w:rsid w:val="00A95A62"/>
    <w:rsid w:val="00A96A12"/>
    <w:rsid w:val="00AB6B11"/>
    <w:rsid w:val="00AD7230"/>
    <w:rsid w:val="00AD74E4"/>
    <w:rsid w:val="00AF0B3D"/>
    <w:rsid w:val="00AF2256"/>
    <w:rsid w:val="00B22499"/>
    <w:rsid w:val="00B31E06"/>
    <w:rsid w:val="00B34568"/>
    <w:rsid w:val="00B363A1"/>
    <w:rsid w:val="00B46457"/>
    <w:rsid w:val="00B47A24"/>
    <w:rsid w:val="00B556E7"/>
    <w:rsid w:val="00B55835"/>
    <w:rsid w:val="00B57806"/>
    <w:rsid w:val="00B607A5"/>
    <w:rsid w:val="00B7254D"/>
    <w:rsid w:val="00B80E27"/>
    <w:rsid w:val="00B82FDF"/>
    <w:rsid w:val="00B844C5"/>
    <w:rsid w:val="00B8727F"/>
    <w:rsid w:val="00B87302"/>
    <w:rsid w:val="00B9661A"/>
    <w:rsid w:val="00BB11E7"/>
    <w:rsid w:val="00BB3A4C"/>
    <w:rsid w:val="00BB4E01"/>
    <w:rsid w:val="00BB774E"/>
    <w:rsid w:val="00BC2362"/>
    <w:rsid w:val="00BE6FA2"/>
    <w:rsid w:val="00BE767E"/>
    <w:rsid w:val="00BF1097"/>
    <w:rsid w:val="00BF6BF6"/>
    <w:rsid w:val="00BF778D"/>
    <w:rsid w:val="00C0721C"/>
    <w:rsid w:val="00C11B97"/>
    <w:rsid w:val="00C15ADF"/>
    <w:rsid w:val="00C22289"/>
    <w:rsid w:val="00C34B46"/>
    <w:rsid w:val="00C359B9"/>
    <w:rsid w:val="00C3615D"/>
    <w:rsid w:val="00C51CA6"/>
    <w:rsid w:val="00C55528"/>
    <w:rsid w:val="00C566B6"/>
    <w:rsid w:val="00C63C83"/>
    <w:rsid w:val="00C671A5"/>
    <w:rsid w:val="00C82499"/>
    <w:rsid w:val="00CA2556"/>
    <w:rsid w:val="00CA25A2"/>
    <w:rsid w:val="00CA3AED"/>
    <w:rsid w:val="00CA3E4D"/>
    <w:rsid w:val="00CB16B7"/>
    <w:rsid w:val="00CC08C2"/>
    <w:rsid w:val="00CD66F4"/>
    <w:rsid w:val="00CE35E0"/>
    <w:rsid w:val="00CE5915"/>
    <w:rsid w:val="00CF122C"/>
    <w:rsid w:val="00CF4B87"/>
    <w:rsid w:val="00CF5892"/>
    <w:rsid w:val="00CF79DC"/>
    <w:rsid w:val="00D07E5A"/>
    <w:rsid w:val="00D102D3"/>
    <w:rsid w:val="00D10A78"/>
    <w:rsid w:val="00D21759"/>
    <w:rsid w:val="00D21AA8"/>
    <w:rsid w:val="00D30127"/>
    <w:rsid w:val="00D430EF"/>
    <w:rsid w:val="00D43E95"/>
    <w:rsid w:val="00D44F39"/>
    <w:rsid w:val="00D61782"/>
    <w:rsid w:val="00D6192F"/>
    <w:rsid w:val="00D714FC"/>
    <w:rsid w:val="00D724CC"/>
    <w:rsid w:val="00D72554"/>
    <w:rsid w:val="00D81216"/>
    <w:rsid w:val="00D84838"/>
    <w:rsid w:val="00D87443"/>
    <w:rsid w:val="00D9248D"/>
    <w:rsid w:val="00D967BA"/>
    <w:rsid w:val="00DA26E8"/>
    <w:rsid w:val="00DB38EB"/>
    <w:rsid w:val="00DB4A4F"/>
    <w:rsid w:val="00DB7042"/>
    <w:rsid w:val="00DC262D"/>
    <w:rsid w:val="00DC32C4"/>
    <w:rsid w:val="00DD032D"/>
    <w:rsid w:val="00DD5715"/>
    <w:rsid w:val="00DE1E1A"/>
    <w:rsid w:val="00DE7D19"/>
    <w:rsid w:val="00DF055D"/>
    <w:rsid w:val="00DF2E47"/>
    <w:rsid w:val="00DF382E"/>
    <w:rsid w:val="00E051FF"/>
    <w:rsid w:val="00E10060"/>
    <w:rsid w:val="00E136FD"/>
    <w:rsid w:val="00E37694"/>
    <w:rsid w:val="00E40A46"/>
    <w:rsid w:val="00E445FB"/>
    <w:rsid w:val="00E46989"/>
    <w:rsid w:val="00E47F92"/>
    <w:rsid w:val="00E534E2"/>
    <w:rsid w:val="00EA512E"/>
    <w:rsid w:val="00EA71B2"/>
    <w:rsid w:val="00EC0549"/>
    <w:rsid w:val="00EC0D3D"/>
    <w:rsid w:val="00EC299D"/>
    <w:rsid w:val="00EC4F39"/>
    <w:rsid w:val="00ED0712"/>
    <w:rsid w:val="00ED4010"/>
    <w:rsid w:val="00ED49E0"/>
    <w:rsid w:val="00ED662A"/>
    <w:rsid w:val="00ED69D0"/>
    <w:rsid w:val="00EE1612"/>
    <w:rsid w:val="00EE3E75"/>
    <w:rsid w:val="00EE5780"/>
    <w:rsid w:val="00EF0791"/>
    <w:rsid w:val="00EF0904"/>
    <w:rsid w:val="00EF58A6"/>
    <w:rsid w:val="00EF6262"/>
    <w:rsid w:val="00F105D8"/>
    <w:rsid w:val="00F33A9A"/>
    <w:rsid w:val="00F36701"/>
    <w:rsid w:val="00F436FE"/>
    <w:rsid w:val="00F54A54"/>
    <w:rsid w:val="00F5524B"/>
    <w:rsid w:val="00F5636D"/>
    <w:rsid w:val="00F6537B"/>
    <w:rsid w:val="00F70DF8"/>
    <w:rsid w:val="00F7700B"/>
    <w:rsid w:val="00F83095"/>
    <w:rsid w:val="00FA4C55"/>
    <w:rsid w:val="00FB29D6"/>
    <w:rsid w:val="00FC4DBB"/>
    <w:rsid w:val="00FC5E0A"/>
    <w:rsid w:val="00FE18E5"/>
    <w:rsid w:val="00FE5D72"/>
    <w:rsid w:val="00FE62FB"/>
    <w:rsid w:val="00FE748D"/>
    <w:rsid w:val="00FF6298"/>
    <w:rsid w:val="00FF6AE9"/>
    <w:rsid w:val="00FF78E0"/>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customStyle="1" w:styleId="yiv868697695msonormal">
    <w:name w:val="yiv868697695msonormal"/>
    <w:basedOn w:val="Normal"/>
    <w:uiPriority w:val="99"/>
    <w:rsid w:val="007D6FDE"/>
    <w:pPr>
      <w:widowControl/>
      <w:spacing w:before="100" w:beforeAutospacing="1" w:after="100" w:afterAutospacing="1" w:line="240" w:lineRule="auto"/>
    </w:pPr>
    <w:rPr>
      <w:lang w:eastAsia="ja-JP"/>
    </w:rPr>
  </w:style>
  <w:style w:type="character" w:customStyle="1" w:styleId="yshortcuts">
    <w:name w:val="yshortcuts"/>
    <w:basedOn w:val="DefaultParagraphFont"/>
    <w:uiPriority w:val="99"/>
    <w:rsid w:val="007D6FDE"/>
  </w:style>
  <w:style w:type="paragraph" w:styleId="ListParagraph">
    <w:name w:val="List Paragraph"/>
    <w:basedOn w:val="Normal"/>
    <w:uiPriority w:val="34"/>
    <w:qFormat/>
    <w:rsid w:val="00F6537B"/>
    <w:pPr>
      <w:widowControl/>
      <w:spacing w:line="240" w:lineRule="auto"/>
      <w:ind w:left="720"/>
      <w:contextualSpacing/>
    </w:pPr>
    <w:rPr>
      <w:rFonts w:asciiTheme="minorHAnsi" w:eastAsiaTheme="minorEastAsia" w:hAnsiTheme="minorHAnsi" w:cstheme="minorBidi"/>
      <w:lang w:eastAsia="ja-JP"/>
    </w:rPr>
  </w:style>
  <w:style w:type="paragraph" w:styleId="NormalWeb">
    <w:name w:val="Normal (Web)"/>
    <w:basedOn w:val="Normal"/>
    <w:uiPriority w:val="99"/>
    <w:rsid w:val="00DC262D"/>
    <w:pPr>
      <w:widowControl/>
      <w:spacing w:beforeLines="1" w:afterLines="1" w:line="240" w:lineRule="auto"/>
    </w:pPr>
    <w:rPr>
      <w:rFonts w:ascii="Times" w:hAnsi="Times"/>
    </w:rPr>
  </w:style>
  <w:style w:type="character" w:customStyle="1" w:styleId="apple-converted-space">
    <w:name w:val="apple-converted-space"/>
    <w:basedOn w:val="DefaultParagraphFont"/>
    <w:rsid w:val="00832927"/>
  </w:style>
</w:styles>
</file>

<file path=word/webSettings.xml><?xml version="1.0" encoding="utf-8"?>
<w:webSettings xmlns:r="http://schemas.openxmlformats.org/officeDocument/2006/relationships" xmlns:w="http://schemas.openxmlformats.org/wordprocessingml/2006/main">
  <w:divs>
    <w:div w:id="327294674">
      <w:bodyDiv w:val="1"/>
      <w:marLeft w:val="0"/>
      <w:marRight w:val="0"/>
      <w:marTop w:val="0"/>
      <w:marBottom w:val="0"/>
      <w:divBdr>
        <w:top w:val="none" w:sz="0" w:space="0" w:color="auto"/>
        <w:left w:val="none" w:sz="0" w:space="0" w:color="auto"/>
        <w:bottom w:val="none" w:sz="0" w:space="0" w:color="auto"/>
        <w:right w:val="none" w:sz="0" w:space="0" w:color="auto"/>
      </w:divBdr>
    </w:div>
    <w:div w:id="1024987668">
      <w:bodyDiv w:val="1"/>
      <w:marLeft w:val="0"/>
      <w:marRight w:val="0"/>
      <w:marTop w:val="0"/>
      <w:marBottom w:val="0"/>
      <w:divBdr>
        <w:top w:val="none" w:sz="0" w:space="0" w:color="auto"/>
        <w:left w:val="none" w:sz="0" w:space="0" w:color="auto"/>
        <w:bottom w:val="none" w:sz="0" w:space="0" w:color="auto"/>
        <w:right w:val="none" w:sz="0" w:space="0" w:color="auto"/>
      </w:divBdr>
    </w:div>
    <w:div w:id="1338776171">
      <w:bodyDiv w:val="1"/>
      <w:marLeft w:val="0"/>
      <w:marRight w:val="0"/>
      <w:marTop w:val="0"/>
      <w:marBottom w:val="0"/>
      <w:divBdr>
        <w:top w:val="none" w:sz="0" w:space="0" w:color="auto"/>
        <w:left w:val="none" w:sz="0" w:space="0" w:color="auto"/>
        <w:bottom w:val="none" w:sz="0" w:space="0" w:color="auto"/>
        <w:right w:val="none" w:sz="0" w:space="0" w:color="auto"/>
      </w:divBdr>
    </w:div>
    <w:div w:id="1597404530">
      <w:bodyDiv w:val="1"/>
      <w:marLeft w:val="0"/>
      <w:marRight w:val="0"/>
      <w:marTop w:val="0"/>
      <w:marBottom w:val="0"/>
      <w:divBdr>
        <w:top w:val="none" w:sz="0" w:space="0" w:color="auto"/>
        <w:left w:val="none" w:sz="0" w:space="0" w:color="auto"/>
        <w:bottom w:val="none" w:sz="0" w:space="0" w:color="auto"/>
        <w:right w:val="none" w:sz="0" w:space="0" w:color="auto"/>
      </w:divBdr>
    </w:div>
    <w:div w:id="18200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\DOCUME~1\rmbark01\LOCALS~1\Temp\XPgrpwise\IT Strategic Report Template 2.dotx</Template>
  <TotalTime>162</TotalTime>
  <Pages>25</Pages>
  <Words>5829</Words>
  <Characters>33229</Characters>
  <Application>Microsoft Macintosh Word</Application>
  <DocSecurity>0</DocSecurity>
  <Lines>276</Lines>
  <Paragraphs>66</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Jake  Ellis</cp:lastModifiedBy>
  <cp:revision>86</cp:revision>
  <cp:lastPrinted>2012-12-03T22:25:00Z</cp:lastPrinted>
  <dcterms:created xsi:type="dcterms:W3CDTF">2012-12-03T04:07:00Z</dcterms:created>
  <dcterms:modified xsi:type="dcterms:W3CDTF">2012-12-03T22:30:00Z</dcterms:modified>
</cp:coreProperties>
</file>