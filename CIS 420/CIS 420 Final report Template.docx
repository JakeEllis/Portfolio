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D0C" w:rsidRPr="005074DE" w:rsidRDefault="00C54DA4">
      <w:pPr>
        <w:pStyle w:val="Title"/>
        <w:jc w:val="right"/>
        <w:rPr>
          <w:rFonts w:ascii="Times New Roman" w:hAnsi="Times New Roman"/>
        </w:rPr>
      </w:pPr>
      <w:r>
        <w:rPr>
          <w:rFonts w:ascii="Times New Roman" w:hAnsi="Times New Roman"/>
        </w:rPr>
        <w:t>Team A</w:t>
      </w:r>
    </w:p>
    <w:p w:rsidR="00875D0C" w:rsidRPr="005074DE" w:rsidRDefault="00D95E9A">
      <w:pPr>
        <w:pStyle w:val="Title"/>
        <w:jc w:val="right"/>
        <w:rPr>
          <w:rFonts w:ascii="Times New Roman" w:hAnsi="Times New Roman"/>
        </w:rPr>
      </w:pPr>
      <w:r w:rsidRPr="005074DE">
        <w:rPr>
          <w:rFonts w:ascii="Times New Roman" w:hAnsi="Times New Roman"/>
        </w:rPr>
        <w:t xml:space="preserve"> </w:t>
      </w:r>
    </w:p>
    <w:p w:rsidR="00875D0C" w:rsidRPr="005074DE" w:rsidRDefault="00C54DA4">
      <w:pPr>
        <w:pStyle w:val="Title"/>
        <w:jc w:val="right"/>
        <w:rPr>
          <w:rFonts w:ascii="Times New Roman" w:hAnsi="Times New Roman"/>
          <w:sz w:val="28"/>
        </w:rPr>
      </w:pPr>
      <w:r>
        <w:rPr>
          <w:rFonts w:ascii="Times New Roman" w:hAnsi="Times New Roman"/>
          <w:sz w:val="28"/>
        </w:rPr>
        <w:t>Date &lt;March 21, 2012</w:t>
      </w:r>
      <w:r w:rsidR="00D956BF" w:rsidRPr="005074DE">
        <w:rPr>
          <w:rFonts w:ascii="Times New Roman" w:hAnsi="Times New Roman"/>
          <w:sz w:val="28"/>
        </w:rPr>
        <w:t>&gt;</w:t>
      </w:r>
    </w:p>
    <w:p w:rsidR="00875D0C" w:rsidRPr="005074DE" w:rsidRDefault="00875D0C">
      <w:pPr>
        <w:pStyle w:val="Title"/>
        <w:rPr>
          <w:rFonts w:ascii="Times New Roman" w:hAnsi="Times New Roman"/>
          <w:sz w:val="28"/>
        </w:rPr>
      </w:pPr>
    </w:p>
    <w:p w:rsidR="00875D0C" w:rsidRPr="005074DE" w:rsidRDefault="00875D0C"/>
    <w:p w:rsidR="00875D0C" w:rsidRPr="005074DE" w:rsidRDefault="00D956BF" w:rsidP="00484569">
      <w:pPr>
        <w:pStyle w:val="InfoBlue"/>
      </w:pPr>
      <w:r w:rsidRPr="005074DE">
        <w:t>[Note: Text enclosed in square brackets and displayed in blue italics is included to provide guidance to the author and should be deleted before publishing the document.]</w:t>
      </w:r>
    </w:p>
    <w:p w:rsidR="00875D0C" w:rsidRPr="005074DE" w:rsidRDefault="00875D0C">
      <w:pPr>
        <w:pStyle w:val="BodyText"/>
      </w:pPr>
    </w:p>
    <w:p w:rsidR="006032F9" w:rsidRPr="005074DE" w:rsidRDefault="006032F9">
      <w:pPr>
        <w:pStyle w:val="BodyText"/>
      </w:pPr>
    </w:p>
    <w:p w:rsidR="006032F9" w:rsidRPr="005074DE" w:rsidRDefault="006032F9">
      <w:pPr>
        <w:pStyle w:val="BodyText"/>
      </w:pPr>
    </w:p>
    <w:p w:rsidR="0060596D" w:rsidRPr="005074DE" w:rsidRDefault="0060596D">
      <w:pPr>
        <w:pStyle w:val="BodyText"/>
      </w:pPr>
    </w:p>
    <w:p w:rsidR="002F532B" w:rsidRPr="005074DE" w:rsidRDefault="002F532B">
      <w:pPr>
        <w:pStyle w:val="BodyText"/>
      </w:pPr>
    </w:p>
    <w:p w:rsidR="002F532B" w:rsidRPr="005074DE" w:rsidRDefault="002F532B">
      <w:pPr>
        <w:pStyle w:val="BodyText"/>
      </w:pPr>
    </w:p>
    <w:p w:rsidR="002F532B" w:rsidRPr="005074DE" w:rsidRDefault="002F532B">
      <w:pPr>
        <w:pStyle w:val="BodyText"/>
      </w:pPr>
    </w:p>
    <w:p w:rsidR="002F532B" w:rsidRPr="005074DE" w:rsidRDefault="002F532B">
      <w:pPr>
        <w:pStyle w:val="BodyText"/>
      </w:pPr>
    </w:p>
    <w:p w:rsidR="002F532B" w:rsidRPr="005074DE" w:rsidRDefault="002F532B">
      <w:pPr>
        <w:pStyle w:val="BodyText"/>
      </w:pPr>
    </w:p>
    <w:p w:rsidR="002F532B" w:rsidRPr="005074DE" w:rsidRDefault="002F532B">
      <w:pPr>
        <w:pStyle w:val="BodyText"/>
      </w:pPr>
    </w:p>
    <w:p w:rsidR="006032F9" w:rsidRPr="005074DE" w:rsidRDefault="006032F9">
      <w:pPr>
        <w:pStyle w:val="BodyText"/>
      </w:pPr>
    </w:p>
    <w:p w:rsidR="006032F9" w:rsidRPr="005074DE" w:rsidRDefault="006032F9">
      <w:pPr>
        <w:pStyle w:val="BodyText"/>
      </w:pPr>
    </w:p>
    <w:p w:rsidR="00B16FC1" w:rsidRPr="005074DE" w:rsidRDefault="00B16FC1" w:rsidP="009F6A65">
      <w:pPr>
        <w:jc w:val="center"/>
        <w:rPr>
          <w:sz w:val="28"/>
        </w:rPr>
      </w:pPr>
    </w:p>
    <w:p w:rsidR="00F03CCC" w:rsidRPr="005074DE" w:rsidRDefault="00F03CCC" w:rsidP="009F6A65">
      <w:pPr>
        <w:jc w:val="center"/>
        <w:rPr>
          <w:sz w:val="28"/>
        </w:rPr>
      </w:pPr>
      <w:r w:rsidRPr="005074DE">
        <w:rPr>
          <w:sz w:val="28"/>
        </w:rPr>
        <w:t>Project Participants:</w:t>
      </w:r>
    </w:p>
    <w:p w:rsidR="000B0F2D" w:rsidRPr="005074DE" w:rsidRDefault="000B0F2D" w:rsidP="009505B5">
      <w:pPr>
        <w:jc w:val="center"/>
        <w:rPr>
          <w:color w:val="0000FF"/>
          <w:sz w:val="28"/>
        </w:rPr>
      </w:pPr>
    </w:p>
    <w:p w:rsidR="001338B7" w:rsidRPr="005074DE" w:rsidRDefault="001338B7"/>
    <w:p w:rsidR="002F532B" w:rsidRPr="005074DE" w:rsidRDefault="002F532B"/>
    <w:p w:rsidR="00B16FC1" w:rsidRPr="005074DE" w:rsidRDefault="00B16FC1">
      <w:pPr>
        <w:sectPr w:rsidR="00B16FC1" w:rsidRPr="005074DE">
          <w:headerReference w:type="default" r:id="rId8"/>
          <w:footerReference w:type="even" r:id="rId9"/>
          <w:pgSz w:w="12240" w:h="15840" w:code="1"/>
          <w:pgMar w:top="1440" w:right="1440" w:bottom="1440" w:left="1440" w:gutter="0"/>
          <w:vAlign w:val="center"/>
        </w:sectPr>
      </w:pPr>
    </w:p>
    <w:p w:rsidR="00D95E9A" w:rsidRDefault="00D95E9A">
      <w:pPr>
        <w:pStyle w:val="Heading1"/>
        <w:numPr>
          <w:ilvl w:val="0"/>
          <w:numId w:val="0"/>
        </w:numPr>
        <w:rPr>
          <w:rFonts w:ascii="Times New Roman" w:hAnsi="Times New Roman"/>
        </w:rPr>
      </w:pPr>
      <w:bookmarkStart w:id="0" w:name="_Toc447095880"/>
      <w:r>
        <w:rPr>
          <w:rFonts w:ascii="Times New Roman" w:hAnsi="Times New Roman"/>
        </w:rPr>
        <w:t>Table of Contents</w:t>
      </w:r>
    </w:p>
    <w:p w:rsidR="00D95E9A" w:rsidRDefault="00D95E9A" w:rsidP="00D95E9A">
      <w:pPr>
        <w:pBdr>
          <w:bottom w:val="single" w:sz="12" w:space="1" w:color="auto"/>
        </w:pBdr>
      </w:pPr>
    </w:p>
    <w:p w:rsidR="00D95E9A" w:rsidRDefault="00D95E9A" w:rsidP="00D95E9A"/>
    <w:p w:rsidR="00D95E9A" w:rsidRDefault="00D95E9A" w:rsidP="00D95E9A">
      <w:pPr>
        <w:rPr>
          <w:b/>
          <w:sz w:val="28"/>
        </w:rPr>
      </w:pPr>
      <w:r w:rsidRPr="00D95E9A">
        <w:rPr>
          <w:b/>
          <w:sz w:val="28"/>
        </w:rPr>
        <w:t>Executive Summary</w:t>
      </w:r>
    </w:p>
    <w:p w:rsidR="00D95E9A" w:rsidRDefault="00D95E9A" w:rsidP="00D95E9A">
      <w:pPr>
        <w:rPr>
          <w:b/>
          <w:sz w:val="28"/>
        </w:rPr>
      </w:pPr>
    </w:p>
    <w:p w:rsidR="00D95E9A" w:rsidRDefault="00D95E9A" w:rsidP="00D95E9A">
      <w:pPr>
        <w:rPr>
          <w:i/>
          <w:color w:val="3366FF"/>
          <w:sz w:val="24"/>
        </w:rPr>
      </w:pPr>
      <w:r>
        <w:rPr>
          <w:i/>
          <w:color w:val="3366FF"/>
          <w:sz w:val="24"/>
        </w:rPr>
        <w:t xml:space="preserve">- </w:t>
      </w:r>
      <w:r w:rsidRPr="00D95E9A">
        <w:rPr>
          <w:i/>
          <w:color w:val="3366FF"/>
          <w:sz w:val="24"/>
        </w:rPr>
        <w:t xml:space="preserve">Introduction </w:t>
      </w:r>
    </w:p>
    <w:p w:rsidR="00D95E9A" w:rsidRPr="00D95E9A" w:rsidRDefault="00D95E9A" w:rsidP="00D95E9A">
      <w:pPr>
        <w:rPr>
          <w:i/>
          <w:color w:val="3366FF"/>
          <w:sz w:val="24"/>
        </w:rPr>
      </w:pPr>
    </w:p>
    <w:p w:rsidR="00D95E9A" w:rsidRPr="00D95E9A" w:rsidRDefault="00D95E9A" w:rsidP="00D95E9A">
      <w:pPr>
        <w:rPr>
          <w:i/>
          <w:color w:val="3366FF"/>
          <w:sz w:val="24"/>
        </w:rPr>
      </w:pPr>
      <w:r>
        <w:rPr>
          <w:i/>
          <w:color w:val="3366FF"/>
          <w:sz w:val="24"/>
        </w:rPr>
        <w:t xml:space="preserve">- </w:t>
      </w:r>
      <w:r w:rsidRPr="00D95E9A">
        <w:rPr>
          <w:i/>
          <w:color w:val="3366FF"/>
          <w:sz w:val="24"/>
        </w:rPr>
        <w:t>Summary of the report</w:t>
      </w:r>
    </w:p>
    <w:p w:rsidR="00D95E9A" w:rsidRDefault="00D95E9A" w:rsidP="00D95E9A">
      <w:pPr>
        <w:rPr>
          <w:b/>
          <w:sz w:val="28"/>
        </w:rPr>
      </w:pPr>
    </w:p>
    <w:p w:rsidR="00D95E9A" w:rsidRPr="00D95E9A" w:rsidRDefault="00D95E9A" w:rsidP="00D95E9A">
      <w:pPr>
        <w:rPr>
          <w:b/>
          <w:sz w:val="28"/>
        </w:rPr>
      </w:pPr>
    </w:p>
    <w:p w:rsidR="00D95E9A" w:rsidRDefault="00D95E9A" w:rsidP="00D95E9A">
      <w:pPr>
        <w:pBdr>
          <w:bottom w:val="single" w:sz="12" w:space="1" w:color="auto"/>
        </w:pBdr>
      </w:pPr>
    </w:p>
    <w:p w:rsidR="00875D0C" w:rsidRPr="00D95E9A" w:rsidRDefault="00875D0C" w:rsidP="00D95E9A"/>
    <w:p w:rsidR="00D4099E" w:rsidRPr="005074DE" w:rsidRDefault="00D4099E" w:rsidP="00D4099E">
      <w:pPr>
        <w:pStyle w:val="Heading1"/>
        <w:rPr>
          <w:rFonts w:ascii="Times New Roman" w:hAnsi="Times New Roman"/>
          <w:color w:val="000000"/>
          <w:szCs w:val="24"/>
        </w:rPr>
      </w:pPr>
      <w:bookmarkStart w:id="1" w:name="_Toc307327574"/>
      <w:r w:rsidRPr="005074DE">
        <w:rPr>
          <w:rFonts w:ascii="Times New Roman" w:hAnsi="Times New Roman"/>
          <w:color w:val="000000"/>
          <w:szCs w:val="24"/>
        </w:rPr>
        <w:t>Requirements Specification</w:t>
      </w:r>
      <w:bookmarkEnd w:id="1"/>
    </w:p>
    <w:p w:rsidR="0069550B" w:rsidRPr="005074DE" w:rsidRDefault="00F46BFB" w:rsidP="0069550B">
      <w:pPr>
        <w:pStyle w:val="Heading2"/>
        <w:rPr>
          <w:color w:val="000000"/>
        </w:rPr>
      </w:pPr>
      <w:bookmarkStart w:id="2" w:name="_Toc307327575"/>
      <w:r w:rsidRPr="005074DE">
        <w:rPr>
          <w:color w:val="000000"/>
        </w:rPr>
        <w:t xml:space="preserve">Requirements </w:t>
      </w:r>
      <w:r w:rsidR="0069550B" w:rsidRPr="005074DE">
        <w:rPr>
          <w:color w:val="000000"/>
        </w:rPr>
        <w:t>Summary</w:t>
      </w:r>
      <w:bookmarkEnd w:id="2"/>
    </w:p>
    <w:p w:rsidR="00D4099E" w:rsidRPr="005074DE" w:rsidRDefault="00A72CDD" w:rsidP="00432D91">
      <w:pPr>
        <w:pStyle w:val="infoblue0"/>
        <w:ind w:left="0"/>
        <w:rPr>
          <w:iCs w:val="0"/>
        </w:rPr>
      </w:pPr>
      <w:r>
        <w:rPr>
          <w:iCs w:val="0"/>
        </w:rPr>
        <w:t xml:space="preserve">- </w:t>
      </w:r>
      <w:r w:rsidR="00D4099E" w:rsidRPr="005074DE">
        <w:rPr>
          <w:iCs w:val="0"/>
        </w:rPr>
        <w:t>This section of the</w:t>
      </w:r>
      <w:r w:rsidR="00D4099E" w:rsidRPr="005074DE">
        <w:rPr>
          <w:rStyle w:val="apple-converted-space"/>
          <w:iCs w:val="0"/>
        </w:rPr>
        <w:t> </w:t>
      </w:r>
      <w:r w:rsidR="00D4099E" w:rsidRPr="005074DE">
        <w:rPr>
          <w:bCs/>
          <w:iCs w:val="0"/>
        </w:rPr>
        <w:t>Software Requirements Specification</w:t>
      </w:r>
      <w:r w:rsidR="00D4099E" w:rsidRPr="005074DE">
        <w:rPr>
          <w:rStyle w:val="apple-converted-space"/>
          <w:iCs w:val="0"/>
        </w:rPr>
        <w:t> </w:t>
      </w:r>
      <w:r w:rsidR="00D4099E" w:rsidRPr="005074DE">
        <w:rPr>
          <w:iCs w:val="0"/>
        </w:rPr>
        <w:t xml:space="preserve">should contain all the software requirements to </w:t>
      </w:r>
      <w:r w:rsidR="00D4099E" w:rsidRPr="005074DE">
        <w:rPr>
          <w:iCs w:val="0"/>
          <w:u w:val="single"/>
        </w:rPr>
        <w:t>a level of detail sufficient</w:t>
      </w:r>
      <w:r w:rsidR="00D4099E" w:rsidRPr="005074DE">
        <w:rPr>
          <w:iCs w:val="0"/>
        </w:rPr>
        <w:t xml:space="preserve"> to enable designers to design a system to satisfy those requirements and testers to test that the system satisfies those requirements. </w:t>
      </w:r>
    </w:p>
    <w:p w:rsidR="002703BE" w:rsidRDefault="00A72CDD" w:rsidP="00432D91">
      <w:pPr>
        <w:pStyle w:val="infoblue0"/>
        <w:ind w:left="0"/>
      </w:pPr>
      <w:r>
        <w:rPr>
          <w:iCs w:val="0"/>
          <w:highlight w:val="yellow"/>
        </w:rPr>
        <w:t xml:space="preserve">- </w:t>
      </w:r>
      <w:r w:rsidR="006D5A13" w:rsidRPr="005074DE">
        <w:rPr>
          <w:iCs w:val="0"/>
          <w:highlight w:val="yellow"/>
        </w:rPr>
        <w:t xml:space="preserve">Include </w:t>
      </w:r>
      <w:r w:rsidR="004C496D" w:rsidRPr="005074DE">
        <w:rPr>
          <w:iCs w:val="0"/>
          <w:highlight w:val="yellow"/>
        </w:rPr>
        <w:t xml:space="preserve">the entire </w:t>
      </w:r>
      <w:r w:rsidR="006D5A13" w:rsidRPr="005074DE">
        <w:rPr>
          <w:iCs w:val="0"/>
          <w:highlight w:val="yellow"/>
          <w:u w:val="single"/>
        </w:rPr>
        <w:t>team</w:t>
      </w:r>
      <w:r w:rsidR="006D5A13" w:rsidRPr="005074DE">
        <w:rPr>
          <w:iCs w:val="0"/>
          <w:highlight w:val="yellow"/>
        </w:rPr>
        <w:t>’s requirement</w:t>
      </w:r>
      <w:r w:rsidR="00144B77" w:rsidRPr="005074DE">
        <w:rPr>
          <w:iCs w:val="0"/>
          <w:highlight w:val="yellow"/>
        </w:rPr>
        <w:t>s</w:t>
      </w:r>
      <w:r>
        <w:rPr>
          <w:iCs w:val="0"/>
          <w:highlight w:val="yellow"/>
        </w:rPr>
        <w:t xml:space="preserve"> here</w:t>
      </w:r>
      <w:r>
        <w:rPr>
          <w:iCs w:val="0"/>
        </w:rPr>
        <w:t>.</w:t>
      </w:r>
    </w:p>
    <w:p w:rsidR="00C54DA4" w:rsidRPr="002703BE" w:rsidRDefault="00C54DA4" w:rsidP="00432D91">
      <w:pPr>
        <w:pStyle w:val="infoblue0"/>
        <w:ind w:left="0"/>
      </w:pPr>
    </w:p>
    <w:p w:rsidR="002703BE" w:rsidRDefault="00C54DA4" w:rsidP="002703BE">
      <w:pPr>
        <w:pStyle w:val="Heading2"/>
      </w:pPr>
      <w:r w:rsidRPr="00C54DA4">
        <w:t>Project Scope</w:t>
      </w:r>
    </w:p>
    <w:p w:rsidR="002703BE" w:rsidRDefault="002703BE" w:rsidP="00432D91">
      <w:pPr>
        <w:pStyle w:val="infoblue0"/>
        <w:ind w:left="0"/>
        <w:rPr>
          <w:b/>
          <w:i w:val="0"/>
          <w:iCs w:val="0"/>
        </w:rPr>
      </w:pPr>
    </w:p>
    <w:p w:rsidR="002703BE" w:rsidRDefault="002703BE" w:rsidP="002703BE">
      <w:pPr>
        <w:pStyle w:val="Heading2"/>
      </w:pPr>
      <w:r>
        <w:t>Team plan and individual responsibilities</w:t>
      </w:r>
    </w:p>
    <w:p w:rsidR="002703BE" w:rsidRDefault="002703BE" w:rsidP="002703BE">
      <w:pPr>
        <w:pStyle w:val="infoblue0"/>
        <w:ind w:left="0"/>
        <w:rPr>
          <w:b/>
          <w:i w:val="0"/>
          <w:iCs w:val="0"/>
        </w:rPr>
      </w:pPr>
    </w:p>
    <w:p w:rsidR="002703BE" w:rsidRDefault="002703BE" w:rsidP="002703BE">
      <w:pPr>
        <w:pStyle w:val="infoblue0"/>
        <w:numPr>
          <w:ilvl w:val="0"/>
          <w:numId w:val="49"/>
        </w:numPr>
        <w:rPr>
          <w:iCs w:val="0"/>
        </w:rPr>
      </w:pPr>
      <w:r w:rsidRPr="002703BE">
        <w:rPr>
          <w:iCs w:val="0"/>
        </w:rPr>
        <w:t>State both planned and the extent to which you adhered or deviated from the plan.</w:t>
      </w:r>
    </w:p>
    <w:p w:rsidR="006D5A13" w:rsidRPr="002703BE" w:rsidRDefault="002703BE" w:rsidP="002703BE">
      <w:pPr>
        <w:pStyle w:val="infoblue0"/>
        <w:numPr>
          <w:ilvl w:val="0"/>
          <w:numId w:val="49"/>
        </w:numPr>
        <w:rPr>
          <w:iCs w:val="0"/>
        </w:rPr>
      </w:pPr>
      <w:r>
        <w:rPr>
          <w:iCs w:val="0"/>
        </w:rPr>
        <w:t>Meeting dates, attendees, and primary purpose of meeting (as planned and as executed)</w:t>
      </w:r>
    </w:p>
    <w:p w:rsidR="00B67317" w:rsidRPr="005074DE" w:rsidRDefault="00B67317" w:rsidP="00A65033">
      <w:pPr>
        <w:pStyle w:val="infoblue0"/>
        <w:ind w:left="0"/>
        <w:rPr>
          <w:iCs w:val="0"/>
          <w:highlight w:val="yellow"/>
        </w:rPr>
      </w:pPr>
    </w:p>
    <w:p w:rsidR="00C54DA4" w:rsidRDefault="00D95E9A" w:rsidP="00127966">
      <w:pPr>
        <w:pStyle w:val="Heading1"/>
        <w:rPr>
          <w:rFonts w:ascii="Times New Roman" w:hAnsi="Times New Roman"/>
        </w:rPr>
      </w:pPr>
      <w:bookmarkStart w:id="3" w:name="_Toc307327579"/>
      <w:r>
        <w:rPr>
          <w:rFonts w:ascii="Times New Roman" w:hAnsi="Times New Roman"/>
        </w:rPr>
        <w:br w:type="page"/>
      </w:r>
      <w:r w:rsidR="002F681A" w:rsidRPr="005074DE">
        <w:rPr>
          <w:rFonts w:ascii="Times New Roman" w:hAnsi="Times New Roman"/>
        </w:rPr>
        <w:t>Database</w:t>
      </w:r>
      <w:bookmarkEnd w:id="3"/>
    </w:p>
    <w:p w:rsidR="00C54DA4" w:rsidRDefault="00C54DA4" w:rsidP="00C54DA4"/>
    <w:p w:rsidR="00C54DA4" w:rsidRPr="002703BE" w:rsidRDefault="002703BE" w:rsidP="00C54DA4">
      <w:pPr>
        <w:rPr>
          <w:b/>
        </w:rPr>
      </w:pPr>
      <w:r w:rsidRPr="002703BE">
        <w:rPr>
          <w:b/>
        </w:rPr>
        <w:t>2.1</w:t>
      </w:r>
      <w:r w:rsidRPr="002703BE">
        <w:rPr>
          <w:b/>
        </w:rPr>
        <w:tab/>
      </w:r>
      <w:r w:rsidR="00C54DA4" w:rsidRPr="002703BE">
        <w:rPr>
          <w:b/>
        </w:rPr>
        <w:t>ERD</w:t>
      </w:r>
    </w:p>
    <w:p w:rsidR="00C54DA4" w:rsidRPr="002703BE" w:rsidRDefault="00C54DA4" w:rsidP="00C54DA4">
      <w:pPr>
        <w:rPr>
          <w:b/>
        </w:rPr>
      </w:pPr>
    </w:p>
    <w:p w:rsidR="00D95E9A" w:rsidRDefault="002703BE" w:rsidP="00C54DA4">
      <w:pPr>
        <w:rPr>
          <w:b/>
        </w:rPr>
      </w:pPr>
      <w:r w:rsidRPr="002703BE">
        <w:rPr>
          <w:b/>
        </w:rPr>
        <w:t xml:space="preserve">2.2 </w:t>
      </w:r>
      <w:r w:rsidRPr="002703BE">
        <w:rPr>
          <w:b/>
        </w:rPr>
        <w:tab/>
      </w:r>
      <w:r w:rsidR="00C54DA4" w:rsidRPr="002703BE">
        <w:rPr>
          <w:b/>
        </w:rPr>
        <w:t>List of tables</w:t>
      </w:r>
      <w:r w:rsidR="009505B5" w:rsidRPr="002703BE">
        <w:rPr>
          <w:b/>
        </w:rPr>
        <w:t xml:space="preserve"> and attributes</w:t>
      </w:r>
    </w:p>
    <w:p w:rsidR="00D95E9A" w:rsidRPr="00D95E9A" w:rsidRDefault="00D95E9A" w:rsidP="00C54DA4">
      <w:pPr>
        <w:rPr>
          <w:b/>
        </w:rPr>
      </w:pPr>
    </w:p>
    <w:p w:rsidR="00DB0A21" w:rsidRPr="00C54DA4" w:rsidRDefault="00DB0A21" w:rsidP="00C54DA4"/>
    <w:p w:rsidR="00BB5D42" w:rsidRPr="005074DE" w:rsidRDefault="00792413" w:rsidP="00BB5D42">
      <w:pPr>
        <w:pStyle w:val="Heading1"/>
        <w:rPr>
          <w:rFonts w:ascii="Times New Roman" w:hAnsi="Times New Roman"/>
        </w:rPr>
      </w:pPr>
      <w:bookmarkStart w:id="4" w:name="_Toc307327580"/>
      <w:r w:rsidRPr="005074DE">
        <w:rPr>
          <w:rFonts w:ascii="Times New Roman" w:hAnsi="Times New Roman"/>
        </w:rPr>
        <w:t>User Interface</w:t>
      </w:r>
      <w:bookmarkEnd w:id="4"/>
    </w:p>
    <w:p w:rsidR="00EC0791" w:rsidRPr="005074DE" w:rsidRDefault="00A72CDD" w:rsidP="00BB5D42">
      <w:pPr>
        <w:rPr>
          <w:i/>
          <w:color w:val="0000FF"/>
        </w:rPr>
      </w:pPr>
      <w:r>
        <w:rPr>
          <w:i/>
          <w:color w:val="0000FF"/>
        </w:rPr>
        <w:t xml:space="preserve">- </w:t>
      </w:r>
      <w:r w:rsidR="00BB5D42" w:rsidRPr="005074DE">
        <w:rPr>
          <w:i/>
          <w:color w:val="0000FF"/>
        </w:rPr>
        <w:t xml:space="preserve">Describe the activities related to </w:t>
      </w:r>
      <w:r w:rsidR="00DD2AD4" w:rsidRPr="005074DE">
        <w:rPr>
          <w:i/>
          <w:color w:val="0000FF"/>
        </w:rPr>
        <w:t>screen</w:t>
      </w:r>
      <w:r w:rsidR="003B4601" w:rsidRPr="005074DE">
        <w:rPr>
          <w:i/>
          <w:color w:val="0000FF"/>
        </w:rPr>
        <w:t>s/forms</w:t>
      </w:r>
      <w:r w:rsidR="00BB5D42" w:rsidRPr="005074DE">
        <w:rPr>
          <w:i/>
          <w:color w:val="0000FF"/>
        </w:rPr>
        <w:t xml:space="preserve">. </w:t>
      </w:r>
      <w:r w:rsidR="00DB1367" w:rsidRPr="005074DE">
        <w:rPr>
          <w:i/>
          <w:color w:val="0000FF"/>
        </w:rPr>
        <w:t xml:space="preserve">Provide </w:t>
      </w:r>
      <w:r w:rsidR="0022638E" w:rsidRPr="005074DE">
        <w:rPr>
          <w:i/>
          <w:color w:val="0000FF"/>
        </w:rPr>
        <w:t xml:space="preserve">a </w:t>
      </w:r>
      <w:r w:rsidR="00DB1367" w:rsidRPr="005074DE">
        <w:rPr>
          <w:i/>
          <w:color w:val="0000FF"/>
        </w:rPr>
        <w:t xml:space="preserve">brief </w:t>
      </w:r>
      <w:r w:rsidR="0022638E" w:rsidRPr="005074DE">
        <w:rPr>
          <w:i/>
          <w:color w:val="0000FF"/>
        </w:rPr>
        <w:t>explanation</w:t>
      </w:r>
      <w:r w:rsidR="00DB1367" w:rsidRPr="005074DE">
        <w:rPr>
          <w:i/>
          <w:color w:val="0000FF"/>
        </w:rPr>
        <w:t xml:space="preserve"> on </w:t>
      </w:r>
      <w:r w:rsidR="002813D9" w:rsidRPr="005074DE">
        <w:rPr>
          <w:i/>
          <w:color w:val="0000FF"/>
        </w:rPr>
        <w:t xml:space="preserve">the </w:t>
      </w:r>
      <w:r w:rsidR="00DB1367" w:rsidRPr="005074DE">
        <w:rPr>
          <w:i/>
          <w:color w:val="0000FF"/>
        </w:rPr>
        <w:t>screen</w:t>
      </w:r>
      <w:r w:rsidR="00A97F03" w:rsidRPr="005074DE">
        <w:rPr>
          <w:i/>
          <w:color w:val="0000FF"/>
        </w:rPr>
        <w:t>s</w:t>
      </w:r>
      <w:r w:rsidR="002813D9" w:rsidRPr="005074DE">
        <w:rPr>
          <w:i/>
          <w:color w:val="0000FF"/>
        </w:rPr>
        <w:t>/form</w:t>
      </w:r>
      <w:r w:rsidR="00A97F03" w:rsidRPr="005074DE">
        <w:rPr>
          <w:i/>
          <w:color w:val="0000FF"/>
        </w:rPr>
        <w:t>s</w:t>
      </w:r>
      <w:r w:rsidR="002813D9" w:rsidRPr="005074DE">
        <w:rPr>
          <w:i/>
          <w:color w:val="0000FF"/>
        </w:rPr>
        <w:t xml:space="preserve"> that </w:t>
      </w:r>
      <w:r w:rsidR="00BB5D42" w:rsidRPr="005074DE">
        <w:rPr>
          <w:i/>
          <w:color w:val="0000FF"/>
        </w:rPr>
        <w:t xml:space="preserve">were created, changed, and/or deleted. Make it cumulative – include the </w:t>
      </w:r>
      <w:r w:rsidR="0057291D" w:rsidRPr="005074DE">
        <w:rPr>
          <w:i/>
          <w:color w:val="0000FF"/>
        </w:rPr>
        <w:t xml:space="preserve">screens/forms </w:t>
      </w:r>
      <w:r w:rsidR="00BB5D42" w:rsidRPr="005074DE">
        <w:rPr>
          <w:i/>
          <w:color w:val="0000FF"/>
        </w:rPr>
        <w:t>you created earlier and highlight the addition/modification/deletion.</w:t>
      </w:r>
    </w:p>
    <w:p w:rsidR="00EC0791" w:rsidRPr="005074DE" w:rsidRDefault="00EC0791" w:rsidP="00BB5D42">
      <w:pPr>
        <w:rPr>
          <w:i/>
          <w:color w:val="0000FF"/>
        </w:rPr>
      </w:pPr>
    </w:p>
    <w:p w:rsidR="00EC0791" w:rsidRPr="005074DE" w:rsidRDefault="00A72CDD" w:rsidP="00BB5D42">
      <w:pPr>
        <w:rPr>
          <w:i/>
          <w:color w:val="0000FF"/>
        </w:rPr>
      </w:pPr>
      <w:r>
        <w:rPr>
          <w:i/>
          <w:color w:val="0000FF"/>
          <w:highlight w:val="yellow"/>
        </w:rPr>
        <w:t xml:space="preserve">- </w:t>
      </w:r>
      <w:r w:rsidR="00EC0791" w:rsidRPr="005074DE">
        <w:rPr>
          <w:i/>
          <w:color w:val="0000FF"/>
          <w:highlight w:val="yellow"/>
        </w:rPr>
        <w:t>At the iteration, create an integrated screen flow diagram</w:t>
      </w:r>
      <w:r w:rsidR="00F517AC" w:rsidRPr="005074DE">
        <w:rPr>
          <w:i/>
          <w:color w:val="0000FF"/>
          <w:highlight w:val="yellow"/>
        </w:rPr>
        <w:t xml:space="preserve"> </w:t>
      </w:r>
      <w:r w:rsidR="00F517AC" w:rsidRPr="005074DE">
        <w:rPr>
          <w:i/>
          <w:color w:val="0000FF"/>
          <w:highlight w:val="yellow"/>
          <w:u w:val="single"/>
        </w:rPr>
        <w:t>at the group level</w:t>
      </w:r>
      <w:r w:rsidR="00EC0791" w:rsidRPr="005074DE">
        <w:rPr>
          <w:i/>
          <w:color w:val="0000FF"/>
          <w:highlight w:val="yellow"/>
        </w:rPr>
        <w:t>. This should include all the screen</w:t>
      </w:r>
      <w:r w:rsidR="008B1587" w:rsidRPr="005074DE">
        <w:rPr>
          <w:i/>
          <w:color w:val="0000FF"/>
          <w:highlight w:val="yellow"/>
        </w:rPr>
        <w:t>s</w:t>
      </w:r>
      <w:r w:rsidR="00EC0791" w:rsidRPr="005074DE">
        <w:rPr>
          <w:i/>
          <w:color w:val="0000FF"/>
          <w:highlight w:val="yellow"/>
        </w:rPr>
        <w:t xml:space="preserve"> for the syst</w:t>
      </w:r>
      <w:r w:rsidR="008B1587" w:rsidRPr="005074DE">
        <w:rPr>
          <w:i/>
          <w:color w:val="0000FF"/>
          <w:highlight w:val="yellow"/>
        </w:rPr>
        <w:t xml:space="preserve">em. </w:t>
      </w:r>
    </w:p>
    <w:p w:rsidR="00BB5D42" w:rsidRPr="005074DE" w:rsidRDefault="00BB5D42" w:rsidP="00BB5D42">
      <w:pPr>
        <w:rPr>
          <w:i/>
          <w:color w:val="0000FF"/>
        </w:rPr>
      </w:pPr>
    </w:p>
    <w:p w:rsidR="00BB5D42" w:rsidRPr="005074DE" w:rsidRDefault="00BB5D42" w:rsidP="00BB5D42"/>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0"/>
        <w:gridCol w:w="7826"/>
      </w:tblGrid>
      <w:tr w:rsidR="00605E4C" w:rsidRPr="005074DE">
        <w:trPr>
          <w:trHeight w:val="360"/>
        </w:trPr>
        <w:tc>
          <w:tcPr>
            <w:tcW w:w="1750" w:type="dxa"/>
            <w:shd w:val="clear" w:color="auto" w:fill="auto"/>
          </w:tcPr>
          <w:p w:rsidR="00BB5D42" w:rsidRPr="005074DE" w:rsidRDefault="00A05761" w:rsidP="00A05761">
            <w:pPr>
              <w:rPr>
                <w:b/>
                <w:bCs/>
                <w:sz w:val="20"/>
              </w:rPr>
            </w:pPr>
            <w:r w:rsidRPr="005074DE">
              <w:rPr>
                <w:b/>
                <w:bCs/>
                <w:sz w:val="20"/>
              </w:rPr>
              <w:t>Screen n</w:t>
            </w:r>
            <w:r w:rsidR="00BB5D42" w:rsidRPr="005074DE">
              <w:rPr>
                <w:b/>
                <w:bCs/>
                <w:sz w:val="20"/>
              </w:rPr>
              <w:t>ame</w:t>
            </w:r>
          </w:p>
        </w:tc>
        <w:tc>
          <w:tcPr>
            <w:tcW w:w="7826" w:type="dxa"/>
            <w:shd w:val="clear" w:color="auto" w:fill="auto"/>
          </w:tcPr>
          <w:p w:rsidR="00BB5D42" w:rsidRPr="005074DE" w:rsidRDefault="00BB5D42" w:rsidP="00662082">
            <w:pPr>
              <w:rPr>
                <w:b/>
                <w:bCs/>
                <w:sz w:val="20"/>
              </w:rPr>
            </w:pPr>
            <w:r w:rsidRPr="005074DE">
              <w:rPr>
                <w:b/>
                <w:bCs/>
                <w:sz w:val="20"/>
              </w:rPr>
              <w:t>Description</w:t>
            </w:r>
          </w:p>
        </w:tc>
      </w:tr>
      <w:tr w:rsidR="00605E4C" w:rsidRPr="005074DE">
        <w:trPr>
          <w:trHeight w:val="360"/>
        </w:trPr>
        <w:tc>
          <w:tcPr>
            <w:tcW w:w="1750" w:type="dxa"/>
            <w:shd w:val="clear" w:color="auto" w:fill="auto"/>
          </w:tcPr>
          <w:p w:rsidR="00BB5D42" w:rsidRPr="005074DE" w:rsidRDefault="005367A5" w:rsidP="005367A5">
            <w:pPr>
              <w:rPr>
                <w:bCs/>
                <w:sz w:val="20"/>
              </w:rPr>
            </w:pPr>
            <w:r w:rsidRPr="005074DE">
              <w:rPr>
                <w:bCs/>
                <w:sz w:val="20"/>
              </w:rPr>
              <w:t>Screen1</w:t>
            </w:r>
          </w:p>
        </w:tc>
        <w:tc>
          <w:tcPr>
            <w:tcW w:w="7826" w:type="dxa"/>
            <w:shd w:val="clear" w:color="auto" w:fill="auto"/>
          </w:tcPr>
          <w:p w:rsidR="00BB5D42" w:rsidRPr="005074DE" w:rsidRDefault="00BB5D42" w:rsidP="00662082">
            <w:pPr>
              <w:rPr>
                <w:bCs/>
                <w:sz w:val="20"/>
              </w:rPr>
            </w:pPr>
          </w:p>
        </w:tc>
      </w:tr>
      <w:tr w:rsidR="00605E4C" w:rsidRPr="005074DE">
        <w:trPr>
          <w:trHeight w:val="360"/>
        </w:trPr>
        <w:tc>
          <w:tcPr>
            <w:tcW w:w="1750" w:type="dxa"/>
            <w:shd w:val="clear" w:color="auto" w:fill="auto"/>
          </w:tcPr>
          <w:p w:rsidR="00BB5D42" w:rsidRPr="005074DE" w:rsidRDefault="00B8515F" w:rsidP="00662082">
            <w:pPr>
              <w:rPr>
                <w:bCs/>
                <w:sz w:val="20"/>
              </w:rPr>
            </w:pPr>
            <w:r w:rsidRPr="005074DE">
              <w:rPr>
                <w:bCs/>
                <w:sz w:val="20"/>
              </w:rPr>
              <w:t>Screen1</w:t>
            </w:r>
          </w:p>
        </w:tc>
        <w:tc>
          <w:tcPr>
            <w:tcW w:w="7826" w:type="dxa"/>
            <w:shd w:val="clear" w:color="auto" w:fill="auto"/>
          </w:tcPr>
          <w:p w:rsidR="00BB5D42" w:rsidRPr="005074DE" w:rsidRDefault="00BB5D42" w:rsidP="00662082">
            <w:pPr>
              <w:rPr>
                <w:bCs/>
                <w:sz w:val="20"/>
              </w:rPr>
            </w:pPr>
          </w:p>
        </w:tc>
      </w:tr>
      <w:tr w:rsidR="00605E4C" w:rsidRPr="005074DE">
        <w:trPr>
          <w:trHeight w:val="360"/>
        </w:trPr>
        <w:tc>
          <w:tcPr>
            <w:tcW w:w="1750" w:type="dxa"/>
            <w:shd w:val="clear" w:color="auto" w:fill="auto"/>
          </w:tcPr>
          <w:p w:rsidR="00BB5D42" w:rsidRPr="005074DE" w:rsidRDefault="001A7FA4" w:rsidP="00662082">
            <w:pPr>
              <w:rPr>
                <w:bCs/>
                <w:sz w:val="20"/>
              </w:rPr>
            </w:pPr>
            <w:r w:rsidRPr="005074DE">
              <w:rPr>
                <w:bCs/>
                <w:sz w:val="20"/>
              </w:rPr>
              <w:t>E</w:t>
            </w:r>
            <w:r w:rsidR="00BB5D42" w:rsidRPr="005074DE">
              <w:rPr>
                <w:bCs/>
                <w:sz w:val="20"/>
              </w:rPr>
              <w:t>tc</w:t>
            </w:r>
          </w:p>
        </w:tc>
        <w:tc>
          <w:tcPr>
            <w:tcW w:w="7826" w:type="dxa"/>
            <w:shd w:val="clear" w:color="auto" w:fill="auto"/>
          </w:tcPr>
          <w:p w:rsidR="00BB5D42" w:rsidRPr="005074DE" w:rsidRDefault="00BB5D42" w:rsidP="00662082">
            <w:pPr>
              <w:rPr>
                <w:bCs/>
                <w:sz w:val="20"/>
              </w:rPr>
            </w:pPr>
          </w:p>
        </w:tc>
      </w:tr>
    </w:tbl>
    <w:p w:rsidR="003A5092" w:rsidRPr="005074DE" w:rsidRDefault="003A5092" w:rsidP="00BB5D42">
      <w:pPr>
        <w:rPr>
          <w:rFonts w:eastAsia="맑은 고딕"/>
          <w:b/>
          <w:bCs/>
          <w:sz w:val="28"/>
          <w:szCs w:val="28"/>
        </w:rPr>
      </w:pPr>
    </w:p>
    <w:p w:rsidR="003B6F8B" w:rsidRPr="005074DE" w:rsidRDefault="003B6F8B" w:rsidP="00BB5D42">
      <w:pPr>
        <w:rPr>
          <w:rFonts w:eastAsia="맑은 고딕"/>
          <w:b/>
          <w:bCs/>
          <w:sz w:val="28"/>
          <w:szCs w:val="28"/>
        </w:rPr>
      </w:pPr>
    </w:p>
    <w:p w:rsidR="003B6F8B" w:rsidRPr="005074DE" w:rsidRDefault="009505B5" w:rsidP="003B6F8B">
      <w:pPr>
        <w:rPr>
          <w:rFonts w:eastAsia="맑은 고딕"/>
        </w:rPr>
      </w:pPr>
      <w:r>
        <w:rPr>
          <w:rFonts w:eastAsia="맑은 고딕"/>
        </w:rPr>
        <w:t>Screenshots should be included as an appendix.</w:t>
      </w:r>
    </w:p>
    <w:p w:rsidR="00B64910" w:rsidRPr="005074DE" w:rsidRDefault="00B64910" w:rsidP="003B6F8B">
      <w:pPr>
        <w:rPr>
          <w:rFonts w:eastAsia="맑은 고딕"/>
        </w:rPr>
      </w:pPr>
    </w:p>
    <w:p w:rsidR="004556CF" w:rsidRPr="005074DE" w:rsidRDefault="004556CF" w:rsidP="003B6F8B">
      <w:pPr>
        <w:rPr>
          <w:rFonts w:eastAsia="맑은 고딕"/>
        </w:rPr>
      </w:pPr>
    </w:p>
    <w:p w:rsidR="00C8683C" w:rsidRPr="005074DE" w:rsidRDefault="00C8683C" w:rsidP="00594D15">
      <w:pPr>
        <w:pStyle w:val="Heading1"/>
        <w:rPr>
          <w:rFonts w:ascii="Times New Roman" w:hAnsi="Times New Roman"/>
        </w:rPr>
      </w:pPr>
      <w:bookmarkStart w:id="5" w:name="_Toc307327584"/>
      <w:r w:rsidRPr="005074DE">
        <w:rPr>
          <w:rFonts w:ascii="Times New Roman" w:hAnsi="Times New Roman"/>
        </w:rPr>
        <w:t>Coding</w:t>
      </w:r>
      <w:bookmarkEnd w:id="5"/>
    </w:p>
    <w:p w:rsidR="00C8683C" w:rsidRPr="005074DE" w:rsidRDefault="009F0F16" w:rsidP="00DB0A21">
      <w:pPr>
        <w:rPr>
          <w:i/>
          <w:color w:val="0000FF"/>
        </w:rPr>
      </w:pPr>
      <w:r>
        <w:rPr>
          <w:i/>
          <w:color w:val="0000FF"/>
        </w:rPr>
        <w:t xml:space="preserve">- </w:t>
      </w:r>
      <w:r w:rsidR="00C377BF" w:rsidRPr="005074DE">
        <w:rPr>
          <w:i/>
          <w:color w:val="0000FF"/>
        </w:rPr>
        <w:t xml:space="preserve">Describe the activities </w:t>
      </w:r>
      <w:r w:rsidR="00EF135C" w:rsidRPr="005074DE">
        <w:rPr>
          <w:i/>
          <w:color w:val="0000FF"/>
        </w:rPr>
        <w:t xml:space="preserve">related to </w:t>
      </w:r>
      <w:r w:rsidR="00D01349" w:rsidRPr="005074DE">
        <w:rPr>
          <w:i/>
          <w:color w:val="0000FF"/>
        </w:rPr>
        <w:t>coding</w:t>
      </w:r>
      <w:r w:rsidR="00856D95" w:rsidRPr="005074DE">
        <w:rPr>
          <w:i/>
          <w:color w:val="0000FF"/>
        </w:rPr>
        <w:t>. E</w:t>
      </w:r>
      <w:r w:rsidR="008D0658" w:rsidRPr="005074DE">
        <w:rPr>
          <w:i/>
          <w:color w:val="0000FF"/>
        </w:rPr>
        <w:t xml:space="preserve">xplain </w:t>
      </w:r>
      <w:r w:rsidR="005F527F" w:rsidRPr="005074DE">
        <w:rPr>
          <w:i/>
          <w:color w:val="0000FF"/>
        </w:rPr>
        <w:t xml:space="preserve">the </w:t>
      </w:r>
      <w:r w:rsidR="00594D15" w:rsidRPr="005074DE">
        <w:rPr>
          <w:i/>
          <w:color w:val="0000FF"/>
        </w:rPr>
        <w:t xml:space="preserve">source code files, </w:t>
      </w:r>
      <w:r w:rsidR="005F527F" w:rsidRPr="005074DE">
        <w:rPr>
          <w:i/>
          <w:color w:val="0000FF"/>
        </w:rPr>
        <w:t xml:space="preserve">and </w:t>
      </w:r>
      <w:r w:rsidR="00594D15" w:rsidRPr="005074DE">
        <w:rPr>
          <w:i/>
          <w:color w:val="0000FF"/>
        </w:rPr>
        <w:t>classes/objects that were created, changed, and/or deleted</w:t>
      </w:r>
      <w:r w:rsidR="00D23CC0" w:rsidRPr="005074DE">
        <w:rPr>
          <w:i/>
          <w:color w:val="0000FF"/>
        </w:rPr>
        <w:t xml:space="preserve">. </w:t>
      </w:r>
      <w:r w:rsidR="00CF30E4" w:rsidRPr="005074DE">
        <w:rPr>
          <w:i/>
          <w:color w:val="0000FF"/>
        </w:rPr>
        <w:t>Make it cumulative – include the codes you created earlier and highlight the addition/modification/deletion.</w:t>
      </w:r>
    </w:p>
    <w:p w:rsidR="00C17374" w:rsidRPr="005074DE" w:rsidRDefault="00C17374" w:rsidP="00DB0A21"/>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0"/>
        <w:gridCol w:w="7826"/>
      </w:tblGrid>
      <w:tr w:rsidR="00605E4C" w:rsidRPr="005074DE">
        <w:trPr>
          <w:trHeight w:val="360"/>
        </w:trPr>
        <w:tc>
          <w:tcPr>
            <w:tcW w:w="1750" w:type="dxa"/>
            <w:shd w:val="clear" w:color="auto" w:fill="auto"/>
          </w:tcPr>
          <w:p w:rsidR="00A47466" w:rsidRPr="005074DE" w:rsidRDefault="00BE7C83" w:rsidP="00BE7C83">
            <w:pPr>
              <w:rPr>
                <w:b/>
                <w:bCs/>
                <w:sz w:val="20"/>
              </w:rPr>
            </w:pPr>
            <w:r w:rsidRPr="005074DE">
              <w:rPr>
                <w:b/>
                <w:bCs/>
                <w:sz w:val="20"/>
              </w:rPr>
              <w:t>Program</w:t>
            </w:r>
            <w:r w:rsidR="0025518C" w:rsidRPr="005074DE">
              <w:rPr>
                <w:b/>
                <w:bCs/>
                <w:sz w:val="20"/>
              </w:rPr>
              <w:t xml:space="preserve"> name</w:t>
            </w:r>
          </w:p>
        </w:tc>
        <w:tc>
          <w:tcPr>
            <w:tcW w:w="7826" w:type="dxa"/>
            <w:shd w:val="clear" w:color="auto" w:fill="auto"/>
          </w:tcPr>
          <w:p w:rsidR="00A47466" w:rsidRPr="005074DE" w:rsidRDefault="00A47466" w:rsidP="00662082">
            <w:pPr>
              <w:rPr>
                <w:b/>
                <w:bCs/>
                <w:sz w:val="20"/>
              </w:rPr>
            </w:pPr>
            <w:r w:rsidRPr="005074DE">
              <w:rPr>
                <w:b/>
                <w:bCs/>
                <w:sz w:val="20"/>
              </w:rPr>
              <w:t>Description</w:t>
            </w:r>
          </w:p>
        </w:tc>
      </w:tr>
      <w:tr w:rsidR="00605E4C" w:rsidRPr="005074DE">
        <w:trPr>
          <w:trHeight w:val="360"/>
        </w:trPr>
        <w:tc>
          <w:tcPr>
            <w:tcW w:w="1750" w:type="dxa"/>
            <w:shd w:val="clear" w:color="auto" w:fill="auto"/>
          </w:tcPr>
          <w:p w:rsidR="00A47466" w:rsidRPr="005074DE" w:rsidRDefault="003236F1" w:rsidP="003236F1">
            <w:pPr>
              <w:rPr>
                <w:bCs/>
                <w:sz w:val="20"/>
              </w:rPr>
            </w:pPr>
            <w:r w:rsidRPr="005074DE">
              <w:rPr>
                <w:bCs/>
                <w:sz w:val="20"/>
              </w:rPr>
              <w:t>Program1</w:t>
            </w:r>
          </w:p>
        </w:tc>
        <w:tc>
          <w:tcPr>
            <w:tcW w:w="7826" w:type="dxa"/>
            <w:shd w:val="clear" w:color="auto" w:fill="auto"/>
          </w:tcPr>
          <w:p w:rsidR="00A47466" w:rsidRPr="005074DE" w:rsidRDefault="00A47466" w:rsidP="00662082">
            <w:pPr>
              <w:rPr>
                <w:bCs/>
                <w:sz w:val="20"/>
              </w:rPr>
            </w:pPr>
          </w:p>
        </w:tc>
      </w:tr>
      <w:tr w:rsidR="00605E4C" w:rsidRPr="005074DE">
        <w:trPr>
          <w:trHeight w:val="360"/>
        </w:trPr>
        <w:tc>
          <w:tcPr>
            <w:tcW w:w="1750" w:type="dxa"/>
            <w:shd w:val="clear" w:color="auto" w:fill="auto"/>
          </w:tcPr>
          <w:p w:rsidR="004C458A" w:rsidRPr="005074DE" w:rsidRDefault="004C458A" w:rsidP="00662082">
            <w:pPr>
              <w:rPr>
                <w:bCs/>
                <w:sz w:val="20"/>
              </w:rPr>
            </w:pPr>
            <w:r w:rsidRPr="005074DE">
              <w:rPr>
                <w:bCs/>
                <w:sz w:val="20"/>
              </w:rPr>
              <w:t>Program2</w:t>
            </w:r>
          </w:p>
        </w:tc>
        <w:tc>
          <w:tcPr>
            <w:tcW w:w="7826" w:type="dxa"/>
            <w:shd w:val="clear" w:color="auto" w:fill="auto"/>
          </w:tcPr>
          <w:p w:rsidR="004C458A" w:rsidRPr="005074DE" w:rsidRDefault="004C458A" w:rsidP="00662082">
            <w:pPr>
              <w:rPr>
                <w:bCs/>
                <w:sz w:val="20"/>
              </w:rPr>
            </w:pPr>
          </w:p>
        </w:tc>
      </w:tr>
      <w:tr w:rsidR="00605E4C" w:rsidRPr="005074DE">
        <w:trPr>
          <w:trHeight w:val="360"/>
        </w:trPr>
        <w:tc>
          <w:tcPr>
            <w:tcW w:w="1750" w:type="dxa"/>
            <w:shd w:val="clear" w:color="auto" w:fill="auto"/>
          </w:tcPr>
          <w:p w:rsidR="00A47466" w:rsidRPr="005074DE" w:rsidRDefault="0055138A" w:rsidP="00662082">
            <w:pPr>
              <w:rPr>
                <w:bCs/>
                <w:sz w:val="20"/>
              </w:rPr>
            </w:pPr>
            <w:r w:rsidRPr="005074DE">
              <w:rPr>
                <w:bCs/>
                <w:sz w:val="20"/>
              </w:rPr>
              <w:t>etc</w:t>
            </w:r>
          </w:p>
        </w:tc>
        <w:tc>
          <w:tcPr>
            <w:tcW w:w="7826" w:type="dxa"/>
            <w:shd w:val="clear" w:color="auto" w:fill="auto"/>
          </w:tcPr>
          <w:p w:rsidR="00A47466" w:rsidRPr="005074DE" w:rsidRDefault="00A47466" w:rsidP="00662082">
            <w:pPr>
              <w:rPr>
                <w:bCs/>
                <w:sz w:val="20"/>
              </w:rPr>
            </w:pPr>
          </w:p>
        </w:tc>
      </w:tr>
    </w:tbl>
    <w:p w:rsidR="009505B5" w:rsidRDefault="002824A9" w:rsidP="00B64910">
      <w:r w:rsidRPr="005074DE">
        <w:t xml:space="preserve"> </w:t>
      </w:r>
    </w:p>
    <w:p w:rsidR="00D95E9A" w:rsidRDefault="00D95E9A" w:rsidP="002703BE">
      <w:pPr>
        <w:pStyle w:val="Title"/>
        <w:jc w:val="left"/>
        <w:rPr>
          <w:rFonts w:ascii="Times New Roman" w:hAnsi="Times New Roman"/>
        </w:rPr>
      </w:pPr>
    </w:p>
    <w:p w:rsidR="00D95E9A" w:rsidRDefault="00D95E9A" w:rsidP="00D95E9A"/>
    <w:p w:rsidR="00D95E9A" w:rsidRDefault="00D95E9A" w:rsidP="00D95E9A"/>
    <w:p w:rsidR="00D95E9A" w:rsidRDefault="00D95E9A" w:rsidP="00D95E9A"/>
    <w:p w:rsidR="00D95E9A" w:rsidRDefault="00D95E9A" w:rsidP="00D95E9A"/>
    <w:p w:rsidR="009505B5" w:rsidRPr="00D95E9A" w:rsidRDefault="009505B5" w:rsidP="00D95E9A"/>
    <w:p w:rsidR="009505B5" w:rsidRPr="005074DE" w:rsidRDefault="009505B5" w:rsidP="009505B5">
      <w:pPr>
        <w:pStyle w:val="Title"/>
        <w:rPr>
          <w:rFonts w:ascii="Times New Roman" w:hAnsi="Times New Roman"/>
        </w:rPr>
      </w:pPr>
      <w:r w:rsidRPr="005074DE">
        <w:rPr>
          <w:rFonts w:ascii="Times New Roman" w:hAnsi="Times New Roman"/>
        </w:rPr>
        <w:t>Revision History</w:t>
      </w:r>
    </w:p>
    <w:p w:rsidR="009505B5" w:rsidRPr="005074DE" w:rsidRDefault="009505B5" w:rsidP="009505B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35"/>
        <w:gridCol w:w="1593"/>
        <w:gridCol w:w="990"/>
        <w:gridCol w:w="3870"/>
        <w:gridCol w:w="2016"/>
      </w:tblGrid>
      <w:tr w:rsidR="009505B5" w:rsidRPr="005074DE">
        <w:tc>
          <w:tcPr>
            <w:tcW w:w="1035" w:type="dxa"/>
            <w:tcBorders>
              <w:right w:val="single" w:sz="4" w:space="0" w:color="auto"/>
            </w:tcBorders>
          </w:tcPr>
          <w:p w:rsidR="009505B5" w:rsidRPr="005074DE" w:rsidRDefault="009505B5" w:rsidP="00EF25D1">
            <w:pPr>
              <w:pStyle w:val="Tabletext"/>
              <w:jc w:val="center"/>
              <w:rPr>
                <w:b/>
                <w:sz w:val="20"/>
              </w:rPr>
            </w:pPr>
            <w:r w:rsidRPr="005074DE">
              <w:rPr>
                <w:b/>
                <w:sz w:val="20"/>
              </w:rPr>
              <w:t>Report #</w:t>
            </w:r>
          </w:p>
        </w:tc>
        <w:tc>
          <w:tcPr>
            <w:tcW w:w="1593" w:type="dxa"/>
            <w:tcBorders>
              <w:left w:val="single" w:sz="4" w:space="0" w:color="auto"/>
            </w:tcBorders>
          </w:tcPr>
          <w:p w:rsidR="009505B5" w:rsidRPr="005074DE" w:rsidRDefault="009505B5" w:rsidP="004677CB">
            <w:pPr>
              <w:pStyle w:val="Tabletext"/>
              <w:jc w:val="center"/>
              <w:rPr>
                <w:b/>
                <w:sz w:val="20"/>
              </w:rPr>
            </w:pPr>
            <w:r w:rsidRPr="005074DE">
              <w:rPr>
                <w:b/>
                <w:sz w:val="20"/>
              </w:rPr>
              <w:t>Date</w:t>
            </w:r>
          </w:p>
        </w:tc>
        <w:tc>
          <w:tcPr>
            <w:tcW w:w="990" w:type="dxa"/>
          </w:tcPr>
          <w:p w:rsidR="009505B5" w:rsidRPr="005074DE" w:rsidRDefault="009505B5">
            <w:pPr>
              <w:pStyle w:val="Tabletext"/>
              <w:jc w:val="center"/>
              <w:rPr>
                <w:b/>
                <w:sz w:val="20"/>
              </w:rPr>
            </w:pPr>
            <w:r w:rsidRPr="005074DE">
              <w:rPr>
                <w:b/>
                <w:sz w:val="20"/>
              </w:rPr>
              <w:t>Version</w:t>
            </w:r>
          </w:p>
        </w:tc>
        <w:tc>
          <w:tcPr>
            <w:tcW w:w="3870" w:type="dxa"/>
          </w:tcPr>
          <w:p w:rsidR="009505B5" w:rsidRPr="005074DE" w:rsidRDefault="009505B5">
            <w:pPr>
              <w:pStyle w:val="Tabletext"/>
              <w:jc w:val="center"/>
              <w:rPr>
                <w:b/>
                <w:sz w:val="20"/>
              </w:rPr>
            </w:pPr>
            <w:r w:rsidRPr="005074DE">
              <w:rPr>
                <w:b/>
                <w:sz w:val="20"/>
              </w:rPr>
              <w:t>Description</w:t>
            </w:r>
          </w:p>
        </w:tc>
        <w:tc>
          <w:tcPr>
            <w:tcW w:w="2016" w:type="dxa"/>
          </w:tcPr>
          <w:p w:rsidR="009505B5" w:rsidRPr="005074DE" w:rsidRDefault="009505B5">
            <w:pPr>
              <w:pStyle w:val="Tabletext"/>
              <w:jc w:val="center"/>
              <w:rPr>
                <w:b/>
                <w:sz w:val="20"/>
              </w:rPr>
            </w:pPr>
            <w:r w:rsidRPr="005074DE">
              <w:rPr>
                <w:b/>
                <w:sz w:val="20"/>
              </w:rPr>
              <w:t>Author</w:t>
            </w:r>
          </w:p>
        </w:tc>
      </w:tr>
      <w:tr w:rsidR="009505B5" w:rsidRPr="005074DE">
        <w:tc>
          <w:tcPr>
            <w:tcW w:w="1035" w:type="dxa"/>
            <w:tcBorders>
              <w:right w:val="single" w:sz="4" w:space="0" w:color="auto"/>
            </w:tcBorders>
          </w:tcPr>
          <w:p w:rsidR="009505B5" w:rsidRPr="005074DE" w:rsidRDefault="009505B5" w:rsidP="00EF25D1">
            <w:pPr>
              <w:pStyle w:val="Tabletext"/>
              <w:jc w:val="center"/>
              <w:rPr>
                <w:sz w:val="20"/>
              </w:rPr>
            </w:pPr>
            <w:r w:rsidRPr="005074DE">
              <w:rPr>
                <w:sz w:val="20"/>
              </w:rPr>
              <w:t>1</w:t>
            </w:r>
          </w:p>
        </w:tc>
        <w:tc>
          <w:tcPr>
            <w:tcW w:w="1593" w:type="dxa"/>
            <w:tcBorders>
              <w:left w:val="single" w:sz="4" w:space="0" w:color="auto"/>
            </w:tcBorders>
          </w:tcPr>
          <w:p w:rsidR="009505B5" w:rsidRPr="005074DE" w:rsidRDefault="009505B5">
            <w:pPr>
              <w:pStyle w:val="Tabletext"/>
              <w:rPr>
                <w:sz w:val="20"/>
              </w:rPr>
            </w:pPr>
            <w:r w:rsidRPr="005074DE">
              <w:rPr>
                <w:sz w:val="20"/>
              </w:rPr>
              <w:t>&lt;</w:t>
            </w:r>
            <w:proofErr w:type="gramStart"/>
            <w:r w:rsidRPr="005074DE">
              <w:rPr>
                <w:sz w:val="20"/>
              </w:rPr>
              <w:t>mm</w:t>
            </w:r>
            <w:proofErr w:type="gramEnd"/>
            <w:r w:rsidRPr="005074DE">
              <w:rPr>
                <w:sz w:val="20"/>
              </w:rPr>
              <w:t>/</w:t>
            </w:r>
            <w:proofErr w:type="spellStart"/>
            <w:r w:rsidRPr="005074DE">
              <w:rPr>
                <w:sz w:val="20"/>
              </w:rPr>
              <w:t>dd/yyyy</w:t>
            </w:r>
            <w:proofErr w:type="spellEnd"/>
            <w:r w:rsidRPr="005074DE">
              <w:rPr>
                <w:sz w:val="20"/>
              </w:rPr>
              <w:t>&gt;</w:t>
            </w:r>
          </w:p>
        </w:tc>
        <w:tc>
          <w:tcPr>
            <w:tcW w:w="990" w:type="dxa"/>
          </w:tcPr>
          <w:p w:rsidR="009505B5" w:rsidRPr="005074DE" w:rsidRDefault="009505B5">
            <w:pPr>
              <w:pStyle w:val="Tabletext"/>
              <w:rPr>
                <w:sz w:val="20"/>
              </w:rPr>
            </w:pPr>
            <w:r w:rsidRPr="005074DE">
              <w:rPr>
                <w:sz w:val="20"/>
              </w:rPr>
              <w:t>&lt;</w:t>
            </w:r>
            <w:proofErr w:type="spellStart"/>
            <w:proofErr w:type="gramStart"/>
            <w:r w:rsidRPr="005074DE">
              <w:rPr>
                <w:sz w:val="20"/>
              </w:rPr>
              <w:t>x</w:t>
            </w:r>
            <w:proofErr w:type="gramEnd"/>
            <w:r w:rsidRPr="005074DE">
              <w:rPr>
                <w:sz w:val="20"/>
              </w:rPr>
              <w:t>.x</w:t>
            </w:r>
            <w:proofErr w:type="spellEnd"/>
            <w:r w:rsidRPr="005074DE">
              <w:rPr>
                <w:sz w:val="20"/>
              </w:rPr>
              <w:t>&gt;</w:t>
            </w:r>
          </w:p>
        </w:tc>
        <w:tc>
          <w:tcPr>
            <w:tcW w:w="3870" w:type="dxa"/>
          </w:tcPr>
          <w:p w:rsidR="009505B5" w:rsidRPr="005074DE" w:rsidRDefault="009505B5">
            <w:pPr>
              <w:pStyle w:val="Tabletext"/>
              <w:rPr>
                <w:sz w:val="20"/>
              </w:rPr>
            </w:pPr>
            <w:r w:rsidRPr="005074DE">
              <w:rPr>
                <w:sz w:val="20"/>
              </w:rPr>
              <w:t>&lt;</w:t>
            </w:r>
            <w:proofErr w:type="gramStart"/>
            <w:r w:rsidRPr="005074DE">
              <w:rPr>
                <w:sz w:val="20"/>
              </w:rPr>
              <w:t>details</w:t>
            </w:r>
            <w:proofErr w:type="gramEnd"/>
            <w:r w:rsidRPr="005074DE">
              <w:rPr>
                <w:sz w:val="20"/>
              </w:rPr>
              <w:t>&gt;</w:t>
            </w:r>
          </w:p>
        </w:tc>
        <w:tc>
          <w:tcPr>
            <w:tcW w:w="2016" w:type="dxa"/>
          </w:tcPr>
          <w:p w:rsidR="009505B5" w:rsidRPr="005074DE" w:rsidRDefault="009505B5">
            <w:pPr>
              <w:pStyle w:val="Tabletext"/>
              <w:rPr>
                <w:sz w:val="20"/>
              </w:rPr>
            </w:pPr>
            <w:r w:rsidRPr="005074DE">
              <w:rPr>
                <w:sz w:val="20"/>
              </w:rPr>
              <w:t>&lt;</w:t>
            </w:r>
            <w:proofErr w:type="gramStart"/>
            <w:r w:rsidRPr="005074DE">
              <w:rPr>
                <w:sz w:val="20"/>
              </w:rPr>
              <w:t>name</w:t>
            </w:r>
            <w:proofErr w:type="gramEnd"/>
            <w:r w:rsidRPr="005074DE">
              <w:rPr>
                <w:sz w:val="20"/>
              </w:rPr>
              <w:t>&gt;</w:t>
            </w:r>
          </w:p>
        </w:tc>
      </w:tr>
      <w:tr w:rsidR="009505B5" w:rsidRPr="005074DE">
        <w:tc>
          <w:tcPr>
            <w:tcW w:w="1035" w:type="dxa"/>
            <w:tcBorders>
              <w:right w:val="single" w:sz="4" w:space="0" w:color="auto"/>
            </w:tcBorders>
          </w:tcPr>
          <w:p w:rsidR="009505B5" w:rsidRPr="005074DE" w:rsidRDefault="009505B5" w:rsidP="00EF25D1">
            <w:pPr>
              <w:pStyle w:val="Tabletext"/>
              <w:jc w:val="center"/>
              <w:rPr>
                <w:sz w:val="20"/>
              </w:rPr>
            </w:pPr>
            <w:r w:rsidRPr="005074DE">
              <w:rPr>
                <w:sz w:val="20"/>
              </w:rPr>
              <w:t>2</w:t>
            </w:r>
          </w:p>
        </w:tc>
        <w:tc>
          <w:tcPr>
            <w:tcW w:w="1593" w:type="dxa"/>
            <w:tcBorders>
              <w:left w:val="single" w:sz="4" w:space="0" w:color="auto"/>
            </w:tcBorders>
          </w:tcPr>
          <w:p w:rsidR="009505B5" w:rsidRPr="005074DE" w:rsidRDefault="009505B5" w:rsidP="00662082">
            <w:pPr>
              <w:pStyle w:val="Tabletext"/>
              <w:rPr>
                <w:sz w:val="20"/>
              </w:rPr>
            </w:pPr>
          </w:p>
        </w:tc>
        <w:tc>
          <w:tcPr>
            <w:tcW w:w="990" w:type="dxa"/>
          </w:tcPr>
          <w:p w:rsidR="009505B5" w:rsidRPr="005074DE" w:rsidRDefault="009505B5" w:rsidP="00662082">
            <w:pPr>
              <w:pStyle w:val="Tabletext"/>
              <w:rPr>
                <w:sz w:val="20"/>
              </w:rPr>
            </w:pPr>
          </w:p>
        </w:tc>
        <w:tc>
          <w:tcPr>
            <w:tcW w:w="3870" w:type="dxa"/>
          </w:tcPr>
          <w:p w:rsidR="009505B5" w:rsidRPr="005074DE" w:rsidRDefault="009505B5" w:rsidP="00662082">
            <w:pPr>
              <w:pStyle w:val="Tabletext"/>
              <w:rPr>
                <w:sz w:val="20"/>
              </w:rPr>
            </w:pPr>
          </w:p>
        </w:tc>
        <w:tc>
          <w:tcPr>
            <w:tcW w:w="2016" w:type="dxa"/>
          </w:tcPr>
          <w:p w:rsidR="009505B5" w:rsidRPr="005074DE" w:rsidRDefault="009505B5" w:rsidP="00662082">
            <w:pPr>
              <w:pStyle w:val="Tabletext"/>
              <w:rPr>
                <w:sz w:val="20"/>
              </w:rPr>
            </w:pPr>
          </w:p>
        </w:tc>
      </w:tr>
      <w:tr w:rsidR="009505B5" w:rsidRPr="005074DE">
        <w:tc>
          <w:tcPr>
            <w:tcW w:w="1035" w:type="dxa"/>
            <w:tcBorders>
              <w:right w:val="single" w:sz="4" w:space="0" w:color="auto"/>
            </w:tcBorders>
          </w:tcPr>
          <w:p w:rsidR="009505B5" w:rsidRPr="005074DE" w:rsidRDefault="009505B5" w:rsidP="00EF25D1">
            <w:pPr>
              <w:pStyle w:val="Tabletext"/>
              <w:jc w:val="center"/>
              <w:rPr>
                <w:sz w:val="20"/>
              </w:rPr>
            </w:pPr>
            <w:r w:rsidRPr="005074DE">
              <w:rPr>
                <w:sz w:val="20"/>
              </w:rPr>
              <w:t>3</w:t>
            </w:r>
          </w:p>
        </w:tc>
        <w:tc>
          <w:tcPr>
            <w:tcW w:w="1593" w:type="dxa"/>
            <w:tcBorders>
              <w:left w:val="single" w:sz="4" w:space="0" w:color="auto"/>
            </w:tcBorders>
          </w:tcPr>
          <w:p w:rsidR="009505B5" w:rsidRPr="005074DE" w:rsidRDefault="009505B5" w:rsidP="00662082">
            <w:pPr>
              <w:pStyle w:val="Tabletext"/>
              <w:rPr>
                <w:sz w:val="20"/>
              </w:rPr>
            </w:pPr>
          </w:p>
        </w:tc>
        <w:tc>
          <w:tcPr>
            <w:tcW w:w="990" w:type="dxa"/>
          </w:tcPr>
          <w:p w:rsidR="009505B5" w:rsidRPr="005074DE" w:rsidRDefault="009505B5" w:rsidP="00662082">
            <w:pPr>
              <w:pStyle w:val="Tabletext"/>
              <w:rPr>
                <w:sz w:val="20"/>
              </w:rPr>
            </w:pPr>
          </w:p>
        </w:tc>
        <w:tc>
          <w:tcPr>
            <w:tcW w:w="3870" w:type="dxa"/>
          </w:tcPr>
          <w:p w:rsidR="009505B5" w:rsidRPr="005074DE" w:rsidRDefault="009505B5" w:rsidP="00662082">
            <w:pPr>
              <w:pStyle w:val="Tabletext"/>
              <w:rPr>
                <w:sz w:val="20"/>
              </w:rPr>
            </w:pPr>
          </w:p>
        </w:tc>
        <w:tc>
          <w:tcPr>
            <w:tcW w:w="2016" w:type="dxa"/>
          </w:tcPr>
          <w:p w:rsidR="009505B5" w:rsidRPr="005074DE" w:rsidRDefault="009505B5" w:rsidP="00662082">
            <w:pPr>
              <w:pStyle w:val="Tabletext"/>
              <w:rPr>
                <w:sz w:val="20"/>
              </w:rPr>
            </w:pPr>
          </w:p>
        </w:tc>
      </w:tr>
      <w:tr w:rsidR="009505B5" w:rsidRPr="005074DE">
        <w:tc>
          <w:tcPr>
            <w:tcW w:w="1035" w:type="dxa"/>
            <w:tcBorders>
              <w:right w:val="single" w:sz="4" w:space="0" w:color="auto"/>
            </w:tcBorders>
          </w:tcPr>
          <w:p w:rsidR="009505B5" w:rsidRPr="005074DE" w:rsidRDefault="009505B5" w:rsidP="00EF25D1">
            <w:pPr>
              <w:pStyle w:val="Tabletext"/>
              <w:jc w:val="center"/>
              <w:rPr>
                <w:sz w:val="20"/>
              </w:rPr>
            </w:pPr>
            <w:r w:rsidRPr="005074DE">
              <w:rPr>
                <w:sz w:val="20"/>
              </w:rPr>
              <w:t>4</w:t>
            </w:r>
          </w:p>
        </w:tc>
        <w:tc>
          <w:tcPr>
            <w:tcW w:w="1593" w:type="dxa"/>
            <w:tcBorders>
              <w:left w:val="single" w:sz="4" w:space="0" w:color="auto"/>
            </w:tcBorders>
          </w:tcPr>
          <w:p w:rsidR="009505B5" w:rsidRPr="005074DE" w:rsidRDefault="009505B5" w:rsidP="00662082">
            <w:pPr>
              <w:pStyle w:val="Tabletext"/>
              <w:rPr>
                <w:sz w:val="20"/>
              </w:rPr>
            </w:pPr>
          </w:p>
        </w:tc>
        <w:tc>
          <w:tcPr>
            <w:tcW w:w="990" w:type="dxa"/>
          </w:tcPr>
          <w:p w:rsidR="009505B5" w:rsidRPr="005074DE" w:rsidRDefault="009505B5" w:rsidP="00662082">
            <w:pPr>
              <w:pStyle w:val="Tabletext"/>
              <w:rPr>
                <w:sz w:val="20"/>
              </w:rPr>
            </w:pPr>
          </w:p>
        </w:tc>
        <w:tc>
          <w:tcPr>
            <w:tcW w:w="3870" w:type="dxa"/>
          </w:tcPr>
          <w:p w:rsidR="009505B5" w:rsidRPr="005074DE" w:rsidRDefault="009505B5" w:rsidP="00662082">
            <w:pPr>
              <w:pStyle w:val="Tabletext"/>
              <w:rPr>
                <w:sz w:val="20"/>
              </w:rPr>
            </w:pPr>
          </w:p>
        </w:tc>
        <w:tc>
          <w:tcPr>
            <w:tcW w:w="2016" w:type="dxa"/>
          </w:tcPr>
          <w:p w:rsidR="009505B5" w:rsidRPr="005074DE" w:rsidRDefault="009505B5" w:rsidP="00662082">
            <w:pPr>
              <w:pStyle w:val="Tabletext"/>
              <w:rPr>
                <w:sz w:val="20"/>
              </w:rPr>
            </w:pPr>
          </w:p>
        </w:tc>
      </w:tr>
      <w:tr w:rsidR="009505B5" w:rsidRPr="005074DE">
        <w:tc>
          <w:tcPr>
            <w:tcW w:w="1035" w:type="dxa"/>
            <w:tcBorders>
              <w:right w:val="single" w:sz="4" w:space="0" w:color="auto"/>
            </w:tcBorders>
          </w:tcPr>
          <w:p w:rsidR="009505B5" w:rsidRPr="005074DE" w:rsidRDefault="009505B5" w:rsidP="00EF25D1">
            <w:pPr>
              <w:pStyle w:val="Tabletext"/>
              <w:jc w:val="center"/>
              <w:rPr>
                <w:sz w:val="20"/>
              </w:rPr>
            </w:pPr>
            <w:r w:rsidRPr="005074DE">
              <w:rPr>
                <w:sz w:val="20"/>
              </w:rPr>
              <w:t>5</w:t>
            </w:r>
          </w:p>
        </w:tc>
        <w:tc>
          <w:tcPr>
            <w:tcW w:w="1593" w:type="dxa"/>
            <w:tcBorders>
              <w:left w:val="single" w:sz="4" w:space="0" w:color="auto"/>
            </w:tcBorders>
          </w:tcPr>
          <w:p w:rsidR="009505B5" w:rsidRPr="005074DE" w:rsidRDefault="009505B5">
            <w:pPr>
              <w:pStyle w:val="Tabletext"/>
              <w:rPr>
                <w:sz w:val="20"/>
              </w:rPr>
            </w:pPr>
          </w:p>
        </w:tc>
        <w:tc>
          <w:tcPr>
            <w:tcW w:w="990" w:type="dxa"/>
          </w:tcPr>
          <w:p w:rsidR="009505B5" w:rsidRPr="005074DE" w:rsidRDefault="009505B5">
            <w:pPr>
              <w:pStyle w:val="Tabletext"/>
              <w:rPr>
                <w:sz w:val="20"/>
              </w:rPr>
            </w:pPr>
          </w:p>
        </w:tc>
        <w:tc>
          <w:tcPr>
            <w:tcW w:w="3870" w:type="dxa"/>
          </w:tcPr>
          <w:p w:rsidR="009505B5" w:rsidRPr="005074DE" w:rsidRDefault="009505B5">
            <w:pPr>
              <w:pStyle w:val="Tabletext"/>
              <w:rPr>
                <w:sz w:val="20"/>
              </w:rPr>
            </w:pPr>
          </w:p>
        </w:tc>
        <w:tc>
          <w:tcPr>
            <w:tcW w:w="2016" w:type="dxa"/>
          </w:tcPr>
          <w:p w:rsidR="009505B5" w:rsidRPr="005074DE" w:rsidRDefault="009505B5">
            <w:pPr>
              <w:pStyle w:val="Tabletext"/>
              <w:rPr>
                <w:sz w:val="20"/>
              </w:rPr>
            </w:pPr>
          </w:p>
        </w:tc>
      </w:tr>
      <w:tr w:rsidR="009505B5" w:rsidRPr="005074DE">
        <w:tc>
          <w:tcPr>
            <w:tcW w:w="1035" w:type="dxa"/>
            <w:tcBorders>
              <w:right w:val="single" w:sz="4" w:space="0" w:color="auto"/>
            </w:tcBorders>
          </w:tcPr>
          <w:p w:rsidR="009505B5" w:rsidRPr="005074DE" w:rsidRDefault="009505B5" w:rsidP="00EF25D1">
            <w:pPr>
              <w:pStyle w:val="Tabletext"/>
              <w:jc w:val="center"/>
              <w:rPr>
                <w:sz w:val="20"/>
              </w:rPr>
            </w:pPr>
            <w:r w:rsidRPr="005074DE">
              <w:rPr>
                <w:sz w:val="20"/>
              </w:rPr>
              <w:t>6</w:t>
            </w:r>
          </w:p>
        </w:tc>
        <w:tc>
          <w:tcPr>
            <w:tcW w:w="1593" w:type="dxa"/>
            <w:tcBorders>
              <w:left w:val="single" w:sz="4" w:space="0" w:color="auto"/>
            </w:tcBorders>
          </w:tcPr>
          <w:p w:rsidR="009505B5" w:rsidRPr="005074DE" w:rsidRDefault="009505B5">
            <w:pPr>
              <w:pStyle w:val="Tabletext"/>
              <w:rPr>
                <w:sz w:val="20"/>
              </w:rPr>
            </w:pPr>
          </w:p>
        </w:tc>
        <w:tc>
          <w:tcPr>
            <w:tcW w:w="990" w:type="dxa"/>
          </w:tcPr>
          <w:p w:rsidR="009505B5" w:rsidRPr="005074DE" w:rsidRDefault="009505B5">
            <w:pPr>
              <w:pStyle w:val="Tabletext"/>
              <w:rPr>
                <w:sz w:val="20"/>
              </w:rPr>
            </w:pPr>
          </w:p>
        </w:tc>
        <w:tc>
          <w:tcPr>
            <w:tcW w:w="3870" w:type="dxa"/>
          </w:tcPr>
          <w:p w:rsidR="009505B5" w:rsidRPr="005074DE" w:rsidRDefault="009505B5">
            <w:pPr>
              <w:pStyle w:val="Tabletext"/>
              <w:rPr>
                <w:sz w:val="20"/>
              </w:rPr>
            </w:pPr>
          </w:p>
        </w:tc>
        <w:tc>
          <w:tcPr>
            <w:tcW w:w="2016" w:type="dxa"/>
          </w:tcPr>
          <w:p w:rsidR="009505B5" w:rsidRPr="005074DE" w:rsidRDefault="009505B5">
            <w:pPr>
              <w:pStyle w:val="Tabletext"/>
              <w:rPr>
                <w:sz w:val="20"/>
              </w:rPr>
            </w:pPr>
          </w:p>
        </w:tc>
      </w:tr>
      <w:tr w:rsidR="009505B5" w:rsidRPr="005074DE">
        <w:tc>
          <w:tcPr>
            <w:tcW w:w="1035" w:type="dxa"/>
            <w:tcBorders>
              <w:right w:val="single" w:sz="4" w:space="0" w:color="auto"/>
            </w:tcBorders>
          </w:tcPr>
          <w:p w:rsidR="009505B5" w:rsidRPr="005074DE" w:rsidRDefault="009505B5" w:rsidP="00EF25D1">
            <w:pPr>
              <w:pStyle w:val="Tabletext"/>
              <w:jc w:val="center"/>
              <w:rPr>
                <w:sz w:val="20"/>
              </w:rPr>
            </w:pPr>
            <w:r w:rsidRPr="005074DE">
              <w:rPr>
                <w:sz w:val="20"/>
              </w:rPr>
              <w:t>7</w:t>
            </w:r>
          </w:p>
        </w:tc>
        <w:tc>
          <w:tcPr>
            <w:tcW w:w="1593" w:type="dxa"/>
            <w:tcBorders>
              <w:left w:val="single" w:sz="4" w:space="0" w:color="auto"/>
            </w:tcBorders>
          </w:tcPr>
          <w:p w:rsidR="009505B5" w:rsidRPr="005074DE" w:rsidRDefault="009505B5" w:rsidP="00662082">
            <w:pPr>
              <w:pStyle w:val="Tabletext"/>
              <w:rPr>
                <w:sz w:val="20"/>
              </w:rPr>
            </w:pPr>
          </w:p>
        </w:tc>
        <w:tc>
          <w:tcPr>
            <w:tcW w:w="990" w:type="dxa"/>
          </w:tcPr>
          <w:p w:rsidR="009505B5" w:rsidRPr="005074DE" w:rsidRDefault="009505B5" w:rsidP="00662082">
            <w:pPr>
              <w:pStyle w:val="Tabletext"/>
              <w:rPr>
                <w:sz w:val="20"/>
              </w:rPr>
            </w:pPr>
          </w:p>
        </w:tc>
        <w:tc>
          <w:tcPr>
            <w:tcW w:w="3870" w:type="dxa"/>
          </w:tcPr>
          <w:p w:rsidR="009505B5" w:rsidRPr="005074DE" w:rsidRDefault="009505B5" w:rsidP="00662082">
            <w:pPr>
              <w:pStyle w:val="Tabletext"/>
              <w:rPr>
                <w:sz w:val="20"/>
              </w:rPr>
            </w:pPr>
          </w:p>
        </w:tc>
        <w:tc>
          <w:tcPr>
            <w:tcW w:w="2016" w:type="dxa"/>
          </w:tcPr>
          <w:p w:rsidR="009505B5" w:rsidRPr="005074DE" w:rsidRDefault="009505B5" w:rsidP="00662082">
            <w:pPr>
              <w:pStyle w:val="Tabletext"/>
              <w:rPr>
                <w:sz w:val="20"/>
              </w:rPr>
            </w:pPr>
          </w:p>
        </w:tc>
      </w:tr>
    </w:tbl>
    <w:p w:rsidR="009505B5" w:rsidRPr="005074DE" w:rsidRDefault="009505B5" w:rsidP="009505B5"/>
    <w:p w:rsidR="001C18E6" w:rsidRPr="005074DE" w:rsidRDefault="001C18E6" w:rsidP="00B64910"/>
    <w:p w:rsidR="005D4681" w:rsidRPr="005074DE" w:rsidRDefault="005D4681" w:rsidP="00B64910">
      <w:r w:rsidRPr="005074DE">
        <w:t xml:space="preserve">- The link for our system is as follows: </w:t>
      </w:r>
    </w:p>
    <w:p w:rsidR="005D4681" w:rsidRPr="005074DE" w:rsidRDefault="005B5CE9" w:rsidP="00B64910">
      <w:r>
        <w:rPr>
          <w:i/>
          <w:color w:val="0000FF"/>
          <w:highlight w:val="yellow"/>
        </w:rPr>
        <w:t>(</w:t>
      </w:r>
      <w:r w:rsidR="007A7F6A" w:rsidRPr="005074DE">
        <w:rPr>
          <w:i/>
          <w:color w:val="0000FF"/>
          <w:highlight w:val="yellow"/>
        </w:rPr>
        <w:t>Pu</w:t>
      </w:r>
      <w:r>
        <w:rPr>
          <w:i/>
          <w:color w:val="0000FF"/>
          <w:highlight w:val="yellow"/>
        </w:rPr>
        <w:t>t the link for your system here.)</w:t>
      </w:r>
    </w:p>
    <w:p w:rsidR="002824A9" w:rsidRPr="005074DE" w:rsidRDefault="002824A9" w:rsidP="00DB0A21"/>
    <w:p w:rsidR="005E6128" w:rsidRPr="005074DE" w:rsidRDefault="005E6128" w:rsidP="005E6128">
      <w:pPr>
        <w:rPr>
          <w:rFonts w:eastAsia="맑은 고딕"/>
        </w:rPr>
      </w:pPr>
    </w:p>
    <w:p w:rsidR="00DB0A21" w:rsidRPr="005074DE" w:rsidRDefault="005A0A3D" w:rsidP="00DB0A21">
      <w:pPr>
        <w:pStyle w:val="Heading1"/>
        <w:rPr>
          <w:rFonts w:ascii="Times New Roman" w:hAnsi="Times New Roman"/>
        </w:rPr>
      </w:pPr>
      <w:bookmarkStart w:id="6" w:name="_Toc307327586"/>
      <w:r w:rsidRPr="005074DE">
        <w:rPr>
          <w:rFonts w:ascii="Times New Roman" w:hAnsi="Times New Roman"/>
        </w:rPr>
        <w:t>Testing</w:t>
      </w:r>
      <w:bookmarkEnd w:id="6"/>
    </w:p>
    <w:p w:rsidR="00DB0A21" w:rsidRPr="005074DE" w:rsidRDefault="00DB0A21" w:rsidP="00DB0A21"/>
    <w:p w:rsidR="00B2721E" w:rsidRPr="005074DE" w:rsidRDefault="006A4604" w:rsidP="00573B9F">
      <w:pPr>
        <w:pStyle w:val="Heading2"/>
      </w:pPr>
      <w:bookmarkStart w:id="7" w:name="_Toc307327587"/>
      <w:r w:rsidRPr="005074DE">
        <w:t>Web Testing</w:t>
      </w:r>
      <w:r w:rsidR="00FE2AF4" w:rsidRPr="005074DE">
        <w:t xml:space="preserve"> </w:t>
      </w:r>
      <w:r w:rsidR="005074DE" w:rsidRPr="005074DE">
        <w:t>Functionality</w:t>
      </w:r>
      <w:r w:rsidR="003326F5" w:rsidRPr="005074DE">
        <w:rPr>
          <w:rStyle w:val="FootnoteReference"/>
        </w:rPr>
        <w:footnoteReference w:id="1"/>
      </w:r>
      <w:bookmarkEnd w:id="7"/>
    </w:p>
    <w:p w:rsidR="00E31FAE" w:rsidRDefault="00A01454" w:rsidP="00B2721E">
      <w:r>
        <w:t>T</w:t>
      </w:r>
      <w:r w:rsidR="00B2721E" w:rsidRPr="005074DE">
        <w:t xml:space="preserve">he following </w:t>
      </w:r>
      <w:r>
        <w:t xml:space="preserve">elements </w:t>
      </w:r>
      <w:r w:rsidR="00B2721E" w:rsidRPr="005074DE">
        <w:t>should be tested</w:t>
      </w:r>
      <w:r w:rsidR="00B17A18">
        <w:t xml:space="preserve"> in your web testing. </w:t>
      </w:r>
    </w:p>
    <w:p w:rsidR="00B17A18" w:rsidRPr="005074DE" w:rsidRDefault="00B17A18" w:rsidP="00B2721E"/>
    <w:p w:rsidR="00B2721E" w:rsidRPr="005074DE" w:rsidRDefault="00B2721E" w:rsidP="00B2721E">
      <w:r w:rsidRPr="005074DE">
        <w:t>• Links</w:t>
      </w:r>
    </w:p>
    <w:p w:rsidR="00B2721E" w:rsidRPr="005074DE" w:rsidRDefault="008942DC" w:rsidP="00B2721E">
      <w:r>
        <w:t xml:space="preserve">- </w:t>
      </w:r>
      <w:r w:rsidR="00B2721E" w:rsidRPr="005074DE">
        <w:t>Internal Links</w:t>
      </w:r>
    </w:p>
    <w:p w:rsidR="00B2721E" w:rsidRPr="005074DE" w:rsidRDefault="008942DC" w:rsidP="00B2721E">
      <w:r>
        <w:t xml:space="preserve">- </w:t>
      </w:r>
      <w:r w:rsidR="00B2721E" w:rsidRPr="005074DE">
        <w:t>External Links</w:t>
      </w:r>
    </w:p>
    <w:p w:rsidR="00B2721E" w:rsidRPr="005074DE" w:rsidRDefault="008942DC" w:rsidP="00B2721E">
      <w:r>
        <w:t xml:space="preserve">- </w:t>
      </w:r>
      <w:r w:rsidR="00B2721E" w:rsidRPr="005074DE">
        <w:t>Mail Links</w:t>
      </w:r>
    </w:p>
    <w:p w:rsidR="00B2721E" w:rsidRPr="005074DE" w:rsidRDefault="008942DC" w:rsidP="00B2721E">
      <w:r>
        <w:t xml:space="preserve">- </w:t>
      </w:r>
      <w:r w:rsidR="00B2721E" w:rsidRPr="005074DE">
        <w:t>Broken Links</w:t>
      </w:r>
    </w:p>
    <w:p w:rsidR="00B2721E" w:rsidRPr="005074DE" w:rsidRDefault="00B2721E" w:rsidP="00B2721E"/>
    <w:p w:rsidR="00B2721E" w:rsidRPr="005074DE" w:rsidRDefault="00B2721E" w:rsidP="00B2721E">
      <w:r w:rsidRPr="005074DE">
        <w:t>• Forms</w:t>
      </w:r>
    </w:p>
    <w:p w:rsidR="00B2721E" w:rsidRPr="005074DE" w:rsidRDefault="008942DC" w:rsidP="00B2721E">
      <w:r>
        <w:t xml:space="preserve">- </w:t>
      </w:r>
      <w:r w:rsidR="00B2721E" w:rsidRPr="005074DE">
        <w:t>Field validation</w:t>
      </w:r>
    </w:p>
    <w:p w:rsidR="00B2721E" w:rsidRPr="005074DE" w:rsidRDefault="008942DC" w:rsidP="00B2721E">
      <w:r>
        <w:t xml:space="preserve">- </w:t>
      </w:r>
      <w:r w:rsidR="00B2721E" w:rsidRPr="005074DE">
        <w:t>Error message for wrong input</w:t>
      </w:r>
    </w:p>
    <w:p w:rsidR="00B2721E" w:rsidRPr="005074DE" w:rsidRDefault="008942DC" w:rsidP="00B2721E">
      <w:r>
        <w:t xml:space="preserve">- </w:t>
      </w:r>
      <w:r w:rsidR="00B2721E" w:rsidRPr="005074DE">
        <w:t>Optional and Mandatory fields</w:t>
      </w:r>
    </w:p>
    <w:p w:rsidR="00B2721E" w:rsidRPr="005074DE" w:rsidRDefault="00B2721E" w:rsidP="00B2721E"/>
    <w:p w:rsidR="00B2721E" w:rsidRPr="005074DE" w:rsidRDefault="00B2721E" w:rsidP="00B2721E">
      <w:r w:rsidRPr="005074DE">
        <w:t>• Database</w:t>
      </w:r>
    </w:p>
    <w:p w:rsidR="00B2721E" w:rsidRPr="005074DE" w:rsidRDefault="008942DC" w:rsidP="00B2721E">
      <w:r>
        <w:t>- T</w:t>
      </w:r>
      <w:r w:rsidR="00B2721E" w:rsidRPr="005074DE">
        <w:t>esting will be</w:t>
      </w:r>
      <w:r w:rsidR="00AD5EDD">
        <w:t xml:space="preserve"> done on the database integrity</w:t>
      </w:r>
    </w:p>
    <w:p w:rsidR="00B2721E" w:rsidRPr="005074DE" w:rsidRDefault="00B2721E" w:rsidP="00B2721E"/>
    <w:p w:rsidR="00B2721E" w:rsidRPr="005074DE" w:rsidRDefault="00B2721E" w:rsidP="00B2721E">
      <w:r w:rsidRPr="005074DE">
        <w:t>• Cookies</w:t>
      </w:r>
    </w:p>
    <w:p w:rsidR="00B2721E" w:rsidRPr="005074DE" w:rsidRDefault="00AD5EDD" w:rsidP="00B2721E">
      <w:r>
        <w:t xml:space="preserve">- </w:t>
      </w:r>
      <w:r w:rsidR="00B2721E" w:rsidRPr="005074DE">
        <w:t>Testing will be done on the client system side, on the temporary Internet files.</w:t>
      </w:r>
    </w:p>
    <w:p w:rsidR="00B2721E" w:rsidRPr="005074DE" w:rsidRDefault="00B2721E" w:rsidP="00B2721E"/>
    <w:p w:rsidR="00B2721E" w:rsidRPr="005074DE" w:rsidRDefault="006944DA" w:rsidP="00B2721E">
      <w:r w:rsidRPr="005074DE">
        <w:t xml:space="preserve">• </w:t>
      </w:r>
      <w:r>
        <w:t>Usability</w:t>
      </w:r>
    </w:p>
    <w:p w:rsidR="00B2721E" w:rsidRPr="005074DE" w:rsidRDefault="00B2721E" w:rsidP="00B2721E">
      <w:r w:rsidRPr="005074DE">
        <w:t>Usability testing is the process by which the human-computer interaction characteristics of a system are measured, and weaknesses are identified for correction.</w:t>
      </w:r>
    </w:p>
    <w:p w:rsidR="00B2721E" w:rsidRPr="005074DE" w:rsidRDefault="002531FA" w:rsidP="00B2721E">
      <w:r>
        <w:t xml:space="preserve">- </w:t>
      </w:r>
      <w:r w:rsidR="00B2721E" w:rsidRPr="005074DE">
        <w:t>Ease of learning</w:t>
      </w:r>
    </w:p>
    <w:p w:rsidR="00B2721E" w:rsidRPr="005074DE" w:rsidRDefault="002531FA" w:rsidP="00B2721E">
      <w:r>
        <w:t>-</w:t>
      </w:r>
      <w:r w:rsidR="00B2721E" w:rsidRPr="005074DE">
        <w:t xml:space="preserve"> Navigation</w:t>
      </w:r>
    </w:p>
    <w:p w:rsidR="00B2721E" w:rsidRPr="005074DE" w:rsidRDefault="002531FA" w:rsidP="00B2721E">
      <w:r>
        <w:t xml:space="preserve">- </w:t>
      </w:r>
      <w:r w:rsidR="00B2721E" w:rsidRPr="005074DE">
        <w:t>Subjective user satisfaction</w:t>
      </w:r>
    </w:p>
    <w:p w:rsidR="00B2721E" w:rsidRPr="005074DE" w:rsidRDefault="002531FA" w:rsidP="00B2721E">
      <w:r>
        <w:t xml:space="preserve">- </w:t>
      </w:r>
      <w:r w:rsidR="00B2721E" w:rsidRPr="005074DE">
        <w:t>General appearance</w:t>
      </w:r>
    </w:p>
    <w:p w:rsidR="00B2721E" w:rsidRPr="005074DE" w:rsidRDefault="00B2721E" w:rsidP="00B2721E"/>
    <w:p w:rsidR="00B2721E" w:rsidRPr="005074DE" w:rsidRDefault="00781229" w:rsidP="00B2721E">
      <w:r w:rsidRPr="005074DE">
        <w:t xml:space="preserve">• </w:t>
      </w:r>
      <w:r>
        <w:t>Security</w:t>
      </w:r>
    </w:p>
    <w:p w:rsidR="00B2721E" w:rsidRPr="005074DE" w:rsidRDefault="00B2721E" w:rsidP="00B2721E">
      <w:r w:rsidRPr="005074DE">
        <w:t>The primary reason for testing the security of a web is to identify potential vulnerabilities and subsequently repair them.</w:t>
      </w:r>
    </w:p>
    <w:p w:rsidR="00B2721E" w:rsidRPr="005074DE" w:rsidRDefault="006663F6" w:rsidP="00B2721E">
      <w:r>
        <w:t xml:space="preserve">- </w:t>
      </w:r>
      <w:r w:rsidR="00B2721E" w:rsidRPr="005074DE">
        <w:t>Network Scanning</w:t>
      </w:r>
    </w:p>
    <w:p w:rsidR="00B2721E" w:rsidRPr="005074DE" w:rsidRDefault="006663F6" w:rsidP="00B2721E">
      <w:r>
        <w:t xml:space="preserve">- </w:t>
      </w:r>
      <w:r w:rsidR="00B2721E" w:rsidRPr="005074DE">
        <w:t>Vulnerability Scanning</w:t>
      </w:r>
    </w:p>
    <w:p w:rsidR="00B2721E" w:rsidRPr="005074DE" w:rsidRDefault="006663F6" w:rsidP="00B2721E">
      <w:r>
        <w:t xml:space="preserve">- </w:t>
      </w:r>
      <w:r w:rsidR="00B2721E" w:rsidRPr="005074DE">
        <w:t>Password Cracking</w:t>
      </w:r>
    </w:p>
    <w:p w:rsidR="00B2721E" w:rsidRPr="005074DE" w:rsidRDefault="006663F6" w:rsidP="00B2721E">
      <w:r>
        <w:t xml:space="preserve">- </w:t>
      </w:r>
      <w:r w:rsidR="00B2721E" w:rsidRPr="005074DE">
        <w:t>Log Review</w:t>
      </w:r>
    </w:p>
    <w:p w:rsidR="00B2721E" w:rsidRPr="005074DE" w:rsidRDefault="006663F6" w:rsidP="00B2721E">
      <w:r>
        <w:t xml:space="preserve">- </w:t>
      </w:r>
      <w:r w:rsidR="00B2721E" w:rsidRPr="005074DE">
        <w:t>Integrity Checkers</w:t>
      </w:r>
    </w:p>
    <w:p w:rsidR="00B2721E" w:rsidRPr="005074DE" w:rsidRDefault="006663F6" w:rsidP="00B2721E">
      <w:r>
        <w:t xml:space="preserve">- </w:t>
      </w:r>
      <w:r w:rsidR="00B2721E" w:rsidRPr="005074DE">
        <w:t>Virus Detection</w:t>
      </w:r>
    </w:p>
    <w:p w:rsidR="00B2721E" w:rsidRPr="005074DE" w:rsidRDefault="00B2721E" w:rsidP="00B2721E"/>
    <w:p w:rsidR="00331E2C" w:rsidRPr="005074DE" w:rsidRDefault="008E06B6" w:rsidP="00E127FD">
      <w:pPr>
        <w:pStyle w:val="Heading2"/>
      </w:pPr>
      <w:bookmarkStart w:id="8" w:name="_Toc307327588"/>
      <w:r w:rsidRPr="005074DE">
        <w:t>Unit</w:t>
      </w:r>
      <w:r w:rsidR="00331E2C" w:rsidRPr="005074DE">
        <w:t xml:space="preserve"> Testing</w:t>
      </w:r>
      <w:bookmarkEnd w:id="8"/>
      <w:r w:rsidR="00331E2C" w:rsidRPr="005074DE">
        <w:t xml:space="preserve"> </w:t>
      </w:r>
    </w:p>
    <w:p w:rsidR="00331E2C" w:rsidRPr="005074DE" w:rsidRDefault="00BC5103" w:rsidP="00331E2C">
      <w:r w:rsidRPr="005074DE">
        <w:t>Unit testing is c</w:t>
      </w:r>
      <w:r w:rsidR="00331E2C" w:rsidRPr="005074DE">
        <w:t xml:space="preserve">onducted to verify the implementation of the design for one software element (e.g., unit, module) or a collection of software elements. The purpose of </w:t>
      </w:r>
      <w:r w:rsidR="00364414" w:rsidRPr="005074DE">
        <w:t xml:space="preserve">unit </w:t>
      </w:r>
      <w:r w:rsidR="00331E2C" w:rsidRPr="005074DE">
        <w:t>testing is to ensure that the program logic is complete and correct and ensuring that t</w:t>
      </w:r>
      <w:r w:rsidR="009B45C3" w:rsidRPr="005074DE">
        <w:t>he component works as designed.</w:t>
      </w:r>
    </w:p>
    <w:p w:rsidR="00331E2C" w:rsidRPr="005074DE" w:rsidRDefault="00331E2C" w:rsidP="00331E2C"/>
    <w:p w:rsidR="00331E2C" w:rsidRPr="005074DE" w:rsidRDefault="00331E2C" w:rsidP="000C08F2">
      <w:pPr>
        <w:pStyle w:val="Heading3"/>
      </w:pPr>
      <w:bookmarkStart w:id="9" w:name="_Toc307327589"/>
      <w:r w:rsidRPr="005074DE">
        <w:t>Test Results</w:t>
      </w:r>
      <w:bookmarkEnd w:id="9"/>
    </w:p>
    <w:p w:rsidR="00331E2C" w:rsidRPr="005074DE" w:rsidRDefault="00D85281" w:rsidP="00331E2C">
      <w:pPr>
        <w:rPr>
          <w:i/>
          <w:color w:val="0000FF"/>
        </w:rPr>
      </w:pPr>
      <w:r>
        <w:rPr>
          <w:i/>
          <w:color w:val="0000FF"/>
        </w:rPr>
        <w:t xml:space="preserve">- </w:t>
      </w:r>
      <w:r w:rsidR="00331E2C" w:rsidRPr="005074DE">
        <w:rPr>
          <w:i/>
          <w:color w:val="0000FF"/>
        </w:rPr>
        <w:t>Write test cases and the code that pass them. The test cases should be sophisticated enough to find failures in the modules. The failure result does mean you have something to improve in the next iteration</w:t>
      </w:r>
      <w:r>
        <w:rPr>
          <w:i/>
          <w:color w:val="0000FF"/>
        </w:rPr>
        <w:t>.</w:t>
      </w:r>
    </w:p>
    <w:p w:rsidR="00331E2C" w:rsidRPr="005074DE" w:rsidRDefault="00331E2C" w:rsidP="00331E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2160"/>
        <w:gridCol w:w="2340"/>
        <w:gridCol w:w="3420"/>
        <w:gridCol w:w="1008"/>
      </w:tblGrid>
      <w:tr w:rsidR="00F36C6C" w:rsidRPr="00F36C6C">
        <w:tc>
          <w:tcPr>
            <w:tcW w:w="648" w:type="dxa"/>
            <w:shd w:val="clear" w:color="auto" w:fill="auto"/>
          </w:tcPr>
          <w:p w:rsidR="00616609" w:rsidRPr="00F36C6C" w:rsidRDefault="00616609" w:rsidP="00662082">
            <w:pPr>
              <w:rPr>
                <w:sz w:val="20"/>
              </w:rPr>
            </w:pPr>
            <w:r w:rsidRPr="00B2721E">
              <w:rPr>
                <w:sz w:val="20"/>
                <w:lang w:eastAsia="ko-KR"/>
              </w:rPr>
              <w:t>ID #</w:t>
            </w:r>
          </w:p>
        </w:tc>
        <w:tc>
          <w:tcPr>
            <w:tcW w:w="2160" w:type="dxa"/>
            <w:shd w:val="clear" w:color="auto" w:fill="auto"/>
          </w:tcPr>
          <w:p w:rsidR="00616609" w:rsidRPr="00F36C6C" w:rsidRDefault="00616609" w:rsidP="00662082">
            <w:pPr>
              <w:rPr>
                <w:sz w:val="20"/>
              </w:rPr>
            </w:pPr>
            <w:r w:rsidRPr="00B2721E">
              <w:rPr>
                <w:sz w:val="20"/>
                <w:lang w:eastAsia="ko-KR"/>
              </w:rPr>
              <w:t>Test Condition</w:t>
            </w:r>
          </w:p>
        </w:tc>
        <w:tc>
          <w:tcPr>
            <w:tcW w:w="2340" w:type="dxa"/>
            <w:shd w:val="clear" w:color="auto" w:fill="auto"/>
          </w:tcPr>
          <w:p w:rsidR="00616609" w:rsidRPr="00F36C6C" w:rsidRDefault="00616609" w:rsidP="00662082">
            <w:pPr>
              <w:rPr>
                <w:sz w:val="20"/>
              </w:rPr>
            </w:pPr>
            <w:r w:rsidRPr="00B2721E">
              <w:rPr>
                <w:sz w:val="20"/>
                <w:lang w:eastAsia="ko-KR"/>
              </w:rPr>
              <w:t>Expected Result</w:t>
            </w:r>
          </w:p>
        </w:tc>
        <w:tc>
          <w:tcPr>
            <w:tcW w:w="3420" w:type="dxa"/>
            <w:shd w:val="clear" w:color="auto" w:fill="auto"/>
          </w:tcPr>
          <w:p w:rsidR="00616609" w:rsidRPr="00F36C6C" w:rsidRDefault="00616609" w:rsidP="00662082">
            <w:pPr>
              <w:rPr>
                <w:sz w:val="20"/>
              </w:rPr>
            </w:pPr>
            <w:r w:rsidRPr="00B2721E">
              <w:rPr>
                <w:sz w:val="20"/>
                <w:lang w:eastAsia="ko-KR"/>
              </w:rPr>
              <w:t>Procedure</w:t>
            </w:r>
          </w:p>
        </w:tc>
        <w:tc>
          <w:tcPr>
            <w:tcW w:w="1008" w:type="dxa"/>
            <w:shd w:val="clear" w:color="auto" w:fill="auto"/>
          </w:tcPr>
          <w:p w:rsidR="00616609" w:rsidRPr="00F36C6C" w:rsidRDefault="00616609" w:rsidP="00662082">
            <w:pPr>
              <w:rPr>
                <w:sz w:val="20"/>
              </w:rPr>
            </w:pPr>
            <w:r w:rsidRPr="00B2721E">
              <w:rPr>
                <w:sz w:val="20"/>
                <w:lang w:eastAsia="ko-KR"/>
              </w:rPr>
              <w:t>Pass/</w:t>
            </w:r>
            <w:r w:rsidRPr="00B2721E">
              <w:rPr>
                <w:sz w:val="20"/>
                <w:lang w:eastAsia="ko-KR"/>
              </w:rPr>
              <w:br/>
              <w:t>Fail</w:t>
            </w:r>
          </w:p>
        </w:tc>
      </w:tr>
      <w:tr w:rsidR="00F36C6C" w:rsidRPr="00F36C6C">
        <w:tc>
          <w:tcPr>
            <w:tcW w:w="648" w:type="dxa"/>
            <w:shd w:val="clear" w:color="auto" w:fill="auto"/>
          </w:tcPr>
          <w:p w:rsidR="00616609" w:rsidRPr="00F36C6C" w:rsidRDefault="00616609" w:rsidP="00662082">
            <w:pPr>
              <w:rPr>
                <w:sz w:val="20"/>
              </w:rPr>
            </w:pPr>
            <w:r w:rsidRPr="00F36C6C">
              <w:rPr>
                <w:sz w:val="20"/>
              </w:rPr>
              <w:t>1</w:t>
            </w:r>
          </w:p>
        </w:tc>
        <w:tc>
          <w:tcPr>
            <w:tcW w:w="2160" w:type="dxa"/>
            <w:shd w:val="clear" w:color="auto" w:fill="auto"/>
          </w:tcPr>
          <w:p w:rsidR="00616609" w:rsidRPr="00F36C6C" w:rsidRDefault="00942077" w:rsidP="00D5203B">
            <w:pPr>
              <w:rPr>
                <w:sz w:val="20"/>
              </w:rPr>
            </w:pPr>
            <w:r w:rsidRPr="00F36C6C">
              <w:rPr>
                <w:sz w:val="20"/>
                <w:lang w:eastAsia="ko-KR"/>
              </w:rPr>
              <w:t xml:space="preserve">A job seeker </w:t>
            </w:r>
            <w:r w:rsidR="00D5203B" w:rsidRPr="00F36C6C">
              <w:rPr>
                <w:sz w:val="20"/>
                <w:lang w:eastAsia="ko-KR"/>
              </w:rPr>
              <w:t xml:space="preserve">applies to a job. </w:t>
            </w:r>
          </w:p>
        </w:tc>
        <w:tc>
          <w:tcPr>
            <w:tcW w:w="2340" w:type="dxa"/>
            <w:shd w:val="clear" w:color="auto" w:fill="auto"/>
          </w:tcPr>
          <w:p w:rsidR="00616609" w:rsidRPr="00F36C6C" w:rsidRDefault="006D0E5C" w:rsidP="00662082">
            <w:pPr>
              <w:rPr>
                <w:sz w:val="20"/>
              </w:rPr>
            </w:pPr>
            <w:r w:rsidRPr="00F36C6C">
              <w:rPr>
                <w:sz w:val="20"/>
                <w:lang w:eastAsia="ko-KR"/>
              </w:rPr>
              <w:t xml:space="preserve">Generate the confirmation id of the job application. </w:t>
            </w:r>
          </w:p>
        </w:tc>
        <w:tc>
          <w:tcPr>
            <w:tcW w:w="3420" w:type="dxa"/>
            <w:shd w:val="clear" w:color="auto" w:fill="auto"/>
          </w:tcPr>
          <w:p w:rsidR="00F51D85" w:rsidRPr="00F36C6C" w:rsidRDefault="00616609" w:rsidP="00F36C6C">
            <w:pPr>
              <w:widowControl/>
              <w:spacing w:line="240" w:lineRule="auto"/>
              <w:rPr>
                <w:sz w:val="20"/>
                <w:lang w:eastAsia="ko-KR"/>
              </w:rPr>
            </w:pPr>
            <w:r w:rsidRPr="00B2721E">
              <w:rPr>
                <w:sz w:val="20"/>
                <w:lang w:eastAsia="ko-KR"/>
              </w:rPr>
              <w:t xml:space="preserve">1. </w:t>
            </w:r>
            <w:r w:rsidR="00F51D85" w:rsidRPr="00F36C6C">
              <w:rPr>
                <w:sz w:val="20"/>
                <w:lang w:eastAsia="ko-KR"/>
              </w:rPr>
              <w:t xml:space="preserve">A job seeker logs in. </w:t>
            </w:r>
          </w:p>
          <w:p w:rsidR="00F51D85" w:rsidRPr="00F36C6C" w:rsidRDefault="00F51D85" w:rsidP="00F36C6C">
            <w:pPr>
              <w:widowControl/>
              <w:spacing w:line="240" w:lineRule="auto"/>
              <w:rPr>
                <w:sz w:val="20"/>
                <w:lang w:eastAsia="ko-KR"/>
              </w:rPr>
            </w:pPr>
            <w:r w:rsidRPr="00F36C6C">
              <w:rPr>
                <w:sz w:val="20"/>
                <w:lang w:eastAsia="ko-KR"/>
              </w:rPr>
              <w:t xml:space="preserve">2. </w:t>
            </w:r>
          </w:p>
          <w:p w:rsidR="00F51D85" w:rsidRPr="00F36C6C" w:rsidRDefault="00F51D85" w:rsidP="00F36C6C">
            <w:pPr>
              <w:widowControl/>
              <w:spacing w:line="240" w:lineRule="auto"/>
              <w:rPr>
                <w:sz w:val="20"/>
                <w:lang w:eastAsia="ko-KR"/>
              </w:rPr>
            </w:pPr>
            <w:r w:rsidRPr="00F36C6C">
              <w:rPr>
                <w:sz w:val="20"/>
                <w:lang w:eastAsia="ko-KR"/>
              </w:rPr>
              <w:t xml:space="preserve">3. </w:t>
            </w:r>
          </w:p>
          <w:p w:rsidR="00F51D85" w:rsidRPr="00F36C6C" w:rsidRDefault="00F51D85" w:rsidP="00F36C6C">
            <w:pPr>
              <w:widowControl/>
              <w:spacing w:line="240" w:lineRule="auto"/>
              <w:rPr>
                <w:sz w:val="20"/>
                <w:lang w:eastAsia="ko-KR"/>
              </w:rPr>
            </w:pPr>
            <w:r w:rsidRPr="00F36C6C">
              <w:rPr>
                <w:sz w:val="20"/>
                <w:lang w:eastAsia="ko-KR"/>
              </w:rPr>
              <w:t xml:space="preserve">4. </w:t>
            </w:r>
          </w:p>
          <w:p w:rsidR="00616609" w:rsidRPr="00F36C6C" w:rsidRDefault="00F51D85" w:rsidP="00F36C6C">
            <w:pPr>
              <w:widowControl/>
              <w:spacing w:line="240" w:lineRule="auto"/>
              <w:rPr>
                <w:sz w:val="20"/>
              </w:rPr>
            </w:pPr>
            <w:r w:rsidRPr="00F36C6C">
              <w:rPr>
                <w:sz w:val="20"/>
                <w:lang w:eastAsia="ko-KR"/>
              </w:rPr>
              <w:t>5.</w:t>
            </w:r>
          </w:p>
        </w:tc>
        <w:tc>
          <w:tcPr>
            <w:tcW w:w="1008" w:type="dxa"/>
            <w:shd w:val="clear" w:color="auto" w:fill="auto"/>
          </w:tcPr>
          <w:p w:rsidR="00616609" w:rsidRPr="00F36C6C" w:rsidRDefault="00616609" w:rsidP="00662082">
            <w:pPr>
              <w:rPr>
                <w:sz w:val="20"/>
              </w:rPr>
            </w:pPr>
          </w:p>
        </w:tc>
      </w:tr>
    </w:tbl>
    <w:p w:rsidR="00331E2C" w:rsidRPr="005074DE" w:rsidRDefault="00331E2C" w:rsidP="00331E2C"/>
    <w:p w:rsidR="00331E2C" w:rsidRPr="005074DE" w:rsidRDefault="00331E2C" w:rsidP="000C08F2">
      <w:pPr>
        <w:pStyle w:val="Heading3"/>
      </w:pPr>
      <w:bookmarkStart w:id="10" w:name="_Toc307327590"/>
      <w:r w:rsidRPr="005074DE">
        <w:t>Screen Shots</w:t>
      </w:r>
      <w:bookmarkEnd w:id="10"/>
    </w:p>
    <w:p w:rsidR="00331E2C" w:rsidRPr="005074DE" w:rsidRDefault="00DB142E" w:rsidP="00331E2C">
      <w:pPr>
        <w:rPr>
          <w:i/>
          <w:color w:val="0000FF"/>
        </w:rPr>
      </w:pPr>
      <w:r>
        <w:rPr>
          <w:i/>
          <w:color w:val="0000FF"/>
        </w:rPr>
        <w:t xml:space="preserve">- </w:t>
      </w:r>
      <w:r w:rsidR="00331E2C" w:rsidRPr="005074DE">
        <w:rPr>
          <w:i/>
          <w:color w:val="0000FF"/>
        </w:rPr>
        <w:t>Provide the screen shots for each test case. Include the screens that show the input and the output of each test case, respectively</w:t>
      </w:r>
      <w:r>
        <w:rPr>
          <w:i/>
          <w:color w:val="0000FF"/>
        </w:rPr>
        <w:t xml:space="preserve">. </w:t>
      </w:r>
    </w:p>
    <w:p w:rsidR="00331E2C" w:rsidRDefault="00331E2C" w:rsidP="00331E2C"/>
    <w:p w:rsidR="00AF4A3A" w:rsidRPr="005074DE" w:rsidRDefault="00AF4A3A" w:rsidP="00331E2C"/>
    <w:p w:rsidR="00331E2C" w:rsidRPr="005074DE" w:rsidRDefault="00331E2C" w:rsidP="002C28A9">
      <w:pPr>
        <w:pStyle w:val="Heading2"/>
      </w:pPr>
      <w:bookmarkStart w:id="11" w:name="_Toc307327591"/>
      <w:r w:rsidRPr="005074DE">
        <w:t xml:space="preserve">Integration </w:t>
      </w:r>
      <w:r w:rsidRPr="002C28A9">
        <w:t>Testing</w:t>
      </w:r>
      <w:bookmarkEnd w:id="11"/>
      <w:r w:rsidRPr="005074DE">
        <w:t xml:space="preserve"> </w:t>
      </w:r>
    </w:p>
    <w:p w:rsidR="00331E2C" w:rsidRPr="005074DE" w:rsidRDefault="005616E1" w:rsidP="00331E2C">
      <w:r>
        <w:t xml:space="preserve">- </w:t>
      </w:r>
      <w:r w:rsidR="009B45C3" w:rsidRPr="005074DE">
        <w:t xml:space="preserve">Integration Testing </w:t>
      </w:r>
      <w:r w:rsidR="008758F9" w:rsidRPr="005074DE">
        <w:t xml:space="preserve">is to ensure that design objectives are met and ensures that the software, as a complete entity, complies with operational requirements. </w:t>
      </w:r>
      <w:r w:rsidR="00331E2C" w:rsidRPr="005074DE">
        <w:t xml:space="preserve">Testing </w:t>
      </w:r>
      <w:r w:rsidR="001A1437" w:rsidRPr="005074DE">
        <w:t xml:space="preserve">is </w:t>
      </w:r>
      <w:r w:rsidR="00331E2C" w:rsidRPr="005074DE">
        <w:t xml:space="preserve">conducted in which software elements, hardware elements, or both are combined and tested until the entire system has been integrated. </w:t>
      </w:r>
    </w:p>
    <w:p w:rsidR="00331E2C" w:rsidRPr="00D75318" w:rsidRDefault="005616E1" w:rsidP="00331E2C">
      <w:pPr>
        <w:rPr>
          <w:i/>
          <w:color w:val="0000FF"/>
        </w:rPr>
      </w:pPr>
      <w:r w:rsidRPr="00D75318">
        <w:rPr>
          <w:i/>
          <w:color w:val="0000FF"/>
        </w:rPr>
        <w:t xml:space="preserve">- </w:t>
      </w:r>
      <w:r w:rsidR="007915D4" w:rsidRPr="00D75318">
        <w:rPr>
          <w:i/>
          <w:color w:val="0000FF"/>
        </w:rPr>
        <w:t xml:space="preserve">Provide the test results and screen shots. </w:t>
      </w:r>
    </w:p>
    <w:p w:rsidR="00331E2C" w:rsidRPr="005074DE" w:rsidRDefault="00331E2C" w:rsidP="00DB0A21"/>
    <w:p w:rsidR="0042203D" w:rsidRPr="005074DE" w:rsidRDefault="0042203D" w:rsidP="00E127FD">
      <w:pPr>
        <w:pStyle w:val="Heading2"/>
      </w:pPr>
      <w:bookmarkStart w:id="12" w:name="_Toc307327592"/>
      <w:r w:rsidRPr="005074DE">
        <w:t>User Acceptance Testing</w:t>
      </w:r>
      <w:bookmarkEnd w:id="12"/>
    </w:p>
    <w:p w:rsidR="00AD0987" w:rsidRDefault="00D75318" w:rsidP="0042203D">
      <w:r>
        <w:t xml:space="preserve">- </w:t>
      </w:r>
      <w:r w:rsidR="003332B1">
        <w:t>User acceptance t</w:t>
      </w:r>
      <w:r w:rsidR="002C28A9" w:rsidRPr="002C28A9">
        <w:t>esting</w:t>
      </w:r>
      <w:r w:rsidR="003332B1">
        <w:t xml:space="preserve"> is c</w:t>
      </w:r>
      <w:r w:rsidR="0042203D" w:rsidRPr="005074DE">
        <w:t xml:space="preserve">onducted to determine whether or not a system satisfies the acceptance criteria and to enable the customer to determine whether or not to accept the system. </w:t>
      </w:r>
      <w:r w:rsidR="006019AF">
        <w:t xml:space="preserve">This </w:t>
      </w:r>
      <w:r w:rsidR="0042203D" w:rsidRPr="005074DE">
        <w:t>ensures that customer requirements' objectives are met and that all components are correctly included in a customer package.</w:t>
      </w:r>
      <w:r w:rsidR="003E16FA">
        <w:t xml:space="preserve"> </w:t>
      </w:r>
    </w:p>
    <w:p w:rsidR="0042203D" w:rsidRPr="005074DE" w:rsidRDefault="00AD0987" w:rsidP="0042203D">
      <w:r>
        <w:t xml:space="preserve">- </w:t>
      </w:r>
      <w:proofErr w:type="gramStart"/>
      <w:r w:rsidR="003E16FA">
        <w:t>This testing will be conducted by the instructor team and the clients</w:t>
      </w:r>
      <w:proofErr w:type="gramEnd"/>
      <w:r w:rsidR="003E16FA">
        <w:t>.</w:t>
      </w:r>
    </w:p>
    <w:p w:rsidR="00DB0A21" w:rsidRPr="005074DE" w:rsidRDefault="00DB0A21" w:rsidP="00DB0A21"/>
    <w:p w:rsidR="00DB0A21" w:rsidRPr="005074DE" w:rsidRDefault="00DB0A21" w:rsidP="004F00BE">
      <w:pPr>
        <w:pStyle w:val="Heading1"/>
        <w:rPr>
          <w:rFonts w:ascii="Times New Roman" w:hAnsi="Times New Roman"/>
        </w:rPr>
      </w:pPr>
      <w:bookmarkStart w:id="13" w:name="_Toc307327593"/>
      <w:r w:rsidRPr="005074DE">
        <w:rPr>
          <w:rFonts w:ascii="Times New Roman" w:hAnsi="Times New Roman"/>
        </w:rPr>
        <w:t>Issues and Risks</w:t>
      </w:r>
      <w:bookmarkEnd w:id="13"/>
    </w:p>
    <w:p w:rsidR="00DB0A21" w:rsidRPr="005074DE" w:rsidRDefault="00E051FC" w:rsidP="00DB0A21">
      <w:pPr>
        <w:rPr>
          <w:i/>
          <w:color w:val="0000FF"/>
        </w:rPr>
      </w:pPr>
      <w:r>
        <w:rPr>
          <w:i/>
          <w:color w:val="0000FF"/>
        </w:rPr>
        <w:t xml:space="preserve">- </w:t>
      </w:r>
      <w:r w:rsidR="00DA4D5B" w:rsidRPr="005074DE">
        <w:rPr>
          <w:i/>
          <w:color w:val="0000FF"/>
        </w:rPr>
        <w:t xml:space="preserve">Describe issues, challenges, and risks that </w:t>
      </w:r>
      <w:r w:rsidR="003A5B39" w:rsidRPr="005074DE">
        <w:rPr>
          <w:i/>
          <w:color w:val="0000FF"/>
        </w:rPr>
        <w:t>affect</w:t>
      </w:r>
      <w:r w:rsidR="00A00892" w:rsidRPr="005074DE">
        <w:rPr>
          <w:i/>
          <w:color w:val="0000FF"/>
        </w:rPr>
        <w:t xml:space="preserve"> your </w:t>
      </w:r>
      <w:r w:rsidR="00DA4D5B" w:rsidRPr="005074DE">
        <w:rPr>
          <w:i/>
          <w:color w:val="0000FF"/>
        </w:rPr>
        <w:t>implementation.</w:t>
      </w:r>
      <w:r w:rsidR="002175EA" w:rsidRPr="005074DE">
        <w:rPr>
          <w:i/>
          <w:color w:val="0000FF"/>
        </w:rPr>
        <w:t xml:space="preserve"> Also, let </w:t>
      </w:r>
      <w:r w:rsidR="00474377" w:rsidRPr="005074DE">
        <w:rPr>
          <w:i/>
          <w:color w:val="0000FF"/>
        </w:rPr>
        <w:t>the instructor team know</w:t>
      </w:r>
      <w:r w:rsidR="002175EA" w:rsidRPr="005074DE">
        <w:rPr>
          <w:i/>
          <w:color w:val="0000FF"/>
        </w:rPr>
        <w:t xml:space="preserve"> te</w:t>
      </w:r>
      <w:r w:rsidR="001D3726" w:rsidRPr="005074DE">
        <w:rPr>
          <w:i/>
          <w:color w:val="0000FF"/>
        </w:rPr>
        <w:t xml:space="preserve">chnical issues that </w:t>
      </w:r>
      <w:r w:rsidR="00695E03" w:rsidRPr="005074DE">
        <w:rPr>
          <w:i/>
          <w:color w:val="0000FF"/>
        </w:rPr>
        <w:t>require</w:t>
      </w:r>
      <w:r w:rsidR="001D3726" w:rsidRPr="005074DE">
        <w:rPr>
          <w:i/>
          <w:color w:val="0000FF"/>
        </w:rPr>
        <w:t xml:space="preserve"> additional </w:t>
      </w:r>
      <w:r w:rsidR="002175EA" w:rsidRPr="005074DE">
        <w:rPr>
          <w:i/>
          <w:color w:val="0000FF"/>
        </w:rPr>
        <w:t>support.</w:t>
      </w:r>
    </w:p>
    <w:p w:rsidR="00BB6CC0" w:rsidRPr="005074DE" w:rsidRDefault="00BB6CC0" w:rsidP="00DB0A21"/>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
        <w:gridCol w:w="4410"/>
        <w:gridCol w:w="2880"/>
        <w:gridCol w:w="1620"/>
      </w:tblGrid>
      <w:tr w:rsidR="00605E4C" w:rsidRPr="005074DE">
        <w:trPr>
          <w:trHeight w:val="288"/>
        </w:trPr>
        <w:tc>
          <w:tcPr>
            <w:tcW w:w="558" w:type="dxa"/>
            <w:shd w:val="clear" w:color="auto" w:fill="auto"/>
          </w:tcPr>
          <w:p w:rsidR="00DB0A21" w:rsidRPr="005074DE" w:rsidRDefault="00DB0A21" w:rsidP="00662082">
            <w:pPr>
              <w:rPr>
                <w:b/>
                <w:sz w:val="20"/>
              </w:rPr>
            </w:pPr>
            <w:r w:rsidRPr="005074DE">
              <w:rPr>
                <w:b/>
                <w:sz w:val="20"/>
              </w:rPr>
              <w:t>No</w:t>
            </w:r>
          </w:p>
        </w:tc>
        <w:tc>
          <w:tcPr>
            <w:tcW w:w="4410" w:type="dxa"/>
            <w:shd w:val="clear" w:color="auto" w:fill="auto"/>
          </w:tcPr>
          <w:p w:rsidR="00DB0A21" w:rsidRPr="005074DE" w:rsidRDefault="00DB0A21" w:rsidP="00662082">
            <w:pPr>
              <w:rPr>
                <w:b/>
                <w:sz w:val="20"/>
              </w:rPr>
            </w:pPr>
            <w:r w:rsidRPr="005074DE">
              <w:rPr>
                <w:b/>
                <w:sz w:val="20"/>
              </w:rPr>
              <w:t>Description</w:t>
            </w:r>
          </w:p>
        </w:tc>
        <w:tc>
          <w:tcPr>
            <w:tcW w:w="2880" w:type="dxa"/>
            <w:shd w:val="clear" w:color="auto" w:fill="auto"/>
          </w:tcPr>
          <w:p w:rsidR="00DB0A21" w:rsidRPr="005074DE" w:rsidRDefault="00DB0A21" w:rsidP="00662082">
            <w:pPr>
              <w:rPr>
                <w:b/>
                <w:sz w:val="20"/>
              </w:rPr>
            </w:pPr>
            <w:r w:rsidRPr="005074DE">
              <w:rPr>
                <w:b/>
                <w:sz w:val="20"/>
              </w:rPr>
              <w:t>Resolution Strategy</w:t>
            </w:r>
          </w:p>
        </w:tc>
        <w:tc>
          <w:tcPr>
            <w:tcW w:w="1620" w:type="dxa"/>
            <w:shd w:val="clear" w:color="auto" w:fill="auto"/>
          </w:tcPr>
          <w:p w:rsidR="00DB0A21" w:rsidRPr="005074DE" w:rsidRDefault="00DB0A21" w:rsidP="00662082">
            <w:pPr>
              <w:rPr>
                <w:b/>
                <w:sz w:val="20"/>
              </w:rPr>
            </w:pPr>
            <w:r w:rsidRPr="005074DE">
              <w:rPr>
                <w:b/>
                <w:sz w:val="20"/>
              </w:rPr>
              <w:t>Target Resolution Date</w:t>
            </w:r>
          </w:p>
        </w:tc>
      </w:tr>
      <w:tr w:rsidR="00605E4C" w:rsidRPr="005074DE">
        <w:trPr>
          <w:trHeight w:val="288"/>
        </w:trPr>
        <w:tc>
          <w:tcPr>
            <w:tcW w:w="558" w:type="dxa"/>
            <w:shd w:val="clear" w:color="auto" w:fill="auto"/>
          </w:tcPr>
          <w:p w:rsidR="00DB0A21" w:rsidRPr="005074DE" w:rsidRDefault="00DB0A21" w:rsidP="00662082">
            <w:pPr>
              <w:rPr>
                <w:sz w:val="20"/>
              </w:rPr>
            </w:pPr>
            <w:r w:rsidRPr="005074DE">
              <w:rPr>
                <w:sz w:val="20"/>
              </w:rPr>
              <w:t>1</w:t>
            </w:r>
          </w:p>
        </w:tc>
        <w:tc>
          <w:tcPr>
            <w:tcW w:w="4410" w:type="dxa"/>
            <w:shd w:val="clear" w:color="auto" w:fill="auto"/>
          </w:tcPr>
          <w:p w:rsidR="00DB0A21" w:rsidRPr="005074DE" w:rsidRDefault="00DB0A21" w:rsidP="00662082">
            <w:pPr>
              <w:rPr>
                <w:sz w:val="20"/>
              </w:rPr>
            </w:pPr>
          </w:p>
        </w:tc>
        <w:tc>
          <w:tcPr>
            <w:tcW w:w="2880" w:type="dxa"/>
            <w:shd w:val="clear" w:color="auto" w:fill="auto"/>
          </w:tcPr>
          <w:p w:rsidR="00DB0A21" w:rsidRPr="005074DE" w:rsidRDefault="00DB0A21" w:rsidP="00662082">
            <w:pPr>
              <w:rPr>
                <w:sz w:val="20"/>
              </w:rPr>
            </w:pPr>
          </w:p>
        </w:tc>
        <w:tc>
          <w:tcPr>
            <w:tcW w:w="1620" w:type="dxa"/>
            <w:shd w:val="clear" w:color="auto" w:fill="auto"/>
          </w:tcPr>
          <w:p w:rsidR="00DB0A21" w:rsidRPr="005074DE" w:rsidRDefault="00DB0A21" w:rsidP="00662082">
            <w:pPr>
              <w:rPr>
                <w:sz w:val="20"/>
              </w:rPr>
            </w:pPr>
            <w:r w:rsidRPr="005074DE">
              <w:rPr>
                <w:sz w:val="20"/>
              </w:rPr>
              <w:t>MM/DD/YY</w:t>
            </w:r>
            <w:r w:rsidR="003A5B39" w:rsidRPr="005074DE">
              <w:rPr>
                <w:sz w:val="20"/>
              </w:rPr>
              <w:t>YY</w:t>
            </w:r>
          </w:p>
        </w:tc>
      </w:tr>
      <w:tr w:rsidR="00605E4C" w:rsidRPr="005074DE">
        <w:trPr>
          <w:trHeight w:val="288"/>
        </w:trPr>
        <w:tc>
          <w:tcPr>
            <w:tcW w:w="558" w:type="dxa"/>
            <w:shd w:val="clear" w:color="auto" w:fill="auto"/>
          </w:tcPr>
          <w:p w:rsidR="00DB0A21" w:rsidRPr="005074DE" w:rsidRDefault="00DB0A21" w:rsidP="00662082">
            <w:pPr>
              <w:rPr>
                <w:sz w:val="20"/>
              </w:rPr>
            </w:pPr>
            <w:r w:rsidRPr="005074DE">
              <w:rPr>
                <w:sz w:val="20"/>
              </w:rPr>
              <w:t>2</w:t>
            </w:r>
          </w:p>
        </w:tc>
        <w:tc>
          <w:tcPr>
            <w:tcW w:w="4410" w:type="dxa"/>
            <w:shd w:val="clear" w:color="auto" w:fill="auto"/>
          </w:tcPr>
          <w:p w:rsidR="00DB0A21" w:rsidRPr="005074DE" w:rsidRDefault="00DB0A21" w:rsidP="00662082">
            <w:pPr>
              <w:rPr>
                <w:sz w:val="20"/>
              </w:rPr>
            </w:pPr>
          </w:p>
        </w:tc>
        <w:tc>
          <w:tcPr>
            <w:tcW w:w="2880" w:type="dxa"/>
            <w:shd w:val="clear" w:color="auto" w:fill="auto"/>
          </w:tcPr>
          <w:p w:rsidR="00DB0A21" w:rsidRPr="005074DE" w:rsidRDefault="00DB0A21" w:rsidP="00662082">
            <w:pPr>
              <w:rPr>
                <w:sz w:val="20"/>
              </w:rPr>
            </w:pPr>
          </w:p>
        </w:tc>
        <w:tc>
          <w:tcPr>
            <w:tcW w:w="1620" w:type="dxa"/>
            <w:shd w:val="clear" w:color="auto" w:fill="auto"/>
          </w:tcPr>
          <w:p w:rsidR="00DB0A21" w:rsidRPr="005074DE" w:rsidRDefault="00DB0A21" w:rsidP="00662082">
            <w:pPr>
              <w:rPr>
                <w:sz w:val="20"/>
              </w:rPr>
            </w:pPr>
            <w:r w:rsidRPr="005074DE">
              <w:rPr>
                <w:sz w:val="20"/>
              </w:rPr>
              <w:t>MM/DD/YY</w:t>
            </w:r>
            <w:r w:rsidR="003A5B39" w:rsidRPr="005074DE">
              <w:rPr>
                <w:sz w:val="20"/>
              </w:rPr>
              <w:t>YY</w:t>
            </w:r>
          </w:p>
        </w:tc>
      </w:tr>
      <w:tr w:rsidR="00605E4C" w:rsidRPr="005074DE">
        <w:trPr>
          <w:trHeight w:val="288"/>
        </w:trPr>
        <w:tc>
          <w:tcPr>
            <w:tcW w:w="558" w:type="dxa"/>
            <w:shd w:val="clear" w:color="auto" w:fill="auto"/>
          </w:tcPr>
          <w:p w:rsidR="00DB0A21" w:rsidRPr="005074DE" w:rsidRDefault="00DB0A21" w:rsidP="00662082">
            <w:pPr>
              <w:rPr>
                <w:sz w:val="20"/>
              </w:rPr>
            </w:pPr>
            <w:r w:rsidRPr="005074DE">
              <w:rPr>
                <w:sz w:val="20"/>
              </w:rPr>
              <w:t>3</w:t>
            </w:r>
          </w:p>
        </w:tc>
        <w:tc>
          <w:tcPr>
            <w:tcW w:w="4410" w:type="dxa"/>
            <w:shd w:val="clear" w:color="auto" w:fill="auto"/>
          </w:tcPr>
          <w:p w:rsidR="00DB0A21" w:rsidRPr="005074DE" w:rsidRDefault="00DB0A21" w:rsidP="00662082">
            <w:pPr>
              <w:rPr>
                <w:sz w:val="20"/>
              </w:rPr>
            </w:pPr>
          </w:p>
        </w:tc>
        <w:tc>
          <w:tcPr>
            <w:tcW w:w="2880" w:type="dxa"/>
            <w:shd w:val="clear" w:color="auto" w:fill="auto"/>
          </w:tcPr>
          <w:p w:rsidR="00DB0A21" w:rsidRPr="005074DE" w:rsidRDefault="00DB0A21" w:rsidP="00662082">
            <w:pPr>
              <w:rPr>
                <w:sz w:val="20"/>
              </w:rPr>
            </w:pPr>
          </w:p>
        </w:tc>
        <w:tc>
          <w:tcPr>
            <w:tcW w:w="1620" w:type="dxa"/>
            <w:shd w:val="clear" w:color="auto" w:fill="auto"/>
          </w:tcPr>
          <w:p w:rsidR="00DB0A21" w:rsidRPr="005074DE" w:rsidRDefault="00DB0A21" w:rsidP="00662082">
            <w:pPr>
              <w:rPr>
                <w:sz w:val="20"/>
              </w:rPr>
            </w:pPr>
            <w:r w:rsidRPr="005074DE">
              <w:rPr>
                <w:sz w:val="20"/>
              </w:rPr>
              <w:t>MM/DD/YY</w:t>
            </w:r>
            <w:r w:rsidR="003A5B39" w:rsidRPr="005074DE">
              <w:rPr>
                <w:sz w:val="20"/>
              </w:rPr>
              <w:t>YY</w:t>
            </w:r>
          </w:p>
        </w:tc>
      </w:tr>
      <w:tr w:rsidR="00605E4C" w:rsidRPr="005074DE">
        <w:trPr>
          <w:trHeight w:val="288"/>
        </w:trPr>
        <w:tc>
          <w:tcPr>
            <w:tcW w:w="558" w:type="dxa"/>
            <w:shd w:val="clear" w:color="auto" w:fill="auto"/>
          </w:tcPr>
          <w:p w:rsidR="00DB0A21" w:rsidRPr="005074DE" w:rsidRDefault="00DB0A21" w:rsidP="00662082">
            <w:pPr>
              <w:rPr>
                <w:sz w:val="20"/>
              </w:rPr>
            </w:pPr>
            <w:r w:rsidRPr="005074DE">
              <w:rPr>
                <w:sz w:val="20"/>
              </w:rPr>
              <w:t>4</w:t>
            </w:r>
          </w:p>
        </w:tc>
        <w:tc>
          <w:tcPr>
            <w:tcW w:w="4410" w:type="dxa"/>
            <w:shd w:val="clear" w:color="auto" w:fill="auto"/>
          </w:tcPr>
          <w:p w:rsidR="00DB0A21" w:rsidRPr="005074DE" w:rsidRDefault="00DB0A21" w:rsidP="00662082">
            <w:pPr>
              <w:rPr>
                <w:sz w:val="20"/>
              </w:rPr>
            </w:pPr>
          </w:p>
        </w:tc>
        <w:tc>
          <w:tcPr>
            <w:tcW w:w="2880" w:type="dxa"/>
            <w:shd w:val="clear" w:color="auto" w:fill="auto"/>
          </w:tcPr>
          <w:p w:rsidR="00DB0A21" w:rsidRPr="005074DE" w:rsidRDefault="00DB0A21" w:rsidP="00662082">
            <w:pPr>
              <w:rPr>
                <w:sz w:val="20"/>
              </w:rPr>
            </w:pPr>
          </w:p>
        </w:tc>
        <w:tc>
          <w:tcPr>
            <w:tcW w:w="1620" w:type="dxa"/>
            <w:shd w:val="clear" w:color="auto" w:fill="auto"/>
          </w:tcPr>
          <w:p w:rsidR="00DB0A21" w:rsidRPr="005074DE" w:rsidRDefault="00DB0A21" w:rsidP="00662082">
            <w:pPr>
              <w:rPr>
                <w:sz w:val="20"/>
              </w:rPr>
            </w:pPr>
            <w:r w:rsidRPr="005074DE">
              <w:rPr>
                <w:sz w:val="20"/>
              </w:rPr>
              <w:t>MM/DD/YY</w:t>
            </w:r>
            <w:r w:rsidR="003A5B39" w:rsidRPr="005074DE">
              <w:rPr>
                <w:sz w:val="20"/>
              </w:rPr>
              <w:t>YY</w:t>
            </w:r>
          </w:p>
        </w:tc>
      </w:tr>
      <w:tr w:rsidR="00605E4C" w:rsidRPr="005074DE">
        <w:trPr>
          <w:trHeight w:val="288"/>
        </w:trPr>
        <w:tc>
          <w:tcPr>
            <w:tcW w:w="558" w:type="dxa"/>
            <w:shd w:val="clear" w:color="auto" w:fill="auto"/>
          </w:tcPr>
          <w:p w:rsidR="00DB0A21" w:rsidRPr="005074DE" w:rsidRDefault="00DB0A21" w:rsidP="00662082">
            <w:pPr>
              <w:rPr>
                <w:sz w:val="20"/>
              </w:rPr>
            </w:pPr>
            <w:r w:rsidRPr="005074DE">
              <w:rPr>
                <w:sz w:val="20"/>
              </w:rPr>
              <w:t>5</w:t>
            </w:r>
          </w:p>
        </w:tc>
        <w:tc>
          <w:tcPr>
            <w:tcW w:w="4410" w:type="dxa"/>
            <w:shd w:val="clear" w:color="auto" w:fill="auto"/>
          </w:tcPr>
          <w:p w:rsidR="00DB0A21" w:rsidRPr="005074DE" w:rsidRDefault="00DB0A21" w:rsidP="00662082">
            <w:pPr>
              <w:rPr>
                <w:sz w:val="20"/>
              </w:rPr>
            </w:pPr>
          </w:p>
        </w:tc>
        <w:tc>
          <w:tcPr>
            <w:tcW w:w="2880" w:type="dxa"/>
            <w:shd w:val="clear" w:color="auto" w:fill="auto"/>
          </w:tcPr>
          <w:p w:rsidR="00DB0A21" w:rsidRPr="005074DE" w:rsidRDefault="00DB0A21" w:rsidP="00662082">
            <w:pPr>
              <w:rPr>
                <w:sz w:val="20"/>
              </w:rPr>
            </w:pPr>
          </w:p>
        </w:tc>
        <w:tc>
          <w:tcPr>
            <w:tcW w:w="1620" w:type="dxa"/>
            <w:shd w:val="clear" w:color="auto" w:fill="auto"/>
          </w:tcPr>
          <w:p w:rsidR="00DB0A21" w:rsidRPr="005074DE" w:rsidRDefault="00DB0A21" w:rsidP="00662082">
            <w:pPr>
              <w:rPr>
                <w:sz w:val="20"/>
              </w:rPr>
            </w:pPr>
            <w:r w:rsidRPr="005074DE">
              <w:rPr>
                <w:sz w:val="20"/>
              </w:rPr>
              <w:t>MM/DD/YY</w:t>
            </w:r>
            <w:r w:rsidR="003A5B39" w:rsidRPr="005074DE">
              <w:rPr>
                <w:sz w:val="20"/>
              </w:rPr>
              <w:t>YY</w:t>
            </w:r>
          </w:p>
        </w:tc>
      </w:tr>
      <w:bookmarkEnd w:id="0"/>
    </w:tbl>
    <w:p w:rsidR="00D95E9A" w:rsidRDefault="00D95E9A" w:rsidP="00C55696"/>
    <w:p w:rsidR="00D95E9A" w:rsidRDefault="00D95E9A" w:rsidP="00C55696"/>
    <w:p w:rsidR="006A717F" w:rsidRPr="005074DE" w:rsidRDefault="006A717F" w:rsidP="00C55696"/>
    <w:p w:rsidR="009505B5" w:rsidRDefault="009505B5" w:rsidP="009505B5">
      <w:pPr>
        <w:pStyle w:val="Heading1"/>
        <w:rPr>
          <w:rFonts w:ascii="Times New Roman" w:hAnsi="Times New Roman"/>
        </w:rPr>
      </w:pPr>
      <w:r>
        <w:rPr>
          <w:rFonts w:ascii="Times New Roman" w:hAnsi="Times New Roman"/>
        </w:rPr>
        <w:t>Issues faced and lessons learned</w:t>
      </w:r>
    </w:p>
    <w:p w:rsidR="009505B5" w:rsidRDefault="009505B5" w:rsidP="009505B5">
      <w:pPr>
        <w:pStyle w:val="Heading1"/>
        <w:numPr>
          <w:ilvl w:val="0"/>
          <w:numId w:val="0"/>
        </w:numPr>
        <w:rPr>
          <w:rFonts w:ascii="Times New Roman" w:hAnsi="Times New Roman"/>
          <w:b w:val="0"/>
          <w:sz w:val="24"/>
        </w:rPr>
      </w:pPr>
      <w:r>
        <w:rPr>
          <w:rFonts w:ascii="Times New Roman" w:hAnsi="Times New Roman"/>
          <w:b w:val="0"/>
          <w:sz w:val="24"/>
        </w:rPr>
        <w:t xml:space="preserve">What issues did you face - </w:t>
      </w:r>
      <w:r w:rsidRPr="009505B5">
        <w:rPr>
          <w:rFonts w:ascii="Times New Roman" w:hAnsi="Times New Roman"/>
          <w:b w:val="0"/>
          <w:sz w:val="24"/>
        </w:rPr>
        <w:t>both technically</w:t>
      </w:r>
      <w:bookmarkStart w:id="14" w:name="_Toc307327581"/>
      <w:r>
        <w:rPr>
          <w:rFonts w:ascii="Times New Roman" w:hAnsi="Times New Roman"/>
          <w:b w:val="0"/>
          <w:sz w:val="24"/>
        </w:rPr>
        <w:t xml:space="preserve"> and in terms of teamwork? </w:t>
      </w:r>
    </w:p>
    <w:p w:rsidR="002703BE" w:rsidRDefault="009505B5" w:rsidP="009505B5">
      <w:pPr>
        <w:pStyle w:val="Heading1"/>
        <w:numPr>
          <w:ilvl w:val="0"/>
          <w:numId w:val="0"/>
        </w:numPr>
        <w:rPr>
          <w:rFonts w:ascii="Times New Roman" w:hAnsi="Times New Roman"/>
          <w:b w:val="0"/>
          <w:sz w:val="24"/>
        </w:rPr>
      </w:pPr>
      <w:r>
        <w:rPr>
          <w:rFonts w:ascii="Times New Roman" w:hAnsi="Times New Roman"/>
          <w:b w:val="0"/>
          <w:sz w:val="24"/>
        </w:rPr>
        <w:t>Likew</w:t>
      </w:r>
      <w:r w:rsidR="002703BE">
        <w:rPr>
          <w:rFonts w:ascii="Times New Roman" w:hAnsi="Times New Roman"/>
          <w:b w:val="0"/>
          <w:sz w:val="24"/>
        </w:rPr>
        <w:t>ise, what did you learn from this project and process?</w:t>
      </w:r>
      <w:r>
        <w:rPr>
          <w:rFonts w:ascii="Times New Roman" w:hAnsi="Times New Roman"/>
          <w:b w:val="0"/>
          <w:sz w:val="24"/>
        </w:rPr>
        <w:t xml:space="preserve"> </w:t>
      </w:r>
    </w:p>
    <w:p w:rsidR="009505B5" w:rsidRDefault="009505B5" w:rsidP="009505B5">
      <w:pPr>
        <w:pStyle w:val="Heading1"/>
        <w:numPr>
          <w:ilvl w:val="0"/>
          <w:numId w:val="0"/>
        </w:numPr>
        <w:rPr>
          <w:rFonts w:ascii="Times New Roman" w:hAnsi="Times New Roman"/>
          <w:b w:val="0"/>
          <w:sz w:val="24"/>
        </w:rPr>
      </w:pPr>
      <w:r w:rsidRPr="009505B5">
        <w:rPr>
          <w:rFonts w:ascii="Times New Roman" w:hAnsi="Times New Roman"/>
          <w:b w:val="0"/>
          <w:sz w:val="24"/>
        </w:rPr>
        <w:t>If you were to do this project again, what would you do differently?</w:t>
      </w:r>
    </w:p>
    <w:p w:rsidR="00D95E9A" w:rsidRDefault="00D95E9A" w:rsidP="009505B5"/>
    <w:p w:rsidR="009505B5" w:rsidRPr="009505B5" w:rsidRDefault="009505B5" w:rsidP="009505B5"/>
    <w:p w:rsidR="00D95E9A" w:rsidRDefault="009505B5" w:rsidP="009505B5">
      <w:pPr>
        <w:pStyle w:val="Heading1"/>
        <w:rPr>
          <w:rFonts w:ascii="Times New Roman" w:hAnsi="Times New Roman"/>
        </w:rPr>
      </w:pPr>
      <w:r w:rsidRPr="005074DE">
        <w:rPr>
          <w:rFonts w:ascii="Times New Roman" w:hAnsi="Times New Roman"/>
        </w:rPr>
        <w:t>U</w:t>
      </w:r>
      <w:bookmarkEnd w:id="14"/>
      <w:r>
        <w:rPr>
          <w:rFonts w:ascii="Times New Roman" w:hAnsi="Times New Roman"/>
        </w:rPr>
        <w:t>ser Manual</w:t>
      </w:r>
    </w:p>
    <w:p w:rsidR="00D95E9A" w:rsidRDefault="00D95E9A" w:rsidP="00D95E9A"/>
    <w:p w:rsidR="009505B5" w:rsidRPr="00D95E9A" w:rsidRDefault="009505B5" w:rsidP="00D95E9A"/>
    <w:p w:rsidR="00B109E4" w:rsidRPr="002703BE" w:rsidRDefault="00F8279D" w:rsidP="002703BE">
      <w:pPr>
        <w:pStyle w:val="Heading1"/>
        <w:rPr>
          <w:rFonts w:ascii="Times New Roman" w:hAnsi="Times New Roman"/>
        </w:rPr>
      </w:pPr>
      <w:r w:rsidRPr="002703BE">
        <w:rPr>
          <w:rFonts w:ascii="Times New Roman" w:hAnsi="Times New Roman"/>
        </w:rPr>
        <w:t>Source code</w:t>
      </w:r>
      <w:r w:rsidR="00B109E4" w:rsidRPr="002703BE">
        <w:rPr>
          <w:rFonts w:ascii="Times New Roman" w:hAnsi="Times New Roman"/>
        </w:rPr>
        <w:t xml:space="preserve"> </w:t>
      </w:r>
    </w:p>
    <w:p w:rsidR="00B109E4" w:rsidRPr="005074DE" w:rsidRDefault="00B109E4" w:rsidP="00810AE6">
      <w:pPr>
        <w:ind w:left="504" w:hanging="144"/>
      </w:pPr>
      <w:r w:rsidRPr="005074DE">
        <w:t xml:space="preserve">- </w:t>
      </w:r>
      <w:r w:rsidR="00C049C6" w:rsidRPr="005074DE">
        <w:t xml:space="preserve">Compress your </w:t>
      </w:r>
      <w:r w:rsidR="005C2D34">
        <w:t>source code</w:t>
      </w:r>
      <w:r w:rsidR="003F5225" w:rsidRPr="005074DE">
        <w:t xml:space="preserve"> </w:t>
      </w:r>
      <w:r w:rsidR="00C049C6" w:rsidRPr="005074DE">
        <w:t xml:space="preserve">and submit the </w:t>
      </w:r>
      <w:r w:rsidR="008E46FF" w:rsidRPr="005074DE">
        <w:t xml:space="preserve">single </w:t>
      </w:r>
      <w:r w:rsidR="00C049C6" w:rsidRPr="005074DE">
        <w:t xml:space="preserve">file </w:t>
      </w:r>
      <w:r w:rsidR="003F5225" w:rsidRPr="005074DE">
        <w:t xml:space="preserve">via </w:t>
      </w:r>
      <w:r w:rsidR="003A1396" w:rsidRPr="005074DE">
        <w:t xml:space="preserve">the </w:t>
      </w:r>
      <w:r w:rsidR="003F5225" w:rsidRPr="005074DE">
        <w:t>Blackboard</w:t>
      </w:r>
    </w:p>
    <w:p w:rsidR="001F43A5" w:rsidRPr="005074DE" w:rsidRDefault="001F43A5" w:rsidP="00C55696"/>
    <w:p w:rsidR="00F512F3" w:rsidRPr="005074DE" w:rsidRDefault="00F512F3" w:rsidP="00052857"/>
    <w:sectPr w:rsidR="00F512F3" w:rsidRPr="005074DE" w:rsidSect="004072F7">
      <w:headerReference w:type="default" r:id="rId10"/>
      <w:footerReference w:type="default" r:id="rId11"/>
      <w:headerReference w:type="first" r:id="rId12"/>
      <w:footerReference w:type="first" r:id="rId13"/>
      <w:pgSz w:w="12240" w:h="15840" w:code="1"/>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E9A" w:rsidRDefault="00D95E9A">
      <w:pPr>
        <w:spacing w:line="240" w:lineRule="auto"/>
      </w:pPr>
      <w:r>
        <w:separator/>
      </w:r>
    </w:p>
  </w:endnote>
  <w:endnote w:type="continuationSeparator" w:id="0">
    <w:p w:rsidR="00D95E9A" w:rsidRDefault="00D95E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A00002BF" w:usb1="68C7FCFB" w:usb2="00000010" w:usb3="00000000" w:csb0="0002009F" w:csb1="00000000"/>
  </w:font>
  <w:font w:name="맑은 고딕">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E9A" w:rsidRDefault="00D95E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5E9A" w:rsidRDefault="00D95E9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95E9A" w:rsidRPr="00622E4B">
      <w:tc>
        <w:tcPr>
          <w:tcW w:w="3162" w:type="dxa"/>
          <w:tcBorders>
            <w:top w:val="nil"/>
            <w:left w:val="nil"/>
            <w:bottom w:val="nil"/>
            <w:right w:val="nil"/>
          </w:tcBorders>
        </w:tcPr>
        <w:p w:rsidR="00D95E9A" w:rsidRPr="00622E4B" w:rsidRDefault="00D95E9A">
          <w:pPr>
            <w:ind w:right="360"/>
            <w:rPr>
              <w:sz w:val="20"/>
            </w:rPr>
          </w:pPr>
        </w:p>
      </w:tc>
      <w:tc>
        <w:tcPr>
          <w:tcW w:w="3162" w:type="dxa"/>
          <w:tcBorders>
            <w:top w:val="nil"/>
            <w:left w:val="nil"/>
            <w:bottom w:val="nil"/>
            <w:right w:val="nil"/>
          </w:tcBorders>
        </w:tcPr>
        <w:p w:rsidR="00D95E9A" w:rsidRPr="00622E4B" w:rsidRDefault="00D95E9A" w:rsidP="00F37B17">
          <w:pPr>
            <w:jc w:val="center"/>
            <w:rPr>
              <w:sz w:val="20"/>
            </w:rPr>
          </w:pPr>
          <w:fldSimple w:instr=" DOCPROPERTY &quot;Company&quot;  \* MERGEFORMAT ">
            <w:r>
              <w:rPr>
                <w:sz w:val="20"/>
              </w:rPr>
              <w:t>&lt;Company Name&gt;</w:t>
            </w:r>
          </w:fldSimple>
        </w:p>
      </w:tc>
      <w:tc>
        <w:tcPr>
          <w:tcW w:w="3162" w:type="dxa"/>
          <w:tcBorders>
            <w:top w:val="nil"/>
            <w:left w:val="nil"/>
            <w:bottom w:val="nil"/>
            <w:right w:val="nil"/>
          </w:tcBorders>
        </w:tcPr>
        <w:p w:rsidR="00D95E9A" w:rsidRPr="00622E4B" w:rsidRDefault="00D95E9A">
          <w:pPr>
            <w:jc w:val="right"/>
            <w:rPr>
              <w:sz w:val="20"/>
            </w:rPr>
          </w:pPr>
          <w:r w:rsidRPr="00622E4B">
            <w:rPr>
              <w:sz w:val="20"/>
            </w:rPr>
            <w:t xml:space="preserve">Page </w:t>
          </w:r>
          <w:r w:rsidRPr="00622E4B">
            <w:rPr>
              <w:rStyle w:val="PageNumber"/>
              <w:sz w:val="20"/>
            </w:rPr>
            <w:fldChar w:fldCharType="begin"/>
          </w:r>
          <w:r w:rsidRPr="00622E4B">
            <w:rPr>
              <w:rStyle w:val="PageNumber"/>
              <w:sz w:val="20"/>
            </w:rPr>
            <w:instrText xml:space="preserve"> PAGE </w:instrText>
          </w:r>
          <w:r w:rsidRPr="00622E4B">
            <w:rPr>
              <w:rStyle w:val="PageNumber"/>
              <w:sz w:val="20"/>
            </w:rPr>
            <w:fldChar w:fldCharType="separate"/>
          </w:r>
          <w:r w:rsidR="00755C58">
            <w:rPr>
              <w:rStyle w:val="PageNumber"/>
              <w:noProof/>
              <w:sz w:val="20"/>
            </w:rPr>
            <w:t>5</w:t>
          </w:r>
          <w:r w:rsidRPr="00622E4B">
            <w:rPr>
              <w:rStyle w:val="PageNumber"/>
              <w:sz w:val="20"/>
            </w:rPr>
            <w:fldChar w:fldCharType="end"/>
          </w:r>
          <w:r w:rsidRPr="00622E4B">
            <w:rPr>
              <w:rStyle w:val="PageNumber"/>
              <w:sz w:val="20"/>
            </w:rPr>
            <w:t xml:space="preserve"> of </w:t>
          </w:r>
          <w:fldSimple w:instr=" NUMPAGES  \* MERGEFORMAT ">
            <w:r w:rsidR="00755C58" w:rsidRPr="00755C58">
              <w:rPr>
                <w:rStyle w:val="PageNumber"/>
                <w:noProof/>
                <w:sz w:val="20"/>
              </w:rPr>
              <w:t>6</w:t>
            </w:r>
          </w:fldSimple>
        </w:p>
      </w:tc>
    </w:tr>
  </w:tbl>
  <w:p w:rsidR="00D95E9A" w:rsidRDefault="00D95E9A">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E9A" w:rsidRDefault="00D95E9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E9A" w:rsidRDefault="00D95E9A">
      <w:pPr>
        <w:spacing w:line="240" w:lineRule="auto"/>
      </w:pPr>
      <w:r>
        <w:separator/>
      </w:r>
    </w:p>
  </w:footnote>
  <w:footnote w:type="continuationSeparator" w:id="0">
    <w:p w:rsidR="00D95E9A" w:rsidRDefault="00D95E9A">
      <w:pPr>
        <w:spacing w:line="240" w:lineRule="auto"/>
      </w:pPr>
      <w:r>
        <w:continuationSeparator/>
      </w:r>
    </w:p>
  </w:footnote>
  <w:footnote w:id="1">
    <w:p w:rsidR="00D95E9A" w:rsidRDefault="00D95E9A">
      <w:pPr>
        <w:pStyle w:val="FootnoteText"/>
      </w:pPr>
      <w:r>
        <w:rPr>
          <w:rStyle w:val="FootnoteReference"/>
        </w:rPr>
        <w:footnoteRef/>
      </w:r>
      <w:r>
        <w:t xml:space="preserve"> </w:t>
      </w:r>
      <w:r w:rsidRPr="00C10877">
        <w:t>http://www.softwaretestinghelp.com/web-testing-example-test-cases/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E9A" w:rsidRDefault="00D95E9A">
    <w:pPr>
      <w:rPr>
        <w:sz w:val="24"/>
      </w:rPr>
    </w:pPr>
  </w:p>
  <w:p w:rsidR="00D95E9A" w:rsidRDefault="00D95E9A">
    <w:pPr>
      <w:pBdr>
        <w:top w:val="single" w:sz="6" w:space="1" w:color="auto"/>
      </w:pBdr>
      <w:rPr>
        <w:sz w:val="24"/>
      </w:rPr>
    </w:pPr>
  </w:p>
  <w:p w:rsidR="00D95E9A" w:rsidRDefault="00D95E9A">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D95E9A" w:rsidRDefault="00D95E9A">
    <w:pPr>
      <w:pBdr>
        <w:bottom w:val="single" w:sz="6" w:space="1" w:color="auto"/>
      </w:pBdr>
      <w:jc w:val="right"/>
      <w:rPr>
        <w:sz w:val="24"/>
      </w:rPr>
    </w:pPr>
  </w:p>
  <w:p w:rsidR="00D95E9A" w:rsidRDefault="00D95E9A">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95E9A" w:rsidRPr="00635DC6">
      <w:tc>
        <w:tcPr>
          <w:tcW w:w="6379" w:type="dxa"/>
        </w:tcPr>
        <w:p w:rsidR="00D95E9A" w:rsidRPr="00635DC6" w:rsidRDefault="00D95E9A" w:rsidP="00873ADC">
          <w:pPr>
            <w:rPr>
              <w:sz w:val="20"/>
            </w:rPr>
          </w:pPr>
          <w:r>
            <w:rPr>
              <w:sz w:val="20"/>
            </w:rPr>
            <w:t>Team A</w:t>
          </w:r>
          <w:r w:rsidRPr="00315017">
            <w:rPr>
              <w:sz w:val="20"/>
            </w:rPr>
            <w:t xml:space="preserve"> Management System</w:t>
          </w:r>
        </w:p>
      </w:tc>
      <w:tc>
        <w:tcPr>
          <w:tcW w:w="3179" w:type="dxa"/>
        </w:tcPr>
        <w:p w:rsidR="00D95E9A" w:rsidRPr="00635DC6" w:rsidRDefault="00D95E9A">
          <w:pPr>
            <w:tabs>
              <w:tab w:val="left" w:pos="1135"/>
            </w:tabs>
            <w:spacing w:before="40"/>
            <w:ind w:right="68"/>
            <w:rPr>
              <w:sz w:val="20"/>
            </w:rPr>
          </w:pPr>
          <w:r w:rsidRPr="00635DC6">
            <w:rPr>
              <w:sz w:val="20"/>
            </w:rPr>
            <w:t xml:space="preserve"> Version:          &lt;1.0&gt;</w:t>
          </w:r>
        </w:p>
      </w:tc>
    </w:tr>
    <w:tr w:rsidR="00D95E9A" w:rsidRPr="00635DC6">
      <w:tc>
        <w:tcPr>
          <w:tcW w:w="6379" w:type="dxa"/>
        </w:tcPr>
        <w:p w:rsidR="00D95E9A" w:rsidRPr="00635DC6" w:rsidRDefault="00D95E9A" w:rsidP="001377DA">
          <w:pPr>
            <w:rPr>
              <w:sz w:val="20"/>
            </w:rPr>
          </w:pPr>
          <w:r>
            <w:rPr>
              <w:sz w:val="20"/>
            </w:rPr>
            <w:t>CIS 400 Final Project Report – Spring 2012</w:t>
          </w:r>
        </w:p>
      </w:tc>
      <w:tc>
        <w:tcPr>
          <w:tcW w:w="3179" w:type="dxa"/>
        </w:tcPr>
        <w:p w:rsidR="00D95E9A" w:rsidRPr="00635DC6" w:rsidRDefault="00D95E9A">
          <w:pPr>
            <w:rPr>
              <w:sz w:val="20"/>
            </w:rPr>
          </w:pPr>
          <w:r w:rsidRPr="00635DC6">
            <w:rPr>
              <w:sz w:val="20"/>
            </w:rPr>
            <w:t xml:space="preserve">  Date: &lt;mm/</w:t>
          </w:r>
          <w:proofErr w:type="spellStart"/>
          <w:r w:rsidRPr="00635DC6">
            <w:rPr>
              <w:sz w:val="20"/>
            </w:rPr>
            <w:t>dd/yyyy</w:t>
          </w:r>
          <w:proofErr w:type="spellEnd"/>
          <w:r w:rsidRPr="00635DC6">
            <w:rPr>
              <w:sz w:val="20"/>
            </w:rPr>
            <w:t>&gt;</w:t>
          </w:r>
        </w:p>
      </w:tc>
    </w:tr>
    <w:tr w:rsidR="00D95E9A" w:rsidRPr="00635DC6">
      <w:tc>
        <w:tcPr>
          <w:tcW w:w="9558" w:type="dxa"/>
          <w:gridSpan w:val="2"/>
        </w:tcPr>
        <w:p w:rsidR="00D95E9A" w:rsidRPr="00635DC6" w:rsidRDefault="00D95E9A">
          <w:pPr>
            <w:rPr>
              <w:sz w:val="20"/>
            </w:rPr>
          </w:pPr>
          <w:r w:rsidRPr="00635DC6">
            <w:rPr>
              <w:sz w:val="20"/>
            </w:rPr>
            <w:t>&lt;</w:t>
          </w:r>
          <w:proofErr w:type="gramStart"/>
          <w:r w:rsidRPr="00635DC6">
            <w:rPr>
              <w:sz w:val="20"/>
            </w:rPr>
            <w:t>document</w:t>
          </w:r>
          <w:proofErr w:type="gramEnd"/>
          <w:r w:rsidRPr="00635DC6">
            <w:rPr>
              <w:sz w:val="20"/>
            </w:rPr>
            <w:t xml:space="preserve"> identifier&gt;</w:t>
          </w:r>
        </w:p>
      </w:tc>
    </w:tr>
  </w:tbl>
  <w:p w:rsidR="00D95E9A" w:rsidRDefault="00D95E9A">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E9A" w:rsidRDefault="00D95E9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B067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9228BB"/>
    <w:multiLevelType w:val="multilevel"/>
    <w:tmpl w:val="B18020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7">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23E5E2B"/>
    <w:multiLevelType w:val="hybridMultilevel"/>
    <w:tmpl w:val="B2947D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B2036F3"/>
    <w:multiLevelType w:val="hybridMultilevel"/>
    <w:tmpl w:val="6EB6C3B6"/>
    <w:lvl w:ilvl="0" w:tplc="C5166CE0">
      <w:start w:val="1"/>
      <w:numFmt w:val="bullet"/>
      <w:lvlText w:val="-"/>
      <w:lvlJc w:val="left"/>
      <w:pPr>
        <w:ind w:left="720" w:hanging="360"/>
      </w:pPr>
      <w:rPr>
        <w:rFonts w:ascii="Times New Roman" w:eastAsia="Times New Roman" w:hAnsi="Times New Roman" w:cs="Times New Roman"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4">
    <w:nsid w:val="781A569B"/>
    <w:multiLevelType w:val="hybridMultilevel"/>
    <w:tmpl w:val="97983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9"/>
  </w:num>
  <w:num w:numId="4">
    <w:abstractNumId w:val="7"/>
  </w:num>
  <w:num w:numId="5">
    <w:abstractNumId w:val="12"/>
  </w:num>
  <w:num w:numId="6">
    <w:abstractNumId w:val="31"/>
  </w:num>
  <w:num w:numId="7">
    <w:abstractNumId w:val="3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5"/>
  </w:num>
  <w:num w:numId="10">
    <w:abstractNumId w:val="33"/>
  </w:num>
  <w:num w:numId="11">
    <w:abstractNumId w:val="4"/>
  </w:num>
  <w:num w:numId="12">
    <w:abstractNumId w:val="21"/>
  </w:num>
  <w:num w:numId="13">
    <w:abstractNumId w:val="45"/>
  </w:num>
  <w:num w:numId="14">
    <w:abstractNumId w:val="30"/>
  </w:num>
  <w:num w:numId="15">
    <w:abstractNumId w:val="28"/>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2"/>
  </w:num>
  <w:num w:numId="19">
    <w:abstractNumId w:val="8"/>
  </w:num>
  <w:num w:numId="20">
    <w:abstractNumId w:val="22"/>
  </w:num>
  <w:num w:numId="21">
    <w:abstractNumId w:val="20"/>
  </w:num>
  <w:num w:numId="22">
    <w:abstractNumId w:val="41"/>
  </w:num>
  <w:num w:numId="23">
    <w:abstractNumId w:val="19"/>
  </w:num>
  <w:num w:numId="24">
    <w:abstractNumId w:val="14"/>
  </w:num>
  <w:num w:numId="25">
    <w:abstractNumId w:val="40"/>
  </w:num>
  <w:num w:numId="26">
    <w:abstractNumId w:val="26"/>
  </w:num>
  <w:num w:numId="27">
    <w:abstractNumId w:val="16"/>
  </w:num>
  <w:num w:numId="28">
    <w:abstractNumId w:val="24"/>
  </w:num>
  <w:num w:numId="29">
    <w:abstractNumId w:val="18"/>
  </w:num>
  <w:num w:numId="30">
    <w:abstractNumId w:val="37"/>
  </w:num>
  <w:num w:numId="31">
    <w:abstractNumId w:val="13"/>
  </w:num>
  <w:num w:numId="32">
    <w:abstractNumId w:val="11"/>
  </w:num>
  <w:num w:numId="33">
    <w:abstractNumId w:val="9"/>
  </w:num>
  <w:num w:numId="34">
    <w:abstractNumId w:val="34"/>
  </w:num>
  <w:num w:numId="35">
    <w:abstractNumId w:val="17"/>
  </w:num>
  <w:num w:numId="36">
    <w:abstractNumId w:val="25"/>
  </w:num>
  <w:num w:numId="37">
    <w:abstractNumId w:val="6"/>
  </w:num>
  <w:num w:numId="38">
    <w:abstractNumId w:val="27"/>
  </w:num>
  <w:num w:numId="39">
    <w:abstractNumId w:val="15"/>
  </w:num>
  <w:num w:numId="40">
    <w:abstractNumId w:val="3"/>
  </w:num>
  <w:num w:numId="41">
    <w:abstractNumId w:val="36"/>
  </w:num>
  <w:num w:numId="42">
    <w:abstractNumId w:val="46"/>
  </w:num>
  <w:num w:numId="43">
    <w:abstractNumId w:val="23"/>
  </w:num>
  <w:num w:numId="44">
    <w:abstractNumId w:val="43"/>
  </w:num>
  <w:num w:numId="45">
    <w:abstractNumId w:val="10"/>
  </w:num>
  <w:num w:numId="46">
    <w:abstractNumId w:val="5"/>
  </w:num>
  <w:num w:numId="47">
    <w:abstractNumId w:val="44"/>
  </w:num>
  <w:num w:numId="48">
    <w:abstractNumId w:val="29"/>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717F"/>
    <w:rsid w:val="00001359"/>
    <w:rsid w:val="000068A6"/>
    <w:rsid w:val="00010DAC"/>
    <w:rsid w:val="000110C5"/>
    <w:rsid w:val="00011255"/>
    <w:rsid w:val="00027327"/>
    <w:rsid w:val="00030AB0"/>
    <w:rsid w:val="00031ED6"/>
    <w:rsid w:val="00035610"/>
    <w:rsid w:val="000378ED"/>
    <w:rsid w:val="000418E1"/>
    <w:rsid w:val="0004459A"/>
    <w:rsid w:val="00045364"/>
    <w:rsid w:val="00046B64"/>
    <w:rsid w:val="000503D4"/>
    <w:rsid w:val="000519C7"/>
    <w:rsid w:val="00052857"/>
    <w:rsid w:val="00053570"/>
    <w:rsid w:val="00054C81"/>
    <w:rsid w:val="00055E20"/>
    <w:rsid w:val="0005648B"/>
    <w:rsid w:val="000600AD"/>
    <w:rsid w:val="000618E0"/>
    <w:rsid w:val="00063C12"/>
    <w:rsid w:val="00071A42"/>
    <w:rsid w:val="00073766"/>
    <w:rsid w:val="00076C49"/>
    <w:rsid w:val="000817AE"/>
    <w:rsid w:val="00081C74"/>
    <w:rsid w:val="000832F4"/>
    <w:rsid w:val="0008343D"/>
    <w:rsid w:val="000837D1"/>
    <w:rsid w:val="00093E5C"/>
    <w:rsid w:val="00095BE3"/>
    <w:rsid w:val="00097C96"/>
    <w:rsid w:val="000A060D"/>
    <w:rsid w:val="000A3928"/>
    <w:rsid w:val="000B0F2D"/>
    <w:rsid w:val="000B31A0"/>
    <w:rsid w:val="000B4825"/>
    <w:rsid w:val="000C08F2"/>
    <w:rsid w:val="000C22CD"/>
    <w:rsid w:val="000C784A"/>
    <w:rsid w:val="000D0610"/>
    <w:rsid w:val="000D0724"/>
    <w:rsid w:val="000D23B5"/>
    <w:rsid w:val="000D7200"/>
    <w:rsid w:val="000D76B0"/>
    <w:rsid w:val="000E06EE"/>
    <w:rsid w:val="000E1EB5"/>
    <w:rsid w:val="000E383D"/>
    <w:rsid w:val="000F3AA3"/>
    <w:rsid w:val="0010192F"/>
    <w:rsid w:val="00103C44"/>
    <w:rsid w:val="00104F5C"/>
    <w:rsid w:val="001102AA"/>
    <w:rsid w:val="00111D1D"/>
    <w:rsid w:val="00121669"/>
    <w:rsid w:val="00126219"/>
    <w:rsid w:val="001263A0"/>
    <w:rsid w:val="00126E42"/>
    <w:rsid w:val="00127966"/>
    <w:rsid w:val="00130F61"/>
    <w:rsid w:val="001338B7"/>
    <w:rsid w:val="0013708C"/>
    <w:rsid w:val="001377DA"/>
    <w:rsid w:val="001403A8"/>
    <w:rsid w:val="001437DF"/>
    <w:rsid w:val="00143E3C"/>
    <w:rsid w:val="00144746"/>
    <w:rsid w:val="00144B77"/>
    <w:rsid w:val="0015238E"/>
    <w:rsid w:val="00157BD6"/>
    <w:rsid w:val="00170446"/>
    <w:rsid w:val="00173F49"/>
    <w:rsid w:val="0018044D"/>
    <w:rsid w:val="00185D60"/>
    <w:rsid w:val="001951AD"/>
    <w:rsid w:val="001A1437"/>
    <w:rsid w:val="001A1DEF"/>
    <w:rsid w:val="001A32BD"/>
    <w:rsid w:val="001A7FA4"/>
    <w:rsid w:val="001B30CB"/>
    <w:rsid w:val="001C0508"/>
    <w:rsid w:val="001C18E6"/>
    <w:rsid w:val="001C4C0E"/>
    <w:rsid w:val="001D1B8B"/>
    <w:rsid w:val="001D3726"/>
    <w:rsid w:val="001D53F0"/>
    <w:rsid w:val="001D5F34"/>
    <w:rsid w:val="001E1E59"/>
    <w:rsid w:val="001E202B"/>
    <w:rsid w:val="001E26D1"/>
    <w:rsid w:val="001E4E50"/>
    <w:rsid w:val="001E5FD3"/>
    <w:rsid w:val="001F43A5"/>
    <w:rsid w:val="001F612E"/>
    <w:rsid w:val="001F6F78"/>
    <w:rsid w:val="00212F29"/>
    <w:rsid w:val="002175EA"/>
    <w:rsid w:val="0022638E"/>
    <w:rsid w:val="002307EB"/>
    <w:rsid w:val="00235119"/>
    <w:rsid w:val="002403A0"/>
    <w:rsid w:val="002531FA"/>
    <w:rsid w:val="0025518C"/>
    <w:rsid w:val="002703BE"/>
    <w:rsid w:val="00275B99"/>
    <w:rsid w:val="00275F69"/>
    <w:rsid w:val="00276A1C"/>
    <w:rsid w:val="002805DB"/>
    <w:rsid w:val="002813D9"/>
    <w:rsid w:val="002824A9"/>
    <w:rsid w:val="00284593"/>
    <w:rsid w:val="002906D2"/>
    <w:rsid w:val="002928F4"/>
    <w:rsid w:val="00294111"/>
    <w:rsid w:val="00294112"/>
    <w:rsid w:val="0029507D"/>
    <w:rsid w:val="002954AA"/>
    <w:rsid w:val="002A272C"/>
    <w:rsid w:val="002A390F"/>
    <w:rsid w:val="002A70BB"/>
    <w:rsid w:val="002B0F0C"/>
    <w:rsid w:val="002B209A"/>
    <w:rsid w:val="002B3BDA"/>
    <w:rsid w:val="002B7B79"/>
    <w:rsid w:val="002C2685"/>
    <w:rsid w:val="002C28A9"/>
    <w:rsid w:val="002C46B6"/>
    <w:rsid w:val="002C4FE2"/>
    <w:rsid w:val="002D46D3"/>
    <w:rsid w:val="002D5B83"/>
    <w:rsid w:val="002F532B"/>
    <w:rsid w:val="002F681A"/>
    <w:rsid w:val="00304C2D"/>
    <w:rsid w:val="00306078"/>
    <w:rsid w:val="0031460C"/>
    <w:rsid w:val="00315017"/>
    <w:rsid w:val="00315705"/>
    <w:rsid w:val="003236F1"/>
    <w:rsid w:val="003243DF"/>
    <w:rsid w:val="00326B28"/>
    <w:rsid w:val="00331E2C"/>
    <w:rsid w:val="003326F5"/>
    <w:rsid w:val="003332B1"/>
    <w:rsid w:val="00333D59"/>
    <w:rsid w:val="003437BF"/>
    <w:rsid w:val="00345CB4"/>
    <w:rsid w:val="00351907"/>
    <w:rsid w:val="00352E30"/>
    <w:rsid w:val="00354C23"/>
    <w:rsid w:val="00354C2D"/>
    <w:rsid w:val="003610F2"/>
    <w:rsid w:val="003636B6"/>
    <w:rsid w:val="00364414"/>
    <w:rsid w:val="00364BF8"/>
    <w:rsid w:val="00390ECE"/>
    <w:rsid w:val="003932F9"/>
    <w:rsid w:val="00395712"/>
    <w:rsid w:val="003969E6"/>
    <w:rsid w:val="00397DEE"/>
    <w:rsid w:val="003A0DEA"/>
    <w:rsid w:val="003A1396"/>
    <w:rsid w:val="003A3097"/>
    <w:rsid w:val="003A5092"/>
    <w:rsid w:val="003A5B39"/>
    <w:rsid w:val="003A7842"/>
    <w:rsid w:val="003B21C8"/>
    <w:rsid w:val="003B3188"/>
    <w:rsid w:val="003B3842"/>
    <w:rsid w:val="003B4601"/>
    <w:rsid w:val="003B6F8B"/>
    <w:rsid w:val="003C4293"/>
    <w:rsid w:val="003C548E"/>
    <w:rsid w:val="003D4F6B"/>
    <w:rsid w:val="003D5783"/>
    <w:rsid w:val="003D6DB6"/>
    <w:rsid w:val="003E07AE"/>
    <w:rsid w:val="003E16FA"/>
    <w:rsid w:val="003E1DD9"/>
    <w:rsid w:val="003E215B"/>
    <w:rsid w:val="003E7501"/>
    <w:rsid w:val="003F37EB"/>
    <w:rsid w:val="003F5225"/>
    <w:rsid w:val="003F7D86"/>
    <w:rsid w:val="00401B61"/>
    <w:rsid w:val="00402BD4"/>
    <w:rsid w:val="00404D1F"/>
    <w:rsid w:val="0040563B"/>
    <w:rsid w:val="00405673"/>
    <w:rsid w:val="004061AF"/>
    <w:rsid w:val="004072F7"/>
    <w:rsid w:val="00410A8A"/>
    <w:rsid w:val="00410FDA"/>
    <w:rsid w:val="004132A1"/>
    <w:rsid w:val="004165FA"/>
    <w:rsid w:val="0042182D"/>
    <w:rsid w:val="0042203D"/>
    <w:rsid w:val="00432515"/>
    <w:rsid w:val="00432D91"/>
    <w:rsid w:val="00433C5C"/>
    <w:rsid w:val="00435E45"/>
    <w:rsid w:val="0043605E"/>
    <w:rsid w:val="00440FF6"/>
    <w:rsid w:val="004455BF"/>
    <w:rsid w:val="00445AA4"/>
    <w:rsid w:val="00451D7A"/>
    <w:rsid w:val="0045526D"/>
    <w:rsid w:val="004556CF"/>
    <w:rsid w:val="004677CB"/>
    <w:rsid w:val="00474377"/>
    <w:rsid w:val="00484569"/>
    <w:rsid w:val="004849B6"/>
    <w:rsid w:val="00494B13"/>
    <w:rsid w:val="00495381"/>
    <w:rsid w:val="0049716F"/>
    <w:rsid w:val="004A443F"/>
    <w:rsid w:val="004A79AF"/>
    <w:rsid w:val="004B011E"/>
    <w:rsid w:val="004B1632"/>
    <w:rsid w:val="004B726F"/>
    <w:rsid w:val="004B7599"/>
    <w:rsid w:val="004C458A"/>
    <w:rsid w:val="004C496D"/>
    <w:rsid w:val="004D3FE6"/>
    <w:rsid w:val="004D4F3F"/>
    <w:rsid w:val="004E3664"/>
    <w:rsid w:val="004E3919"/>
    <w:rsid w:val="004F00BE"/>
    <w:rsid w:val="004F2D81"/>
    <w:rsid w:val="004F6EBD"/>
    <w:rsid w:val="00502085"/>
    <w:rsid w:val="0050699B"/>
    <w:rsid w:val="005073B6"/>
    <w:rsid w:val="005074DE"/>
    <w:rsid w:val="00512F13"/>
    <w:rsid w:val="00515703"/>
    <w:rsid w:val="005172D8"/>
    <w:rsid w:val="00517FA8"/>
    <w:rsid w:val="00521368"/>
    <w:rsid w:val="0052418D"/>
    <w:rsid w:val="00531021"/>
    <w:rsid w:val="005315D8"/>
    <w:rsid w:val="005367A5"/>
    <w:rsid w:val="00536E79"/>
    <w:rsid w:val="00544E57"/>
    <w:rsid w:val="0054604D"/>
    <w:rsid w:val="0055138A"/>
    <w:rsid w:val="00553425"/>
    <w:rsid w:val="005568A0"/>
    <w:rsid w:val="00556CEC"/>
    <w:rsid w:val="0055724D"/>
    <w:rsid w:val="00560109"/>
    <w:rsid w:val="005616E1"/>
    <w:rsid w:val="0057291D"/>
    <w:rsid w:val="00573B9F"/>
    <w:rsid w:val="005901E1"/>
    <w:rsid w:val="00592858"/>
    <w:rsid w:val="00594D15"/>
    <w:rsid w:val="005A0A3D"/>
    <w:rsid w:val="005B5CE9"/>
    <w:rsid w:val="005C2D34"/>
    <w:rsid w:val="005C3256"/>
    <w:rsid w:val="005C527A"/>
    <w:rsid w:val="005C7615"/>
    <w:rsid w:val="005D111B"/>
    <w:rsid w:val="005D1885"/>
    <w:rsid w:val="005D4681"/>
    <w:rsid w:val="005D7032"/>
    <w:rsid w:val="005D74E5"/>
    <w:rsid w:val="005E25B5"/>
    <w:rsid w:val="005E28CF"/>
    <w:rsid w:val="005E6128"/>
    <w:rsid w:val="005E6ED8"/>
    <w:rsid w:val="005F1CD4"/>
    <w:rsid w:val="005F3C89"/>
    <w:rsid w:val="005F527F"/>
    <w:rsid w:val="006002E2"/>
    <w:rsid w:val="006019AF"/>
    <w:rsid w:val="006019D3"/>
    <w:rsid w:val="006032F9"/>
    <w:rsid w:val="0060596D"/>
    <w:rsid w:val="00605E4C"/>
    <w:rsid w:val="00607C2F"/>
    <w:rsid w:val="00610F40"/>
    <w:rsid w:val="00612512"/>
    <w:rsid w:val="00616609"/>
    <w:rsid w:val="00616BFB"/>
    <w:rsid w:val="00616CE2"/>
    <w:rsid w:val="00616EFA"/>
    <w:rsid w:val="00617DA4"/>
    <w:rsid w:val="006227E9"/>
    <w:rsid w:val="00622E4B"/>
    <w:rsid w:val="006237DB"/>
    <w:rsid w:val="00623E58"/>
    <w:rsid w:val="00635DC6"/>
    <w:rsid w:val="00640613"/>
    <w:rsid w:val="00641442"/>
    <w:rsid w:val="00641D03"/>
    <w:rsid w:val="006426A6"/>
    <w:rsid w:val="00643130"/>
    <w:rsid w:val="0065294A"/>
    <w:rsid w:val="0065380D"/>
    <w:rsid w:val="00653DD7"/>
    <w:rsid w:val="00662082"/>
    <w:rsid w:val="00663488"/>
    <w:rsid w:val="006663F6"/>
    <w:rsid w:val="0066753F"/>
    <w:rsid w:val="0067176F"/>
    <w:rsid w:val="00684700"/>
    <w:rsid w:val="00685139"/>
    <w:rsid w:val="00686A51"/>
    <w:rsid w:val="006912C4"/>
    <w:rsid w:val="00692CF4"/>
    <w:rsid w:val="00694001"/>
    <w:rsid w:val="006944DA"/>
    <w:rsid w:val="0069550B"/>
    <w:rsid w:val="00695E03"/>
    <w:rsid w:val="006967C5"/>
    <w:rsid w:val="00697CFD"/>
    <w:rsid w:val="006A3C04"/>
    <w:rsid w:val="006A4604"/>
    <w:rsid w:val="006A5684"/>
    <w:rsid w:val="006A62E3"/>
    <w:rsid w:val="006A717F"/>
    <w:rsid w:val="006B0C08"/>
    <w:rsid w:val="006B0F10"/>
    <w:rsid w:val="006B3388"/>
    <w:rsid w:val="006B4870"/>
    <w:rsid w:val="006C0327"/>
    <w:rsid w:val="006C2040"/>
    <w:rsid w:val="006C3D6A"/>
    <w:rsid w:val="006C5F98"/>
    <w:rsid w:val="006D0E5C"/>
    <w:rsid w:val="006D2996"/>
    <w:rsid w:val="006D5A13"/>
    <w:rsid w:val="006D6714"/>
    <w:rsid w:val="006E17C1"/>
    <w:rsid w:val="006E19B4"/>
    <w:rsid w:val="006E5073"/>
    <w:rsid w:val="006E5EA9"/>
    <w:rsid w:val="006E664D"/>
    <w:rsid w:val="006F2FF8"/>
    <w:rsid w:val="006F3D1B"/>
    <w:rsid w:val="006F42A3"/>
    <w:rsid w:val="006F5EE6"/>
    <w:rsid w:val="006F65F7"/>
    <w:rsid w:val="006F714A"/>
    <w:rsid w:val="006F7983"/>
    <w:rsid w:val="007001D6"/>
    <w:rsid w:val="00702E72"/>
    <w:rsid w:val="00704662"/>
    <w:rsid w:val="007070F2"/>
    <w:rsid w:val="007073EB"/>
    <w:rsid w:val="00712E25"/>
    <w:rsid w:val="00715866"/>
    <w:rsid w:val="00717F51"/>
    <w:rsid w:val="00725DF4"/>
    <w:rsid w:val="00726868"/>
    <w:rsid w:val="007354BB"/>
    <w:rsid w:val="00735DCF"/>
    <w:rsid w:val="007410BC"/>
    <w:rsid w:val="007452CB"/>
    <w:rsid w:val="0075503D"/>
    <w:rsid w:val="0075553F"/>
    <w:rsid w:val="00755C58"/>
    <w:rsid w:val="007619A0"/>
    <w:rsid w:val="007638F7"/>
    <w:rsid w:val="0077580A"/>
    <w:rsid w:val="007763EF"/>
    <w:rsid w:val="00776B98"/>
    <w:rsid w:val="00781229"/>
    <w:rsid w:val="007906E7"/>
    <w:rsid w:val="00790D53"/>
    <w:rsid w:val="007915D4"/>
    <w:rsid w:val="00791A67"/>
    <w:rsid w:val="00792413"/>
    <w:rsid w:val="007A19FB"/>
    <w:rsid w:val="007A343C"/>
    <w:rsid w:val="007A515B"/>
    <w:rsid w:val="007A5877"/>
    <w:rsid w:val="007A7403"/>
    <w:rsid w:val="007A7F6A"/>
    <w:rsid w:val="007B10EA"/>
    <w:rsid w:val="007B70B6"/>
    <w:rsid w:val="007C576E"/>
    <w:rsid w:val="007C7EDD"/>
    <w:rsid w:val="007D07C1"/>
    <w:rsid w:val="007D3834"/>
    <w:rsid w:val="007D3E1C"/>
    <w:rsid w:val="007F64E7"/>
    <w:rsid w:val="007F7A15"/>
    <w:rsid w:val="00800BC5"/>
    <w:rsid w:val="00801C2D"/>
    <w:rsid w:val="00805EC8"/>
    <w:rsid w:val="00810AE6"/>
    <w:rsid w:val="00817BA0"/>
    <w:rsid w:val="00832D84"/>
    <w:rsid w:val="008357DA"/>
    <w:rsid w:val="00844041"/>
    <w:rsid w:val="0084452F"/>
    <w:rsid w:val="00845360"/>
    <w:rsid w:val="0084794F"/>
    <w:rsid w:val="008506EA"/>
    <w:rsid w:val="008519B7"/>
    <w:rsid w:val="0085262E"/>
    <w:rsid w:val="00852AEE"/>
    <w:rsid w:val="00852EC8"/>
    <w:rsid w:val="008563A7"/>
    <w:rsid w:val="00856D95"/>
    <w:rsid w:val="00857185"/>
    <w:rsid w:val="008607C9"/>
    <w:rsid w:val="00860BC8"/>
    <w:rsid w:val="00860E5A"/>
    <w:rsid w:val="00862084"/>
    <w:rsid w:val="00864A27"/>
    <w:rsid w:val="00865B3F"/>
    <w:rsid w:val="00873ADC"/>
    <w:rsid w:val="008758F9"/>
    <w:rsid w:val="00875D0C"/>
    <w:rsid w:val="00882C51"/>
    <w:rsid w:val="0088685D"/>
    <w:rsid w:val="00890C53"/>
    <w:rsid w:val="00892CBF"/>
    <w:rsid w:val="008942DC"/>
    <w:rsid w:val="008963AC"/>
    <w:rsid w:val="008A25D1"/>
    <w:rsid w:val="008A3E07"/>
    <w:rsid w:val="008A7165"/>
    <w:rsid w:val="008B136C"/>
    <w:rsid w:val="008B1587"/>
    <w:rsid w:val="008B2449"/>
    <w:rsid w:val="008C482A"/>
    <w:rsid w:val="008C56A1"/>
    <w:rsid w:val="008C653D"/>
    <w:rsid w:val="008C7F2E"/>
    <w:rsid w:val="008D0658"/>
    <w:rsid w:val="008D1E90"/>
    <w:rsid w:val="008D200E"/>
    <w:rsid w:val="008D2A5B"/>
    <w:rsid w:val="008D396B"/>
    <w:rsid w:val="008E06B6"/>
    <w:rsid w:val="008E14D2"/>
    <w:rsid w:val="008E44EF"/>
    <w:rsid w:val="008E46FF"/>
    <w:rsid w:val="008E4C87"/>
    <w:rsid w:val="008F2333"/>
    <w:rsid w:val="008F4FF5"/>
    <w:rsid w:val="008F54BA"/>
    <w:rsid w:val="008F5FDD"/>
    <w:rsid w:val="00900812"/>
    <w:rsid w:val="009039D1"/>
    <w:rsid w:val="009113B6"/>
    <w:rsid w:val="00912B6C"/>
    <w:rsid w:val="00916C74"/>
    <w:rsid w:val="00916CE3"/>
    <w:rsid w:val="009178BE"/>
    <w:rsid w:val="00935286"/>
    <w:rsid w:val="00942077"/>
    <w:rsid w:val="009447A4"/>
    <w:rsid w:val="0094483C"/>
    <w:rsid w:val="009505B5"/>
    <w:rsid w:val="009559BE"/>
    <w:rsid w:val="00956658"/>
    <w:rsid w:val="0096275D"/>
    <w:rsid w:val="00962F72"/>
    <w:rsid w:val="009638C4"/>
    <w:rsid w:val="009662D1"/>
    <w:rsid w:val="00967147"/>
    <w:rsid w:val="00970053"/>
    <w:rsid w:val="00971BF3"/>
    <w:rsid w:val="009731C1"/>
    <w:rsid w:val="00973F4C"/>
    <w:rsid w:val="00976A0A"/>
    <w:rsid w:val="00986108"/>
    <w:rsid w:val="00990822"/>
    <w:rsid w:val="009A2E33"/>
    <w:rsid w:val="009A5987"/>
    <w:rsid w:val="009B45C3"/>
    <w:rsid w:val="009B6CBD"/>
    <w:rsid w:val="009C1808"/>
    <w:rsid w:val="009C2328"/>
    <w:rsid w:val="009C6EE7"/>
    <w:rsid w:val="009D0384"/>
    <w:rsid w:val="009D5AD6"/>
    <w:rsid w:val="009D7C8C"/>
    <w:rsid w:val="009E4E7E"/>
    <w:rsid w:val="009F028B"/>
    <w:rsid w:val="009F0F16"/>
    <w:rsid w:val="009F0FB4"/>
    <w:rsid w:val="009F171A"/>
    <w:rsid w:val="009F4A70"/>
    <w:rsid w:val="009F5C17"/>
    <w:rsid w:val="009F6A65"/>
    <w:rsid w:val="00A00892"/>
    <w:rsid w:val="00A01454"/>
    <w:rsid w:val="00A05761"/>
    <w:rsid w:val="00A27ADF"/>
    <w:rsid w:val="00A30D7F"/>
    <w:rsid w:val="00A31B38"/>
    <w:rsid w:val="00A32D30"/>
    <w:rsid w:val="00A3700F"/>
    <w:rsid w:val="00A422D2"/>
    <w:rsid w:val="00A4315E"/>
    <w:rsid w:val="00A434AC"/>
    <w:rsid w:val="00A4582D"/>
    <w:rsid w:val="00A464DE"/>
    <w:rsid w:val="00A47466"/>
    <w:rsid w:val="00A53398"/>
    <w:rsid w:val="00A63BD3"/>
    <w:rsid w:val="00A65033"/>
    <w:rsid w:val="00A65D4B"/>
    <w:rsid w:val="00A70D8C"/>
    <w:rsid w:val="00A72CDD"/>
    <w:rsid w:val="00A74BA9"/>
    <w:rsid w:val="00A77E6E"/>
    <w:rsid w:val="00A855B5"/>
    <w:rsid w:val="00A909CE"/>
    <w:rsid w:val="00A91E80"/>
    <w:rsid w:val="00A924DF"/>
    <w:rsid w:val="00A93B23"/>
    <w:rsid w:val="00A95E95"/>
    <w:rsid w:val="00A97F03"/>
    <w:rsid w:val="00AA4E68"/>
    <w:rsid w:val="00AB268E"/>
    <w:rsid w:val="00AB326C"/>
    <w:rsid w:val="00AB395A"/>
    <w:rsid w:val="00AC00D6"/>
    <w:rsid w:val="00AC27E9"/>
    <w:rsid w:val="00AD0987"/>
    <w:rsid w:val="00AD5EDD"/>
    <w:rsid w:val="00AD73C1"/>
    <w:rsid w:val="00AE0958"/>
    <w:rsid w:val="00AE33D0"/>
    <w:rsid w:val="00AE6BAE"/>
    <w:rsid w:val="00AE70A1"/>
    <w:rsid w:val="00AE7C4D"/>
    <w:rsid w:val="00AF4A3A"/>
    <w:rsid w:val="00AF5477"/>
    <w:rsid w:val="00AF6C1A"/>
    <w:rsid w:val="00B02061"/>
    <w:rsid w:val="00B0284D"/>
    <w:rsid w:val="00B06DAA"/>
    <w:rsid w:val="00B109E4"/>
    <w:rsid w:val="00B126A4"/>
    <w:rsid w:val="00B14110"/>
    <w:rsid w:val="00B168A3"/>
    <w:rsid w:val="00B16FC1"/>
    <w:rsid w:val="00B17A18"/>
    <w:rsid w:val="00B2721E"/>
    <w:rsid w:val="00B306CB"/>
    <w:rsid w:val="00B3603F"/>
    <w:rsid w:val="00B41890"/>
    <w:rsid w:val="00B50D0F"/>
    <w:rsid w:val="00B510B8"/>
    <w:rsid w:val="00B614CC"/>
    <w:rsid w:val="00B63ABB"/>
    <w:rsid w:val="00B64910"/>
    <w:rsid w:val="00B651E7"/>
    <w:rsid w:val="00B65D67"/>
    <w:rsid w:val="00B67317"/>
    <w:rsid w:val="00B70698"/>
    <w:rsid w:val="00B71BDE"/>
    <w:rsid w:val="00B8515F"/>
    <w:rsid w:val="00B855BE"/>
    <w:rsid w:val="00B85F64"/>
    <w:rsid w:val="00B9335D"/>
    <w:rsid w:val="00BA1350"/>
    <w:rsid w:val="00BA64C2"/>
    <w:rsid w:val="00BB05B6"/>
    <w:rsid w:val="00BB5D42"/>
    <w:rsid w:val="00BB6CC0"/>
    <w:rsid w:val="00BC3654"/>
    <w:rsid w:val="00BC5103"/>
    <w:rsid w:val="00BC5636"/>
    <w:rsid w:val="00BC6476"/>
    <w:rsid w:val="00BC721A"/>
    <w:rsid w:val="00BD26A4"/>
    <w:rsid w:val="00BD5B62"/>
    <w:rsid w:val="00BD7701"/>
    <w:rsid w:val="00BD7D77"/>
    <w:rsid w:val="00BD7DEA"/>
    <w:rsid w:val="00BE7C83"/>
    <w:rsid w:val="00BF37B8"/>
    <w:rsid w:val="00C00A59"/>
    <w:rsid w:val="00C04911"/>
    <w:rsid w:val="00C049C6"/>
    <w:rsid w:val="00C0519B"/>
    <w:rsid w:val="00C0578C"/>
    <w:rsid w:val="00C10877"/>
    <w:rsid w:val="00C12BA3"/>
    <w:rsid w:val="00C17374"/>
    <w:rsid w:val="00C24308"/>
    <w:rsid w:val="00C2438B"/>
    <w:rsid w:val="00C26960"/>
    <w:rsid w:val="00C308AA"/>
    <w:rsid w:val="00C377BF"/>
    <w:rsid w:val="00C45614"/>
    <w:rsid w:val="00C47F2E"/>
    <w:rsid w:val="00C51038"/>
    <w:rsid w:val="00C53292"/>
    <w:rsid w:val="00C54DA4"/>
    <w:rsid w:val="00C55696"/>
    <w:rsid w:val="00C6578E"/>
    <w:rsid w:val="00C676F3"/>
    <w:rsid w:val="00C708B4"/>
    <w:rsid w:val="00C70BC0"/>
    <w:rsid w:val="00C746F4"/>
    <w:rsid w:val="00C8683C"/>
    <w:rsid w:val="00C92067"/>
    <w:rsid w:val="00C94C0B"/>
    <w:rsid w:val="00C9560D"/>
    <w:rsid w:val="00C961A0"/>
    <w:rsid w:val="00CA0508"/>
    <w:rsid w:val="00CA1442"/>
    <w:rsid w:val="00CB319E"/>
    <w:rsid w:val="00CC5A32"/>
    <w:rsid w:val="00CD2723"/>
    <w:rsid w:val="00CD297D"/>
    <w:rsid w:val="00CD5507"/>
    <w:rsid w:val="00CD6E1E"/>
    <w:rsid w:val="00CD7127"/>
    <w:rsid w:val="00CD74C6"/>
    <w:rsid w:val="00CD7713"/>
    <w:rsid w:val="00CE0231"/>
    <w:rsid w:val="00CE1DE9"/>
    <w:rsid w:val="00CF28AB"/>
    <w:rsid w:val="00CF30E4"/>
    <w:rsid w:val="00CF316A"/>
    <w:rsid w:val="00CF5B02"/>
    <w:rsid w:val="00CF71D3"/>
    <w:rsid w:val="00D01349"/>
    <w:rsid w:val="00D02439"/>
    <w:rsid w:val="00D062FF"/>
    <w:rsid w:val="00D155D9"/>
    <w:rsid w:val="00D215D9"/>
    <w:rsid w:val="00D23CC0"/>
    <w:rsid w:val="00D245B7"/>
    <w:rsid w:val="00D34872"/>
    <w:rsid w:val="00D4099E"/>
    <w:rsid w:val="00D41E87"/>
    <w:rsid w:val="00D434FE"/>
    <w:rsid w:val="00D501B3"/>
    <w:rsid w:val="00D50A77"/>
    <w:rsid w:val="00D50B66"/>
    <w:rsid w:val="00D50F40"/>
    <w:rsid w:val="00D5203B"/>
    <w:rsid w:val="00D55D8F"/>
    <w:rsid w:val="00D62728"/>
    <w:rsid w:val="00D750D1"/>
    <w:rsid w:val="00D75318"/>
    <w:rsid w:val="00D84639"/>
    <w:rsid w:val="00D85281"/>
    <w:rsid w:val="00D94B75"/>
    <w:rsid w:val="00D956BF"/>
    <w:rsid w:val="00D95E9A"/>
    <w:rsid w:val="00DA005D"/>
    <w:rsid w:val="00DA2AC4"/>
    <w:rsid w:val="00DA4D5B"/>
    <w:rsid w:val="00DA5A86"/>
    <w:rsid w:val="00DA5B93"/>
    <w:rsid w:val="00DB0A21"/>
    <w:rsid w:val="00DB1367"/>
    <w:rsid w:val="00DB142E"/>
    <w:rsid w:val="00DB258E"/>
    <w:rsid w:val="00DB6F6D"/>
    <w:rsid w:val="00DC040C"/>
    <w:rsid w:val="00DC186D"/>
    <w:rsid w:val="00DC261C"/>
    <w:rsid w:val="00DC4068"/>
    <w:rsid w:val="00DC5A67"/>
    <w:rsid w:val="00DD188F"/>
    <w:rsid w:val="00DD1BF7"/>
    <w:rsid w:val="00DD24F3"/>
    <w:rsid w:val="00DD2AD4"/>
    <w:rsid w:val="00DD2B33"/>
    <w:rsid w:val="00DD785B"/>
    <w:rsid w:val="00DD78A3"/>
    <w:rsid w:val="00DE6DD8"/>
    <w:rsid w:val="00DF0E86"/>
    <w:rsid w:val="00DF17DB"/>
    <w:rsid w:val="00DF79DC"/>
    <w:rsid w:val="00E016C4"/>
    <w:rsid w:val="00E02F53"/>
    <w:rsid w:val="00E051FC"/>
    <w:rsid w:val="00E10EB4"/>
    <w:rsid w:val="00E127FD"/>
    <w:rsid w:val="00E15DAE"/>
    <w:rsid w:val="00E31FAE"/>
    <w:rsid w:val="00E41DBE"/>
    <w:rsid w:val="00E4721F"/>
    <w:rsid w:val="00E55A28"/>
    <w:rsid w:val="00E66392"/>
    <w:rsid w:val="00E767C7"/>
    <w:rsid w:val="00E8442D"/>
    <w:rsid w:val="00E906C6"/>
    <w:rsid w:val="00E911B2"/>
    <w:rsid w:val="00EA109B"/>
    <w:rsid w:val="00EA6C71"/>
    <w:rsid w:val="00EB09E8"/>
    <w:rsid w:val="00EB1E22"/>
    <w:rsid w:val="00EB558E"/>
    <w:rsid w:val="00EC0791"/>
    <w:rsid w:val="00EC198C"/>
    <w:rsid w:val="00EC7598"/>
    <w:rsid w:val="00ED2847"/>
    <w:rsid w:val="00ED41C5"/>
    <w:rsid w:val="00ED49F7"/>
    <w:rsid w:val="00ED4CF3"/>
    <w:rsid w:val="00EE1CD6"/>
    <w:rsid w:val="00EE6DF0"/>
    <w:rsid w:val="00EE79A9"/>
    <w:rsid w:val="00EF135C"/>
    <w:rsid w:val="00EF25D1"/>
    <w:rsid w:val="00EF4428"/>
    <w:rsid w:val="00EF4800"/>
    <w:rsid w:val="00F0145B"/>
    <w:rsid w:val="00F03CCC"/>
    <w:rsid w:val="00F05AA1"/>
    <w:rsid w:val="00F07187"/>
    <w:rsid w:val="00F20C4D"/>
    <w:rsid w:val="00F2366C"/>
    <w:rsid w:val="00F23891"/>
    <w:rsid w:val="00F23A3B"/>
    <w:rsid w:val="00F31345"/>
    <w:rsid w:val="00F36C6C"/>
    <w:rsid w:val="00F37B17"/>
    <w:rsid w:val="00F41928"/>
    <w:rsid w:val="00F41B22"/>
    <w:rsid w:val="00F46BFB"/>
    <w:rsid w:val="00F47B10"/>
    <w:rsid w:val="00F504E3"/>
    <w:rsid w:val="00F512F3"/>
    <w:rsid w:val="00F517AC"/>
    <w:rsid w:val="00F51D85"/>
    <w:rsid w:val="00F5217A"/>
    <w:rsid w:val="00F526B6"/>
    <w:rsid w:val="00F55281"/>
    <w:rsid w:val="00F556B1"/>
    <w:rsid w:val="00F600E0"/>
    <w:rsid w:val="00F65539"/>
    <w:rsid w:val="00F6554B"/>
    <w:rsid w:val="00F6726A"/>
    <w:rsid w:val="00F743AC"/>
    <w:rsid w:val="00F76ED5"/>
    <w:rsid w:val="00F8279D"/>
    <w:rsid w:val="00F97986"/>
    <w:rsid w:val="00FA3844"/>
    <w:rsid w:val="00FA45F8"/>
    <w:rsid w:val="00FB02C7"/>
    <w:rsid w:val="00FB148D"/>
    <w:rsid w:val="00FB486A"/>
    <w:rsid w:val="00FC4415"/>
    <w:rsid w:val="00FD0FF2"/>
    <w:rsid w:val="00FD182F"/>
    <w:rsid w:val="00FD4BB3"/>
    <w:rsid w:val="00FD75AB"/>
    <w:rsid w:val="00FE2AF4"/>
    <w:rsid w:val="00FE7113"/>
    <w:rsid w:val="00FF00EC"/>
    <w:rsid w:val="00FF1CA5"/>
    <w:rsid w:val="00FF49D1"/>
    <w:rsid w:val="00FF70C3"/>
  </w:rsids>
  <m:mathPr>
    <m:mathFont m:val="Times-Roman"/>
    <m:brkBin m:val="before"/>
    <m:brkBinSub m:val="--"/>
    <m:smallFrac/>
    <m:dispDef/>
    <m:lMargin m:val="0"/>
    <m:rMargin m:val="0"/>
    <m:defJc m:val="centerGroup"/>
    <m:wrapIndent m:val="1440"/>
    <m:intLim m:val="subSup"/>
    <m:naryLim m:val="undOvr"/>
  </m:mathPr>
  <w:uiCompat97To2003/>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AF"/>
    <w:pPr>
      <w:widowControl w:val="0"/>
      <w:spacing w:line="240" w:lineRule="atLeast"/>
    </w:pPr>
    <w:rPr>
      <w:sz w:val="22"/>
      <w:lang w:eastAsia="en-US"/>
    </w:rPr>
  </w:style>
  <w:style w:type="paragraph" w:styleId="Heading1">
    <w:name w:val="heading 1"/>
    <w:basedOn w:val="Normal"/>
    <w:next w:val="Normal"/>
    <w:qFormat/>
    <w:rsid w:val="00BA1350"/>
    <w:pPr>
      <w:keepNext/>
      <w:numPr>
        <w:numId w:val="1"/>
      </w:numPr>
      <w:spacing w:before="120" w:after="60"/>
      <w:ind w:left="720" w:hanging="720"/>
      <w:outlineLvl w:val="0"/>
    </w:pPr>
    <w:rPr>
      <w:rFonts w:ascii="Arial" w:hAnsi="Arial"/>
      <w:b/>
      <w:sz w:val="28"/>
    </w:rPr>
  </w:style>
  <w:style w:type="paragraph" w:styleId="Heading2">
    <w:name w:val="heading 2"/>
    <w:basedOn w:val="Heading1"/>
    <w:next w:val="Normal"/>
    <w:qFormat/>
    <w:rsid w:val="00BA1350"/>
    <w:pPr>
      <w:numPr>
        <w:ilvl w:val="1"/>
      </w:numPr>
      <w:outlineLvl w:val="1"/>
    </w:pPr>
    <w:rPr>
      <w:rFonts w:ascii="Times New Roman" w:hAnsi="Times New Roman"/>
      <w:sz w:val="24"/>
    </w:rPr>
  </w:style>
  <w:style w:type="paragraph" w:styleId="Heading3">
    <w:name w:val="heading 3"/>
    <w:basedOn w:val="Heading1"/>
    <w:next w:val="Normal"/>
    <w:qFormat/>
    <w:rsid w:val="004072F7"/>
    <w:pPr>
      <w:numPr>
        <w:ilvl w:val="2"/>
      </w:numPr>
      <w:outlineLvl w:val="2"/>
    </w:pPr>
    <w:rPr>
      <w:b w:val="0"/>
      <w:i/>
      <w:sz w:val="20"/>
    </w:rPr>
  </w:style>
  <w:style w:type="paragraph" w:styleId="Heading4">
    <w:name w:val="heading 4"/>
    <w:basedOn w:val="Heading1"/>
    <w:next w:val="Normal"/>
    <w:qFormat/>
    <w:rsid w:val="004072F7"/>
    <w:pPr>
      <w:numPr>
        <w:ilvl w:val="3"/>
      </w:numPr>
      <w:outlineLvl w:val="3"/>
    </w:pPr>
    <w:rPr>
      <w:b w:val="0"/>
      <w:sz w:val="20"/>
    </w:rPr>
  </w:style>
  <w:style w:type="paragraph" w:styleId="Heading5">
    <w:name w:val="heading 5"/>
    <w:basedOn w:val="Normal"/>
    <w:next w:val="Normal"/>
    <w:qFormat/>
    <w:rsid w:val="004072F7"/>
    <w:pPr>
      <w:numPr>
        <w:ilvl w:val="4"/>
        <w:numId w:val="1"/>
      </w:numPr>
      <w:spacing w:before="240" w:after="60"/>
      <w:ind w:left="2880"/>
      <w:outlineLvl w:val="4"/>
    </w:pPr>
  </w:style>
  <w:style w:type="paragraph" w:styleId="Heading6">
    <w:name w:val="heading 6"/>
    <w:basedOn w:val="Normal"/>
    <w:next w:val="Normal"/>
    <w:qFormat/>
    <w:rsid w:val="004072F7"/>
    <w:pPr>
      <w:numPr>
        <w:ilvl w:val="5"/>
        <w:numId w:val="1"/>
      </w:numPr>
      <w:spacing w:before="240" w:after="60"/>
      <w:ind w:left="2880"/>
      <w:outlineLvl w:val="5"/>
    </w:pPr>
    <w:rPr>
      <w:i/>
    </w:rPr>
  </w:style>
  <w:style w:type="paragraph" w:styleId="Heading7">
    <w:name w:val="heading 7"/>
    <w:basedOn w:val="Normal"/>
    <w:next w:val="Normal"/>
    <w:qFormat/>
    <w:rsid w:val="004072F7"/>
    <w:pPr>
      <w:numPr>
        <w:ilvl w:val="6"/>
        <w:numId w:val="1"/>
      </w:numPr>
      <w:spacing w:before="240" w:after="60"/>
      <w:ind w:left="2880"/>
      <w:outlineLvl w:val="6"/>
    </w:pPr>
  </w:style>
  <w:style w:type="paragraph" w:styleId="Heading8">
    <w:name w:val="heading 8"/>
    <w:basedOn w:val="Normal"/>
    <w:next w:val="Normal"/>
    <w:qFormat/>
    <w:rsid w:val="004072F7"/>
    <w:pPr>
      <w:numPr>
        <w:ilvl w:val="7"/>
        <w:numId w:val="1"/>
      </w:numPr>
      <w:spacing w:before="240" w:after="60"/>
      <w:ind w:left="2880"/>
      <w:outlineLvl w:val="7"/>
    </w:pPr>
    <w:rPr>
      <w:i/>
    </w:rPr>
  </w:style>
  <w:style w:type="paragraph" w:styleId="Heading9">
    <w:name w:val="heading 9"/>
    <w:basedOn w:val="Normal"/>
    <w:next w:val="Normal"/>
    <w:qFormat/>
    <w:rsid w:val="004072F7"/>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graph2">
    <w:name w:val="Paragraph2"/>
    <w:basedOn w:val="Normal"/>
    <w:rsid w:val="004072F7"/>
    <w:pPr>
      <w:spacing w:before="80"/>
      <w:ind w:left="720"/>
      <w:jc w:val="both"/>
    </w:pPr>
    <w:rPr>
      <w:color w:val="000000"/>
      <w:lang w:val="en-AU"/>
    </w:rPr>
  </w:style>
  <w:style w:type="paragraph" w:styleId="Title">
    <w:name w:val="Title"/>
    <w:basedOn w:val="Normal"/>
    <w:next w:val="Normal"/>
    <w:qFormat/>
    <w:rsid w:val="004072F7"/>
    <w:pPr>
      <w:spacing w:line="240" w:lineRule="auto"/>
      <w:jc w:val="center"/>
    </w:pPr>
    <w:rPr>
      <w:rFonts w:ascii="Arial" w:hAnsi="Arial"/>
      <w:b/>
      <w:sz w:val="36"/>
    </w:rPr>
  </w:style>
  <w:style w:type="paragraph" w:styleId="Subtitle">
    <w:name w:val="Subtitle"/>
    <w:basedOn w:val="Normal"/>
    <w:qFormat/>
    <w:rsid w:val="004072F7"/>
    <w:pPr>
      <w:spacing w:after="60"/>
      <w:jc w:val="center"/>
    </w:pPr>
    <w:rPr>
      <w:rFonts w:ascii="Arial" w:hAnsi="Arial"/>
      <w:i/>
      <w:sz w:val="36"/>
      <w:lang w:val="en-AU"/>
    </w:rPr>
  </w:style>
  <w:style w:type="paragraph" w:styleId="NormalIndent">
    <w:name w:val="Normal Indent"/>
    <w:basedOn w:val="Normal"/>
    <w:semiHidden/>
    <w:rsid w:val="004072F7"/>
    <w:pPr>
      <w:ind w:left="900" w:hanging="900"/>
    </w:pPr>
  </w:style>
  <w:style w:type="paragraph" w:styleId="TOC1">
    <w:name w:val="toc 1"/>
    <w:basedOn w:val="Normal"/>
    <w:next w:val="Normal"/>
    <w:uiPriority w:val="39"/>
    <w:rsid w:val="004072F7"/>
    <w:pPr>
      <w:spacing w:before="240" w:after="120"/>
    </w:pPr>
    <w:rPr>
      <w:b/>
      <w:bCs/>
      <w:szCs w:val="24"/>
    </w:rPr>
  </w:style>
  <w:style w:type="paragraph" w:styleId="TOC2">
    <w:name w:val="toc 2"/>
    <w:basedOn w:val="Normal"/>
    <w:next w:val="Normal"/>
    <w:uiPriority w:val="39"/>
    <w:rsid w:val="004072F7"/>
    <w:pPr>
      <w:spacing w:before="120"/>
      <w:ind w:left="200"/>
    </w:pPr>
    <w:rPr>
      <w:i/>
      <w:iCs/>
      <w:szCs w:val="24"/>
    </w:rPr>
  </w:style>
  <w:style w:type="paragraph" w:styleId="TOC3">
    <w:name w:val="toc 3"/>
    <w:basedOn w:val="Normal"/>
    <w:next w:val="Normal"/>
    <w:uiPriority w:val="39"/>
    <w:rsid w:val="004072F7"/>
    <w:pPr>
      <w:ind w:left="400"/>
    </w:pPr>
    <w:rPr>
      <w:szCs w:val="24"/>
    </w:rPr>
  </w:style>
  <w:style w:type="paragraph" w:styleId="Header">
    <w:name w:val="header"/>
    <w:basedOn w:val="Normal"/>
    <w:semiHidden/>
    <w:rsid w:val="004072F7"/>
    <w:pPr>
      <w:tabs>
        <w:tab w:val="center" w:pos="4320"/>
        <w:tab w:val="right" w:pos="8640"/>
      </w:tabs>
    </w:pPr>
  </w:style>
  <w:style w:type="paragraph" w:styleId="Footer">
    <w:name w:val="footer"/>
    <w:basedOn w:val="Normal"/>
    <w:semiHidden/>
    <w:rsid w:val="004072F7"/>
    <w:pPr>
      <w:tabs>
        <w:tab w:val="center" w:pos="4320"/>
        <w:tab w:val="right" w:pos="8640"/>
      </w:tabs>
    </w:pPr>
  </w:style>
  <w:style w:type="character" w:styleId="PageNumber">
    <w:name w:val="page number"/>
    <w:basedOn w:val="DefaultParagraphFont"/>
    <w:semiHidden/>
    <w:rsid w:val="004072F7"/>
  </w:style>
  <w:style w:type="paragraph" w:customStyle="1" w:styleId="Tabletext">
    <w:name w:val="Tabletext"/>
    <w:basedOn w:val="Normal"/>
    <w:rsid w:val="004072F7"/>
    <w:pPr>
      <w:keepLines/>
      <w:spacing w:after="120"/>
    </w:pPr>
  </w:style>
  <w:style w:type="paragraph" w:styleId="BodyText">
    <w:name w:val="Body Text"/>
    <w:basedOn w:val="Normal"/>
    <w:semiHidden/>
    <w:rsid w:val="004072F7"/>
    <w:pPr>
      <w:keepLines/>
      <w:spacing w:after="120"/>
      <w:ind w:left="720"/>
    </w:pPr>
  </w:style>
  <w:style w:type="paragraph" w:customStyle="1" w:styleId="Blockquote">
    <w:name w:val="Blockquote"/>
    <w:basedOn w:val="Normal"/>
    <w:rsid w:val="004072F7"/>
    <w:pPr>
      <w:widowControl/>
      <w:spacing w:before="100" w:after="100" w:line="240" w:lineRule="auto"/>
      <w:ind w:left="360" w:right="360"/>
    </w:pPr>
    <w:rPr>
      <w:snapToGrid w:val="0"/>
      <w:sz w:val="24"/>
      <w:lang w:val="en-CA"/>
    </w:rPr>
  </w:style>
  <w:style w:type="paragraph" w:customStyle="1" w:styleId="Bullet1">
    <w:name w:val="Bullet1"/>
    <w:basedOn w:val="Normal"/>
    <w:rsid w:val="004072F7"/>
    <w:pPr>
      <w:ind w:left="720" w:hanging="432"/>
    </w:pPr>
  </w:style>
  <w:style w:type="paragraph" w:customStyle="1" w:styleId="Bullet2">
    <w:name w:val="Bullet2"/>
    <w:basedOn w:val="Normal"/>
    <w:rsid w:val="004072F7"/>
    <w:pPr>
      <w:ind w:left="1440" w:hanging="360"/>
    </w:pPr>
    <w:rPr>
      <w:color w:val="000080"/>
    </w:rPr>
  </w:style>
  <w:style w:type="paragraph" w:styleId="DocumentMap">
    <w:name w:val="Document Map"/>
    <w:basedOn w:val="Normal"/>
    <w:semiHidden/>
    <w:rsid w:val="004072F7"/>
    <w:pPr>
      <w:shd w:val="clear" w:color="auto" w:fill="000080"/>
    </w:pPr>
    <w:rPr>
      <w:rFonts w:ascii="Tahoma" w:hAnsi="Tahoma"/>
    </w:rPr>
  </w:style>
  <w:style w:type="character" w:styleId="FootnoteReference">
    <w:name w:val="footnote reference"/>
    <w:semiHidden/>
    <w:rsid w:val="004072F7"/>
    <w:rPr>
      <w:sz w:val="20"/>
      <w:vertAlign w:val="superscript"/>
    </w:rPr>
  </w:style>
  <w:style w:type="paragraph" w:styleId="FootnoteText">
    <w:name w:val="footnote text"/>
    <w:basedOn w:val="Normal"/>
    <w:semiHidden/>
    <w:rsid w:val="004072F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4072F7"/>
    <w:pPr>
      <w:spacing w:before="480" w:after="60" w:line="240" w:lineRule="auto"/>
      <w:jc w:val="center"/>
    </w:pPr>
    <w:rPr>
      <w:rFonts w:ascii="Arial" w:hAnsi="Arial"/>
      <w:b/>
      <w:kern w:val="28"/>
      <w:sz w:val="32"/>
    </w:rPr>
  </w:style>
  <w:style w:type="paragraph" w:customStyle="1" w:styleId="Paragraph1">
    <w:name w:val="Paragraph1"/>
    <w:basedOn w:val="Normal"/>
    <w:rsid w:val="004072F7"/>
    <w:pPr>
      <w:spacing w:before="80" w:line="240" w:lineRule="auto"/>
      <w:jc w:val="both"/>
    </w:pPr>
  </w:style>
  <w:style w:type="paragraph" w:customStyle="1" w:styleId="Paragraph3">
    <w:name w:val="Paragraph3"/>
    <w:basedOn w:val="Normal"/>
    <w:rsid w:val="004072F7"/>
    <w:pPr>
      <w:spacing w:before="80" w:line="240" w:lineRule="auto"/>
      <w:ind w:left="1530"/>
      <w:jc w:val="both"/>
    </w:pPr>
  </w:style>
  <w:style w:type="paragraph" w:customStyle="1" w:styleId="Paragraph4">
    <w:name w:val="Paragraph4"/>
    <w:basedOn w:val="Normal"/>
    <w:rsid w:val="004072F7"/>
    <w:pPr>
      <w:spacing w:before="80" w:line="240" w:lineRule="auto"/>
      <w:ind w:left="2250"/>
      <w:jc w:val="both"/>
    </w:pPr>
  </w:style>
  <w:style w:type="paragraph" w:styleId="TOC4">
    <w:name w:val="toc 4"/>
    <w:basedOn w:val="Normal"/>
    <w:next w:val="Normal"/>
    <w:autoRedefine/>
    <w:semiHidden/>
    <w:rsid w:val="004072F7"/>
    <w:pPr>
      <w:ind w:left="600"/>
    </w:pPr>
    <w:rPr>
      <w:szCs w:val="24"/>
    </w:rPr>
  </w:style>
  <w:style w:type="paragraph" w:styleId="TOC5">
    <w:name w:val="toc 5"/>
    <w:basedOn w:val="Normal"/>
    <w:next w:val="Normal"/>
    <w:autoRedefine/>
    <w:semiHidden/>
    <w:rsid w:val="004072F7"/>
    <w:pPr>
      <w:ind w:left="800"/>
    </w:pPr>
    <w:rPr>
      <w:szCs w:val="24"/>
    </w:rPr>
  </w:style>
  <w:style w:type="paragraph" w:styleId="TOC6">
    <w:name w:val="toc 6"/>
    <w:basedOn w:val="Normal"/>
    <w:next w:val="Normal"/>
    <w:autoRedefine/>
    <w:semiHidden/>
    <w:rsid w:val="004072F7"/>
    <w:pPr>
      <w:ind w:left="1000"/>
    </w:pPr>
    <w:rPr>
      <w:szCs w:val="24"/>
    </w:rPr>
  </w:style>
  <w:style w:type="paragraph" w:styleId="TOC7">
    <w:name w:val="toc 7"/>
    <w:basedOn w:val="Normal"/>
    <w:next w:val="Normal"/>
    <w:autoRedefine/>
    <w:semiHidden/>
    <w:rsid w:val="004072F7"/>
    <w:pPr>
      <w:ind w:left="1200"/>
    </w:pPr>
    <w:rPr>
      <w:szCs w:val="24"/>
    </w:rPr>
  </w:style>
  <w:style w:type="paragraph" w:styleId="TOC8">
    <w:name w:val="toc 8"/>
    <w:basedOn w:val="Normal"/>
    <w:next w:val="Normal"/>
    <w:autoRedefine/>
    <w:semiHidden/>
    <w:rsid w:val="004072F7"/>
    <w:pPr>
      <w:ind w:left="1400"/>
    </w:pPr>
    <w:rPr>
      <w:szCs w:val="24"/>
    </w:rPr>
  </w:style>
  <w:style w:type="paragraph" w:styleId="TOC9">
    <w:name w:val="toc 9"/>
    <w:basedOn w:val="Normal"/>
    <w:next w:val="Normal"/>
    <w:autoRedefine/>
    <w:semiHidden/>
    <w:rsid w:val="004072F7"/>
    <w:pPr>
      <w:ind w:left="1600"/>
    </w:pPr>
    <w:rPr>
      <w:szCs w:val="24"/>
    </w:rPr>
  </w:style>
  <w:style w:type="paragraph" w:styleId="BodyText2">
    <w:name w:val="Body Text 2"/>
    <w:basedOn w:val="Normal"/>
    <w:semiHidden/>
    <w:rsid w:val="004072F7"/>
    <w:rPr>
      <w:i/>
      <w:color w:val="0000FF"/>
    </w:rPr>
  </w:style>
  <w:style w:type="paragraph" w:styleId="BodyTextIndent">
    <w:name w:val="Body Text Indent"/>
    <w:basedOn w:val="Normal"/>
    <w:semiHidden/>
    <w:rsid w:val="004072F7"/>
    <w:pPr>
      <w:ind w:left="720"/>
    </w:pPr>
    <w:rPr>
      <w:i/>
      <w:color w:val="0000FF"/>
      <w:u w:val="single"/>
    </w:rPr>
  </w:style>
  <w:style w:type="paragraph" w:customStyle="1" w:styleId="Body">
    <w:name w:val="Body"/>
    <w:basedOn w:val="Normal"/>
    <w:rsid w:val="004072F7"/>
    <w:pPr>
      <w:widowControl/>
      <w:spacing w:before="120" w:line="240" w:lineRule="auto"/>
      <w:jc w:val="both"/>
    </w:pPr>
    <w:rPr>
      <w:rFonts w:ascii="Book Antiqua" w:hAnsi="Book Antiqua"/>
    </w:rPr>
  </w:style>
  <w:style w:type="paragraph" w:customStyle="1" w:styleId="Bullet">
    <w:name w:val="Bullet"/>
    <w:basedOn w:val="Normal"/>
    <w:rsid w:val="004072F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484569"/>
    <w:pPr>
      <w:spacing w:after="120"/>
      <w:ind w:left="720"/>
    </w:pPr>
    <w:rPr>
      <w:i/>
      <w:color w:val="0000FF"/>
    </w:rPr>
  </w:style>
  <w:style w:type="character" w:styleId="Hyperlink">
    <w:name w:val="Hyperlink"/>
    <w:uiPriority w:val="99"/>
    <w:rsid w:val="004072F7"/>
    <w:rPr>
      <w:color w:val="0000FF"/>
      <w:u w:val="single"/>
    </w:rPr>
  </w:style>
  <w:style w:type="paragraph" w:styleId="NormalWeb">
    <w:name w:val="Normal (Web)"/>
    <w:basedOn w:val="Normal"/>
    <w:uiPriority w:val="99"/>
    <w:rsid w:val="004072F7"/>
    <w:pPr>
      <w:widowControl/>
      <w:spacing w:before="100" w:beforeAutospacing="1" w:after="100" w:afterAutospacing="1" w:line="240" w:lineRule="auto"/>
    </w:pPr>
    <w:rPr>
      <w:sz w:val="24"/>
      <w:szCs w:val="24"/>
    </w:rPr>
  </w:style>
  <w:style w:type="character" w:styleId="Strong">
    <w:name w:val="Strong"/>
    <w:qFormat/>
    <w:rsid w:val="004072F7"/>
    <w:rPr>
      <w:b/>
      <w:bCs/>
    </w:rPr>
  </w:style>
  <w:style w:type="paragraph" w:customStyle="1" w:styleId="infoblue0">
    <w:name w:val="infoblue"/>
    <w:basedOn w:val="Normal"/>
    <w:rsid w:val="004072F7"/>
    <w:pPr>
      <w:widowControl/>
      <w:spacing w:after="120"/>
      <w:ind w:left="720"/>
    </w:pPr>
    <w:rPr>
      <w:i/>
      <w:iCs/>
      <w:color w:val="0000FF"/>
    </w:rPr>
  </w:style>
  <w:style w:type="character" w:styleId="FollowedHyperlink">
    <w:name w:val="FollowedHyperlink"/>
    <w:semiHidden/>
    <w:rsid w:val="004072F7"/>
    <w:rPr>
      <w:color w:val="800080"/>
      <w:u w:val="single"/>
    </w:rPr>
  </w:style>
  <w:style w:type="paragraph" w:styleId="BalloonText">
    <w:name w:val="Balloon Text"/>
    <w:basedOn w:val="Normal"/>
    <w:link w:val="BalloonTextChar"/>
    <w:uiPriority w:val="99"/>
    <w:semiHidden/>
    <w:unhideWhenUsed/>
    <w:rsid w:val="006A717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A717F"/>
    <w:rPr>
      <w:rFonts w:ascii="Tahoma" w:hAnsi="Tahoma" w:cs="Tahoma"/>
      <w:sz w:val="16"/>
      <w:szCs w:val="16"/>
      <w:lang w:eastAsia="en-US"/>
    </w:rPr>
  </w:style>
  <w:style w:type="character" w:customStyle="1" w:styleId="apple-converted-space">
    <w:name w:val="apple-converted-space"/>
    <w:rsid w:val="00AA4E68"/>
  </w:style>
  <w:style w:type="table" w:styleId="TableGrid">
    <w:name w:val="Table Grid"/>
    <w:basedOn w:val="TableNormal"/>
    <w:uiPriority w:val="59"/>
    <w:rsid w:val="008519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519B7"/>
    <w:pPr>
      <w:widowControl w:val="0"/>
    </w:pPr>
    <w:rPr>
      <w:lang w:eastAsia="en-US"/>
    </w:rPr>
  </w:style>
  <w:style w:type="paragraph" w:styleId="TOCHeading">
    <w:name w:val="TOC Heading"/>
    <w:basedOn w:val="Heading1"/>
    <w:next w:val="Normal"/>
    <w:uiPriority w:val="39"/>
    <w:semiHidden/>
    <w:unhideWhenUsed/>
    <w:qFormat/>
    <w:rsid w:val="007452CB"/>
    <w:pPr>
      <w:keepLines/>
      <w:widowControl/>
      <w:numPr>
        <w:numId w:val="0"/>
      </w:numPr>
      <w:spacing w:before="480" w:after="0" w:line="276" w:lineRule="auto"/>
      <w:outlineLvl w:val="9"/>
    </w:pPr>
    <w:rPr>
      <w:rFonts w:ascii="Cambria" w:eastAsia="MS Gothic" w:hAnsi="Cambria"/>
      <w:bCs/>
      <w:color w:val="365F91"/>
      <w:szCs w:val="28"/>
      <w:lang w:eastAsia="ja-JP"/>
    </w:rPr>
  </w:style>
  <w:style w:type="paragraph" w:styleId="ListParagraph">
    <w:name w:val="List Paragraph"/>
    <w:basedOn w:val="Normal"/>
    <w:uiPriority w:val="34"/>
    <w:qFormat/>
    <w:rsid w:val="008A3E07"/>
    <w:pPr>
      <w:widowControl/>
      <w:spacing w:after="200" w:line="276" w:lineRule="auto"/>
      <w:ind w:left="720"/>
      <w:contextualSpacing/>
    </w:pPr>
    <w:rPr>
      <w:rFonts w:ascii="Arial" w:eastAsia="맑은 고딕" w:hAnsi="Arial"/>
      <w:sz w:val="20"/>
      <w:szCs w:val="2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7006140">
      <w:bodyDiv w:val="1"/>
      <w:marLeft w:val="0"/>
      <w:marRight w:val="0"/>
      <w:marTop w:val="0"/>
      <w:marBottom w:val="0"/>
      <w:divBdr>
        <w:top w:val="none" w:sz="0" w:space="0" w:color="auto"/>
        <w:left w:val="none" w:sz="0" w:space="0" w:color="auto"/>
        <w:bottom w:val="none" w:sz="0" w:space="0" w:color="auto"/>
        <w:right w:val="none" w:sz="0" w:space="0" w:color="auto"/>
      </w:divBdr>
    </w:div>
    <w:div w:id="71365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_Teaching\_Louisville\CIS%20420%20PM\Assignment\Demo1\rup_c_sdp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960F3-EA90-4843-B17A-A472ABCA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Documents\_Teaching\_Louisville\CIS 420 PM\Assignment\Demo1\rup_c_sdpsp.dot</Template>
  <TotalTime>657</TotalTime>
  <Pages>6</Pages>
  <Words>758</Words>
  <Characters>4324</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5310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Ghiyoung Im</dc:creator>
  <cp:keywords/>
  <dc:description/>
  <cp:lastModifiedBy>Manju Ahuja</cp:lastModifiedBy>
  <cp:revision>731</cp:revision>
  <cp:lastPrinted>2011-11-03T12:28:00Z</cp:lastPrinted>
  <dcterms:created xsi:type="dcterms:W3CDTF">2011-09-22T18:26:00Z</dcterms:created>
  <dcterms:modified xsi:type="dcterms:W3CDTF">2012-03-14T22:09:00Z</dcterms:modified>
</cp:coreProperties>
</file>